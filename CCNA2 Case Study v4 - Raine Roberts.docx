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345D6" w14:textId="5D457C91" w:rsidR="004D36D7" w:rsidRPr="00753C56" w:rsidRDefault="005F6EDF" w:rsidP="00B47940">
      <w:pPr>
        <w:pStyle w:val="Title"/>
        <w:rPr>
          <w:rStyle w:val="LabTitleInstVersred"/>
          <w:b/>
          <w:color w:val="auto"/>
          <w:lang w:val="en-NZ"/>
        </w:rPr>
      </w:pPr>
      <w:sdt>
        <w:sdtPr>
          <w:rPr>
            <w:b w:val="0"/>
            <w:color w:val="EE0000"/>
            <w:lang w:val="en-NZ"/>
          </w:rPr>
          <w:alias w:val="Title"/>
          <w:tag w:val=""/>
          <w:id w:val="-487021785"/>
          <w:placeholder>
            <w:docPart w:val="1427F11FD80B4D80891CF1F63A08786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5938A2" w:rsidRPr="00753C56">
            <w:rPr>
              <w:lang w:val="en-NZ"/>
            </w:rPr>
            <w:t>CCNA</w:t>
          </w:r>
          <w:r w:rsidR="001F2867">
            <w:rPr>
              <w:lang w:val="en-NZ"/>
            </w:rPr>
            <w:t>2</w:t>
          </w:r>
          <w:r w:rsidR="005938A2" w:rsidRPr="00753C56">
            <w:rPr>
              <w:lang w:val="en-NZ"/>
            </w:rPr>
            <w:t>v</w:t>
          </w:r>
          <w:r w:rsidR="001F2867">
            <w:rPr>
              <w:lang w:val="en-NZ"/>
            </w:rPr>
            <w:t>7</w:t>
          </w:r>
          <w:r w:rsidR="005938A2" w:rsidRPr="00753C56">
            <w:rPr>
              <w:lang w:val="en-NZ"/>
            </w:rPr>
            <w:t xml:space="preserve"> </w:t>
          </w:r>
          <w:r w:rsidR="0055385F" w:rsidRPr="00753C56">
            <w:rPr>
              <w:lang w:val="en-NZ"/>
            </w:rPr>
            <w:t>Case Study</w:t>
          </w:r>
        </w:sdtContent>
      </w:sdt>
    </w:p>
    <w:p w14:paraId="5FEA5238" w14:textId="77777777" w:rsidR="008E5D1A" w:rsidRPr="00753C56" w:rsidRDefault="008E5D1A" w:rsidP="008E5D1A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en-NZ"/>
        </w:rPr>
      </w:pPr>
    </w:p>
    <w:p w14:paraId="38B8ED08" w14:textId="5DF0D95D" w:rsidR="00CE3C94" w:rsidRPr="001A785E" w:rsidRDefault="00CE3C94" w:rsidP="008E5D1A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en-NZ"/>
        </w:rPr>
      </w:pPr>
      <w:r w:rsidRPr="00753C56">
        <w:rPr>
          <w:b/>
          <w:bCs/>
          <w:sz w:val="26"/>
          <w:szCs w:val="26"/>
          <w:lang w:val="en-NZ"/>
        </w:rPr>
        <w:t>Group Number _</w:t>
      </w:r>
      <w:r w:rsidR="005214DE">
        <w:rPr>
          <w:b/>
          <w:bCs/>
          <w:sz w:val="26"/>
          <w:szCs w:val="26"/>
          <w:lang w:val="en-NZ"/>
        </w:rPr>
        <w:t>15</w:t>
      </w:r>
      <w:r w:rsidR="00F35940" w:rsidRPr="00753C56">
        <w:rPr>
          <w:b/>
          <w:bCs/>
          <w:sz w:val="26"/>
          <w:szCs w:val="26"/>
          <w:lang w:val="en-NZ"/>
        </w:rPr>
        <w:t xml:space="preserve"> </w:t>
      </w:r>
      <w:r w:rsidR="00350779" w:rsidRPr="00753C56">
        <w:rPr>
          <w:b/>
          <w:bCs/>
          <w:sz w:val="26"/>
          <w:szCs w:val="26"/>
          <w:lang w:val="en-NZ"/>
        </w:rPr>
        <w:t xml:space="preserve">= </w:t>
      </w:r>
      <w:r w:rsidR="00350779" w:rsidRPr="00753C56">
        <w:rPr>
          <w:b/>
          <w:bCs/>
          <w:color w:val="FF0000"/>
          <w:sz w:val="26"/>
          <w:szCs w:val="26"/>
          <w:lang w:val="en-NZ"/>
        </w:rPr>
        <w:t>n</w:t>
      </w:r>
    </w:p>
    <w:p w14:paraId="6C92338A" w14:textId="07789A02" w:rsidR="002B3370" w:rsidRPr="00753C56" w:rsidRDefault="002B3370" w:rsidP="002B3370">
      <w:pPr>
        <w:pStyle w:val="Heading1"/>
        <w:numPr>
          <w:ilvl w:val="0"/>
          <w:numId w:val="4"/>
        </w:numPr>
        <w:rPr>
          <w:noProof w:val="0"/>
          <w:lang w:val="en-NZ"/>
        </w:rPr>
      </w:pPr>
      <w:r w:rsidRPr="00753C56">
        <w:rPr>
          <w:noProof w:val="0"/>
          <w:lang w:val="en-NZ"/>
        </w:rPr>
        <w:t>Topology</w:t>
      </w:r>
    </w:p>
    <w:p w14:paraId="2C70D7C4" w14:textId="77777777" w:rsidR="00E445EB" w:rsidRPr="00E445EB" w:rsidRDefault="00E445EB" w:rsidP="00E445EB">
      <w:pPr>
        <w:pStyle w:val="ListParagraph"/>
        <w:numPr>
          <w:ilvl w:val="0"/>
          <w:numId w:val="4"/>
        </w:numPr>
        <w:rPr>
          <w:rFonts w:eastAsia="Arial" w:cs="Arial"/>
          <w:b/>
          <w:bCs/>
        </w:rPr>
      </w:pPr>
    </w:p>
    <w:p w14:paraId="00124B81" w14:textId="276A3277" w:rsidR="00E445EB" w:rsidRPr="00E445EB" w:rsidRDefault="00E445EB" w:rsidP="6040D26F">
      <w:pPr>
        <w:pStyle w:val="ListParagraph"/>
        <w:numPr>
          <w:ilvl w:val="0"/>
          <w:numId w:val="4"/>
        </w:numPr>
        <w:rPr>
          <w:rFonts w:cs="Arial"/>
          <w:b/>
          <w:bCs/>
          <w:sz w:val="28"/>
          <w:szCs w:val="28"/>
        </w:rPr>
      </w:pPr>
      <w:r w:rsidRPr="004E6A83">
        <w:rPr>
          <w:noProof/>
        </w:rPr>
        <w:drawing>
          <wp:anchor distT="0" distB="0" distL="114300" distR="114300" simplePos="0" relativeHeight="251658244" behindDoc="0" locked="0" layoutInCell="1" allowOverlap="1" wp14:anchorId="69ECB86F" wp14:editId="2AAC23F4">
            <wp:simplePos x="0" y="0"/>
            <wp:positionH relativeFrom="column">
              <wp:posOffset>888999</wp:posOffset>
            </wp:positionH>
            <wp:positionV relativeFrom="paragraph">
              <wp:posOffset>134620</wp:posOffset>
            </wp:positionV>
            <wp:extent cx="928541" cy="774700"/>
            <wp:effectExtent l="0" t="0" r="5080" b="6350"/>
            <wp:wrapNone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676" cy="78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74A69" w14:textId="314A124C" w:rsidR="00E445EB" w:rsidRPr="00E445EB" w:rsidRDefault="00495B5F" w:rsidP="6040D26F">
      <w:pPr>
        <w:pStyle w:val="ListParagraph"/>
        <w:numPr>
          <w:ilvl w:val="0"/>
          <w:numId w:val="4"/>
        </w:numPr>
        <w:rPr>
          <w:rFonts w:cs="Arial"/>
          <w:b/>
          <w:bCs/>
          <w:sz w:val="28"/>
          <w:szCs w:val="28"/>
        </w:rPr>
      </w:pPr>
      <w:r w:rsidRPr="004E6A83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4F8BD77" wp14:editId="3E2A90ED">
                <wp:simplePos x="0" y="0"/>
                <wp:positionH relativeFrom="column">
                  <wp:posOffset>1141977</wp:posOffset>
                </wp:positionH>
                <wp:positionV relativeFrom="paragraph">
                  <wp:posOffset>241432</wp:posOffset>
                </wp:positionV>
                <wp:extent cx="419100" cy="2730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4C026" w14:textId="4EE2D8BA" w:rsidR="00E445EB" w:rsidRPr="00EE5331" w:rsidRDefault="00E445EB" w:rsidP="00E445EB">
                            <w:pP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E5331"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 w:rsidR="00A953C3"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8BD7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89.9pt;margin-top:19pt;width:33pt;height:21.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" filled="f" stroked="f" strokeweight=".5pt">
                <v:textbox>
                  <w:txbxContent>
                    <w:p w14:paraId="03A4C026" w14:textId="4EE2D8BA" w:rsidR="00E445EB" w:rsidRPr="00EE5331" w:rsidRDefault="00E445EB" w:rsidP="00E445EB">
                      <w:pP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EE5331"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 w:rsidR="00A953C3"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4E6A83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F35801E" wp14:editId="756601A1">
                <wp:simplePos x="0" y="0"/>
                <wp:positionH relativeFrom="column">
                  <wp:posOffset>4747926</wp:posOffset>
                </wp:positionH>
                <wp:positionV relativeFrom="paragraph">
                  <wp:posOffset>88012</wp:posOffset>
                </wp:positionV>
                <wp:extent cx="1244600" cy="3810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8CAAD" w14:textId="3E3FA800" w:rsidR="00E445EB" w:rsidRPr="00EE5331" w:rsidRDefault="00495B5F" w:rsidP="00E445EB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Other </w:t>
                            </w:r>
                            <w:proofErr w:type="gramStart"/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students</w:t>
                            </w:r>
                            <w:proofErr w:type="gramEnd"/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801E" id="Text Box 42" o:spid="_x0000_s1027" type="#_x0000_t202" style="position:absolute;left:0;text-align:left;margin-left:373.85pt;margin-top:6.95pt;width:98pt;height:30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" filled="f" stroked="f" strokeweight=".5pt">
                <v:textbox>
                  <w:txbxContent>
                    <w:p w14:paraId="1EA8CAAD" w14:textId="3E3FA800" w:rsidR="00E445EB" w:rsidRPr="00EE5331" w:rsidRDefault="00495B5F" w:rsidP="00E445EB">
                      <w:pPr>
                        <w:jc w:val="center"/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Other </w:t>
                      </w:r>
                      <w:proofErr w:type="gramStart"/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students</w:t>
                      </w:r>
                      <w:proofErr w:type="gramEnd"/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networks</w:t>
                      </w:r>
                    </w:p>
                  </w:txbxContent>
                </v:textbox>
              </v:shape>
            </w:pict>
          </mc:Fallback>
        </mc:AlternateContent>
      </w:r>
      <w:r w:rsidR="00E445EB" w:rsidRPr="004E6A83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409E88B" wp14:editId="4F46AE56">
                <wp:simplePos x="0" y="0"/>
                <wp:positionH relativeFrom="column">
                  <wp:posOffset>2343581</wp:posOffset>
                </wp:positionH>
                <wp:positionV relativeFrom="paragraph">
                  <wp:posOffset>208826</wp:posOffset>
                </wp:positionV>
                <wp:extent cx="67310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7676C" w14:textId="77777777" w:rsidR="00E445EB" w:rsidRPr="00EE5331" w:rsidRDefault="00E445EB" w:rsidP="00E445EB">
                            <w:pP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Tutor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E88B" id="Text Box 14" o:spid="_x0000_s1028" type="#_x0000_t202" style="position:absolute;left:0;text-align:left;margin-left:184.55pt;margin-top:16.45pt;width:53pt;height:21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" filled="f" stroked="f" strokeweight=".5pt">
                <v:textbox>
                  <w:txbxContent>
                    <w:p w14:paraId="5F57676C" w14:textId="77777777" w:rsidR="00E445EB" w:rsidRPr="00EE5331" w:rsidRDefault="00E445EB" w:rsidP="00E445EB">
                      <w:pP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Tutor </w:t>
                      </w:r>
                    </w:p>
                  </w:txbxContent>
                </v:textbox>
              </v:shape>
            </w:pict>
          </mc:Fallback>
        </mc:AlternateContent>
      </w:r>
      <w:r w:rsidR="00E445EB" w:rsidRPr="004E6A83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F4C99BF" wp14:editId="08B2F8BA">
                <wp:simplePos x="0" y="0"/>
                <wp:positionH relativeFrom="column">
                  <wp:posOffset>1587500</wp:posOffset>
                </wp:positionH>
                <wp:positionV relativeFrom="paragraph">
                  <wp:posOffset>126365</wp:posOffset>
                </wp:positionV>
                <wp:extent cx="419100" cy="2730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C6392" w14:textId="77777777" w:rsidR="00E445EB" w:rsidRPr="00EE5331" w:rsidRDefault="00E445EB" w:rsidP="00E445EB">
                            <w:pP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G0/1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99BF" id="Text Box 30" o:spid="_x0000_s1029" type="#_x0000_t202" style="position:absolute;left:0;text-align:left;margin-left:125pt;margin-top:9.95pt;width:33pt;height:21.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" filled="f" stroked="f" strokeweight=".5pt">
                <v:textbox>
                  <w:txbxContent>
                    <w:p w14:paraId="1E6C6392" w14:textId="77777777" w:rsidR="00E445EB" w:rsidRPr="00EE5331" w:rsidRDefault="00E445EB" w:rsidP="00E445EB">
                      <w:pP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G0/1</w:t>
                      </w:r>
                    </w:p>
                  </w:txbxContent>
                </v:textbox>
              </v:shape>
            </w:pict>
          </mc:Fallback>
        </mc:AlternateContent>
      </w:r>
      <w:r w:rsidR="00E445EB" w:rsidRPr="004E6A83">
        <w:rPr>
          <w:noProof/>
        </w:rPr>
        <w:drawing>
          <wp:anchor distT="0" distB="0" distL="114300" distR="114300" simplePos="0" relativeHeight="251658247" behindDoc="0" locked="0" layoutInCell="1" allowOverlap="1" wp14:anchorId="54FC9DDC" wp14:editId="7A40D3CA">
            <wp:simplePos x="0" y="0"/>
            <wp:positionH relativeFrom="column">
              <wp:posOffset>2179955</wp:posOffset>
            </wp:positionH>
            <wp:positionV relativeFrom="paragraph">
              <wp:posOffset>19050</wp:posOffset>
            </wp:positionV>
            <wp:extent cx="1064507" cy="450850"/>
            <wp:effectExtent l="0" t="0" r="2540" b="6350"/>
            <wp:wrapNone/>
            <wp:docPr id="11" name="Picture 11" descr="A blue and white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ue and white fla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507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E80FA" w14:textId="2B23442C" w:rsidR="00E445EB" w:rsidRPr="00E445EB" w:rsidRDefault="00A953C3" w:rsidP="00E445EB">
      <w:pPr>
        <w:pStyle w:val="ListParagraph"/>
        <w:numPr>
          <w:ilvl w:val="0"/>
          <w:numId w:val="4"/>
        </w:numPr>
        <w:rPr>
          <w:rFonts w:cs="Arial"/>
          <w:b/>
          <w:sz w:val="28"/>
          <w:szCs w:val="28"/>
        </w:rPr>
      </w:pPr>
      <w:r w:rsidRPr="004E6A83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984529B" wp14:editId="42BE9196">
                <wp:simplePos x="0" y="0"/>
                <wp:positionH relativeFrom="column">
                  <wp:posOffset>921578</wp:posOffset>
                </wp:positionH>
                <wp:positionV relativeFrom="paragraph">
                  <wp:posOffset>144746</wp:posOffset>
                </wp:positionV>
                <wp:extent cx="419100" cy="2730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ED0C3" w14:textId="77777777" w:rsidR="00E445EB" w:rsidRPr="00EE5331" w:rsidRDefault="00E445EB" w:rsidP="00E445EB">
                            <w:pP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G0/0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4529B" id="Text Box 17" o:spid="_x0000_s1030" type="#_x0000_t202" style="position:absolute;left:0;text-align:left;margin-left:72.55pt;margin-top:11.4pt;width:33pt;height:21.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" filled="f" stroked="f" strokeweight=".5pt">
                <v:textbox>
                  <w:txbxContent>
                    <w:p w14:paraId="6C4ED0C3" w14:textId="77777777" w:rsidR="00E445EB" w:rsidRPr="00EE5331" w:rsidRDefault="00E445EB" w:rsidP="00E445EB">
                      <w:pP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G0/0</w:t>
                      </w:r>
                    </w:p>
                  </w:txbxContent>
                </v:textbox>
              </v:shape>
            </w:pict>
          </mc:Fallback>
        </mc:AlternateContent>
      </w:r>
      <w:r w:rsidRPr="004E6A83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25EBC82" wp14:editId="4652A2B6">
                <wp:simplePos x="0" y="0"/>
                <wp:positionH relativeFrom="column">
                  <wp:posOffset>1290313</wp:posOffset>
                </wp:positionH>
                <wp:positionV relativeFrom="paragraph">
                  <wp:posOffset>238826</wp:posOffset>
                </wp:positionV>
                <wp:extent cx="19395" cy="1710420"/>
                <wp:effectExtent l="19050" t="19050" r="19050" b="234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5" cy="171042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9CB3A" id="Straight Connector 22" o:spid="_x0000_s1026" style="position:absolute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18.8pt" to="103.15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" strokecolor="#4579b8 [3044]" strokeweight="3.25pt"/>
            </w:pict>
          </mc:Fallback>
        </mc:AlternateContent>
      </w:r>
      <w:r w:rsidR="00495B5F" w:rsidRPr="004E6A83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15BDB170" wp14:editId="5D4FFDBF">
                <wp:simplePos x="0" y="0"/>
                <wp:positionH relativeFrom="column">
                  <wp:posOffset>3073600</wp:posOffset>
                </wp:positionH>
                <wp:positionV relativeFrom="paragraph">
                  <wp:posOffset>23673</wp:posOffset>
                </wp:positionV>
                <wp:extent cx="1896581" cy="0"/>
                <wp:effectExtent l="19050" t="19050" r="889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6581" cy="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B10B9" id="Straight Connector 48" o:spid="_x0000_s1026" style="position:absolute;flip:x y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pt,1.85pt" to="391.3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" strokecolor="#4579b8 [3044]" strokeweight="3.25pt"/>
            </w:pict>
          </mc:Fallback>
        </mc:AlternateContent>
      </w:r>
      <w:r w:rsidR="00E445EB" w:rsidRPr="004E6A83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245C966D" wp14:editId="0AAE3B77">
                <wp:simplePos x="0" y="0"/>
                <wp:positionH relativeFrom="column">
                  <wp:posOffset>1631950</wp:posOffset>
                </wp:positionH>
                <wp:positionV relativeFrom="paragraph">
                  <wp:posOffset>132080</wp:posOffset>
                </wp:positionV>
                <wp:extent cx="546100" cy="12700"/>
                <wp:effectExtent l="19050" t="19050" r="635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1270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6341B" id="Straight Connector 49" o:spid="_x0000_s1026" style="position:absolute;flip:x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10.4pt" to="171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" strokecolor="#4579b8 [3044]" strokeweight="3.25pt"/>
            </w:pict>
          </mc:Fallback>
        </mc:AlternateContent>
      </w:r>
    </w:p>
    <w:p w14:paraId="7946CE55" w14:textId="018FF380" w:rsidR="00E445EB" w:rsidRPr="00E445EB" w:rsidRDefault="00E445EB" w:rsidP="00E445EB">
      <w:pPr>
        <w:pStyle w:val="ListParagraph"/>
        <w:numPr>
          <w:ilvl w:val="0"/>
          <w:numId w:val="4"/>
        </w:numPr>
        <w:rPr>
          <w:rFonts w:cs="Arial"/>
          <w:b/>
          <w:sz w:val="28"/>
          <w:szCs w:val="28"/>
        </w:rPr>
      </w:pPr>
    </w:p>
    <w:p w14:paraId="2C669914" w14:textId="48681D83" w:rsidR="00E445EB" w:rsidRPr="00E445EB" w:rsidRDefault="00E445EB" w:rsidP="00E445EB">
      <w:pPr>
        <w:pStyle w:val="ListParagraph"/>
        <w:numPr>
          <w:ilvl w:val="0"/>
          <w:numId w:val="4"/>
        </w:numPr>
        <w:rPr>
          <w:rFonts w:cs="Arial"/>
          <w:b/>
          <w:sz w:val="28"/>
          <w:szCs w:val="28"/>
        </w:rPr>
      </w:pPr>
    </w:p>
    <w:p w14:paraId="770B5407" w14:textId="49BCAFAB" w:rsidR="00E445EB" w:rsidRPr="00E445EB" w:rsidRDefault="00E445EB" w:rsidP="00E445EB">
      <w:pPr>
        <w:pStyle w:val="ListParagraph"/>
        <w:numPr>
          <w:ilvl w:val="0"/>
          <w:numId w:val="4"/>
        </w:numPr>
        <w:rPr>
          <w:rFonts w:cs="Arial"/>
          <w:b/>
          <w:sz w:val="28"/>
          <w:szCs w:val="28"/>
        </w:rPr>
      </w:pPr>
    </w:p>
    <w:p w14:paraId="08A3807D" w14:textId="71823474" w:rsidR="00E445EB" w:rsidRPr="00E445EB" w:rsidRDefault="00E445EB" w:rsidP="00E445EB">
      <w:pPr>
        <w:pStyle w:val="ListParagraph"/>
        <w:numPr>
          <w:ilvl w:val="0"/>
          <w:numId w:val="4"/>
        </w:numPr>
        <w:rPr>
          <w:rFonts w:cs="Arial"/>
          <w:b/>
          <w:sz w:val="28"/>
          <w:szCs w:val="28"/>
        </w:rPr>
      </w:pPr>
    </w:p>
    <w:p w14:paraId="0384FD47" w14:textId="4675E431" w:rsidR="00E445EB" w:rsidRPr="00E445EB" w:rsidRDefault="00E445EB" w:rsidP="00E445EB">
      <w:pPr>
        <w:pStyle w:val="ListParagraph"/>
        <w:numPr>
          <w:ilvl w:val="0"/>
          <w:numId w:val="4"/>
        </w:numPr>
        <w:rPr>
          <w:rFonts w:cs="Arial"/>
          <w:b/>
          <w:sz w:val="28"/>
          <w:szCs w:val="28"/>
        </w:rPr>
      </w:pPr>
    </w:p>
    <w:p w14:paraId="1FF5334F" w14:textId="33C00D82" w:rsidR="00E445EB" w:rsidRPr="00E445EB" w:rsidRDefault="006B615A" w:rsidP="00E445EB">
      <w:pPr>
        <w:pStyle w:val="ListParagraph"/>
        <w:numPr>
          <w:ilvl w:val="0"/>
          <w:numId w:val="4"/>
        </w:numPr>
        <w:rPr>
          <w:rFonts w:cs="Arial"/>
          <w:b/>
          <w:sz w:val="28"/>
          <w:szCs w:val="28"/>
        </w:rPr>
      </w:pPr>
      <w:r w:rsidRPr="004E6A83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6D95202A" wp14:editId="6C4ED0BA">
                <wp:simplePos x="0" y="0"/>
                <wp:positionH relativeFrom="column">
                  <wp:posOffset>2864051</wp:posOffset>
                </wp:positionH>
                <wp:positionV relativeFrom="paragraph">
                  <wp:posOffset>101160</wp:posOffset>
                </wp:positionV>
                <wp:extent cx="234950" cy="1035050"/>
                <wp:effectExtent l="0" t="0" r="1270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035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B8763" id="Oval 31" o:spid="_x0000_s1026" style="position:absolute;margin-left:225.5pt;margin-top:7.95pt;width:18.5pt;height:81.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" filled="f" strokecolor="#243f60 [1604]" strokeweight="2pt"/>
            </w:pict>
          </mc:Fallback>
        </mc:AlternateContent>
      </w:r>
    </w:p>
    <w:p w14:paraId="1CBE1F1D" w14:textId="1ED6125A" w:rsidR="00E445EB" w:rsidRPr="00E445EB" w:rsidRDefault="00011F00" w:rsidP="6040D26F">
      <w:pPr>
        <w:pStyle w:val="ListParagraph"/>
        <w:numPr>
          <w:ilvl w:val="0"/>
          <w:numId w:val="4"/>
        </w:numPr>
        <w:rPr>
          <w:rFonts w:cs="Arial"/>
          <w:b/>
          <w:bCs/>
          <w:sz w:val="28"/>
          <w:szCs w:val="28"/>
        </w:rPr>
      </w:pPr>
      <w:r w:rsidRPr="004E6A8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14B34F" wp14:editId="3C4E6B62">
                <wp:simplePos x="0" y="0"/>
                <wp:positionH relativeFrom="column">
                  <wp:posOffset>1727200</wp:posOffset>
                </wp:positionH>
                <wp:positionV relativeFrom="paragraph">
                  <wp:posOffset>233045</wp:posOffset>
                </wp:positionV>
                <wp:extent cx="2698750" cy="0"/>
                <wp:effectExtent l="19050" t="19050" r="63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750" cy="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F503C" id="Straight Connector 24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pt,18.35pt" to="348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" strokecolor="#4579b8 [3044]" strokeweight="3.25pt"/>
            </w:pict>
          </mc:Fallback>
        </mc:AlternateContent>
      </w:r>
      <w:r w:rsidR="00A953C3" w:rsidRPr="004E6A83">
        <w:rPr>
          <w:noProof/>
        </w:rPr>
        <w:drawing>
          <wp:anchor distT="0" distB="0" distL="114300" distR="114300" simplePos="0" relativeHeight="251658242" behindDoc="0" locked="0" layoutInCell="1" allowOverlap="1" wp14:anchorId="3B5591FB" wp14:editId="789D4FF7">
            <wp:simplePos x="0" y="0"/>
            <wp:positionH relativeFrom="column">
              <wp:posOffset>766651</wp:posOffset>
            </wp:positionH>
            <wp:positionV relativeFrom="paragraph">
              <wp:posOffset>112616</wp:posOffset>
            </wp:positionV>
            <wp:extent cx="1016529" cy="430530"/>
            <wp:effectExtent l="0" t="0" r="0" b="7620"/>
            <wp:wrapNone/>
            <wp:docPr id="6" name="Picture 6" descr="A blue and white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and white fla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529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3C3" w:rsidRPr="004E6A83">
        <w:rPr>
          <w:noProof/>
        </w:rPr>
        <w:drawing>
          <wp:anchor distT="0" distB="0" distL="114300" distR="114300" simplePos="0" relativeHeight="251658243" behindDoc="0" locked="0" layoutInCell="1" allowOverlap="1" wp14:anchorId="7735F18C" wp14:editId="63A28CCE">
            <wp:simplePos x="0" y="0"/>
            <wp:positionH relativeFrom="column">
              <wp:posOffset>4050665</wp:posOffset>
            </wp:positionH>
            <wp:positionV relativeFrom="paragraph">
              <wp:posOffset>112617</wp:posOffset>
            </wp:positionV>
            <wp:extent cx="1016529" cy="430530"/>
            <wp:effectExtent l="0" t="0" r="0" b="7620"/>
            <wp:wrapNone/>
            <wp:docPr id="7" name="Picture 7" descr="A blue and white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ue and white fla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529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C64F7" w14:textId="77777777" w:rsidR="00E445EB" w:rsidRPr="00E445EB" w:rsidRDefault="00E445EB" w:rsidP="00E445EB">
      <w:pPr>
        <w:pStyle w:val="ListParagraph"/>
        <w:numPr>
          <w:ilvl w:val="0"/>
          <w:numId w:val="4"/>
        </w:numPr>
        <w:rPr>
          <w:rFonts w:cs="Arial"/>
          <w:b/>
          <w:sz w:val="28"/>
          <w:szCs w:val="28"/>
        </w:rPr>
      </w:pPr>
      <w:r w:rsidRPr="004E6A83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78E76C9" wp14:editId="5A64EFF2">
                <wp:simplePos x="0" y="0"/>
                <wp:positionH relativeFrom="column">
                  <wp:posOffset>4489450</wp:posOffset>
                </wp:positionH>
                <wp:positionV relativeFrom="paragraph">
                  <wp:posOffset>137795</wp:posOffset>
                </wp:positionV>
                <wp:extent cx="0" cy="814070"/>
                <wp:effectExtent l="19050" t="0" r="19050" b="241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407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58881" id="Straight Connector 41" o:spid="_x0000_s1026" style="position:absolute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5pt,10.85pt" to="353.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" strokecolor="#4579b8 [3044]" strokeweight="3.25pt"/>
            </w:pict>
          </mc:Fallback>
        </mc:AlternateContent>
      </w:r>
      <w:r w:rsidRPr="004E6A83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4529C66" wp14:editId="5046D317">
                <wp:simplePos x="0" y="0"/>
                <wp:positionH relativeFrom="column">
                  <wp:posOffset>1587500</wp:posOffset>
                </wp:positionH>
                <wp:positionV relativeFrom="paragraph">
                  <wp:posOffset>172720</wp:posOffset>
                </wp:positionV>
                <wp:extent cx="2463800" cy="0"/>
                <wp:effectExtent l="19050" t="19050" r="127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0" cy="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CC248" id="Straight Connector 23" o:spid="_x0000_s1026" style="position:absolute;flip:x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pt,13.6pt" to="31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" strokecolor="#4579b8 [3044]" strokeweight="3.25pt"/>
            </w:pict>
          </mc:Fallback>
        </mc:AlternateContent>
      </w:r>
      <w:r w:rsidRPr="004E6A83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81CF19F" wp14:editId="196E398E">
                <wp:simplePos x="0" y="0"/>
                <wp:positionH relativeFrom="column">
                  <wp:posOffset>4279900</wp:posOffset>
                </wp:positionH>
                <wp:positionV relativeFrom="paragraph">
                  <wp:posOffset>42545</wp:posOffset>
                </wp:positionV>
                <wp:extent cx="419100" cy="2730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11C4E" w14:textId="78D3ECD4" w:rsidR="00E445EB" w:rsidRPr="00EE5331" w:rsidRDefault="00E445EB" w:rsidP="00E445EB">
                            <w:pP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="006B615A"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2n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F19F" id="Text Box 15" o:spid="_x0000_s1031" type="#_x0000_t202" style="position:absolute;left:0;text-align:left;margin-left:337pt;margin-top:3.35pt;width:33pt;height:21.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" filled="f" stroked="f" strokeweight=".5pt">
                <v:textbox>
                  <w:txbxContent>
                    <w:p w14:paraId="66A11C4E" w14:textId="78D3ECD4" w:rsidR="00E445EB" w:rsidRPr="00EE5331" w:rsidRDefault="00E445EB" w:rsidP="00E445EB">
                      <w:pP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="006B615A"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2n</w:t>
                      </w:r>
                    </w:p>
                  </w:txbxContent>
                </v:textbox>
              </v:shape>
            </w:pict>
          </mc:Fallback>
        </mc:AlternateContent>
      </w:r>
      <w:r w:rsidRPr="004E6A83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4A2B96E" wp14:editId="61B07751">
                <wp:simplePos x="0" y="0"/>
                <wp:positionH relativeFrom="column">
                  <wp:posOffset>1003300</wp:posOffset>
                </wp:positionH>
                <wp:positionV relativeFrom="paragraph">
                  <wp:posOffset>38735</wp:posOffset>
                </wp:positionV>
                <wp:extent cx="419100" cy="2730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8E813" w14:textId="62AB6B63" w:rsidR="00E445EB" w:rsidRPr="00EE5331" w:rsidRDefault="00E445EB" w:rsidP="00E445EB">
                            <w:pP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S1</w:t>
                            </w:r>
                            <w:r w:rsidR="006B615A"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n</w:t>
                            </w:r>
                            <w:r w:rsidR="005214DE"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15151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2B96E" id="Text Box 13" o:spid="_x0000_s1032" type="#_x0000_t202" style="position:absolute;left:0;text-align:left;margin-left:79pt;margin-top:3.05pt;width:33pt;height:21.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" filled="f" stroked="f" strokeweight=".5pt">
                <v:textbox>
                  <w:txbxContent>
                    <w:p w14:paraId="0228E813" w14:textId="62AB6B63" w:rsidR="00E445EB" w:rsidRPr="00EE5331" w:rsidRDefault="00E445EB" w:rsidP="00E445EB">
                      <w:pP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S1</w:t>
                      </w:r>
                      <w:r w:rsidR="006B615A"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n</w:t>
                      </w:r>
                      <w:r w:rsidR="005214DE"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15151</w:t>
                      </w:r>
                    </w:p>
                  </w:txbxContent>
                </v:textbox>
              </v:shape>
            </w:pict>
          </mc:Fallback>
        </mc:AlternateContent>
      </w:r>
    </w:p>
    <w:p w14:paraId="0A7A31DF" w14:textId="549CCE88" w:rsidR="00E445EB" w:rsidRPr="00E445EB" w:rsidRDefault="00E445EB" w:rsidP="00E445EB">
      <w:pPr>
        <w:pStyle w:val="ListParagraph"/>
        <w:numPr>
          <w:ilvl w:val="0"/>
          <w:numId w:val="4"/>
        </w:numPr>
        <w:rPr>
          <w:rFonts w:cs="Arial"/>
          <w:b/>
          <w:sz w:val="28"/>
          <w:szCs w:val="28"/>
        </w:rPr>
      </w:pPr>
      <w:r w:rsidRPr="004E6A83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50350D1D" wp14:editId="1EAC0FD3">
                <wp:simplePos x="0" y="0"/>
                <wp:positionH relativeFrom="column">
                  <wp:posOffset>1098550</wp:posOffset>
                </wp:positionH>
                <wp:positionV relativeFrom="paragraph">
                  <wp:posOffset>43180</wp:posOffset>
                </wp:positionV>
                <wp:extent cx="0" cy="636270"/>
                <wp:effectExtent l="19050" t="0" r="1905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3627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7B3B3" id="Straight Connector 26" o:spid="_x0000_s1026" style="position:absolute;flip:x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3.4pt" to="86.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" strokecolor="#4579b8 [3044]" strokeweight="3.25pt"/>
            </w:pict>
          </mc:Fallback>
        </mc:AlternateContent>
      </w:r>
    </w:p>
    <w:p w14:paraId="0CD7FF32" w14:textId="77777777" w:rsidR="00E445EB" w:rsidRPr="00E445EB" w:rsidRDefault="00E445EB" w:rsidP="00E445EB">
      <w:pPr>
        <w:pStyle w:val="ListParagraph"/>
        <w:numPr>
          <w:ilvl w:val="0"/>
          <w:numId w:val="4"/>
        </w:numPr>
        <w:rPr>
          <w:rFonts w:cs="Arial"/>
          <w:b/>
          <w:sz w:val="28"/>
          <w:szCs w:val="28"/>
        </w:rPr>
      </w:pPr>
    </w:p>
    <w:p w14:paraId="5565EA11" w14:textId="07C0D52E" w:rsidR="00E445EB" w:rsidRPr="00E445EB" w:rsidRDefault="006B615A" w:rsidP="6040D26F">
      <w:pPr>
        <w:pStyle w:val="ListParagraph"/>
        <w:numPr>
          <w:ilvl w:val="0"/>
          <w:numId w:val="4"/>
        </w:numPr>
        <w:rPr>
          <w:rFonts w:cs="Arial"/>
          <w:b/>
          <w:bCs/>
          <w:sz w:val="28"/>
          <w:szCs w:val="28"/>
        </w:rPr>
      </w:pPr>
      <w:r w:rsidRPr="004E6A83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F21B391" wp14:editId="2E461CD5">
                <wp:simplePos x="0" y="0"/>
                <wp:positionH relativeFrom="column">
                  <wp:posOffset>4326255</wp:posOffset>
                </wp:positionH>
                <wp:positionV relativeFrom="paragraph">
                  <wp:posOffset>264795</wp:posOffset>
                </wp:positionV>
                <wp:extent cx="419100" cy="2730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33DB3" w14:textId="77777777" w:rsidR="00E445EB" w:rsidRPr="00EE5331" w:rsidRDefault="00E445EB" w:rsidP="00E445EB">
                            <w:pP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B391" id="Text Box 19" o:spid="_x0000_s1033" type="#_x0000_t202" style="position:absolute;left:0;text-align:left;margin-left:340.65pt;margin-top:20.85pt;width:33pt;height:21.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" filled="f" stroked="f" strokeweight=".5pt">
                <v:textbox>
                  <w:txbxContent>
                    <w:p w14:paraId="44033DB3" w14:textId="77777777" w:rsidR="00E445EB" w:rsidRPr="00EE5331" w:rsidRDefault="00E445EB" w:rsidP="00E445EB">
                      <w:pP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 w:rsidR="00E445EB" w:rsidRPr="004E6A83">
        <w:rPr>
          <w:noProof/>
        </w:rPr>
        <w:drawing>
          <wp:anchor distT="0" distB="0" distL="114300" distR="114300" simplePos="0" relativeHeight="251658246" behindDoc="0" locked="0" layoutInCell="1" allowOverlap="1" wp14:anchorId="57D53337" wp14:editId="291AA3EB">
            <wp:simplePos x="0" y="0"/>
            <wp:positionH relativeFrom="column">
              <wp:posOffset>4191000</wp:posOffset>
            </wp:positionH>
            <wp:positionV relativeFrom="paragraph">
              <wp:posOffset>165100</wp:posOffset>
            </wp:positionV>
            <wp:extent cx="557784" cy="557784"/>
            <wp:effectExtent l="0" t="0" r="0" b="0"/>
            <wp:wrapNone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18443" w14:textId="67C4E638" w:rsidR="00E445EB" w:rsidRPr="00E445EB" w:rsidRDefault="00E445EB" w:rsidP="6040D26F">
      <w:pPr>
        <w:pStyle w:val="ListParagraph"/>
        <w:numPr>
          <w:ilvl w:val="0"/>
          <w:numId w:val="4"/>
        </w:numPr>
        <w:rPr>
          <w:rFonts w:cs="Arial"/>
          <w:b/>
          <w:bCs/>
          <w:sz w:val="28"/>
          <w:szCs w:val="28"/>
        </w:rPr>
      </w:pPr>
      <w:r w:rsidRPr="004E6A83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E0F272A" wp14:editId="13758DBA">
                <wp:simplePos x="0" y="0"/>
                <wp:positionH relativeFrom="column">
                  <wp:posOffset>918130</wp:posOffset>
                </wp:positionH>
                <wp:positionV relativeFrom="paragraph">
                  <wp:posOffset>113277</wp:posOffset>
                </wp:positionV>
                <wp:extent cx="419100" cy="2730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B9304" w14:textId="77777777" w:rsidR="00E445EB" w:rsidRPr="00EE5331" w:rsidRDefault="00E445EB" w:rsidP="00E445EB">
                            <w:pP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272A" id="Text Box 16" o:spid="_x0000_s1034" type="#_x0000_t202" style="position:absolute;left:0;text-align:left;margin-left:72.3pt;margin-top:8.9pt;width:33pt;height:21.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" filled="f" stroked="f" strokeweight=".5pt">
                <v:textbox>
                  <w:txbxContent>
                    <w:p w14:paraId="1CAB9304" w14:textId="77777777" w:rsidR="00E445EB" w:rsidRPr="00EE5331" w:rsidRDefault="00E445EB" w:rsidP="00E445EB">
                      <w:pP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PCA</w:t>
                      </w:r>
                    </w:p>
                  </w:txbxContent>
                </v:textbox>
              </v:shape>
            </w:pict>
          </mc:Fallback>
        </mc:AlternateContent>
      </w:r>
      <w:r w:rsidRPr="004E6A83">
        <w:rPr>
          <w:noProof/>
        </w:rPr>
        <w:drawing>
          <wp:anchor distT="0" distB="0" distL="114300" distR="114300" simplePos="0" relativeHeight="251658245" behindDoc="0" locked="0" layoutInCell="1" allowOverlap="1" wp14:anchorId="65CF64F2" wp14:editId="60608575">
            <wp:simplePos x="0" y="0"/>
            <wp:positionH relativeFrom="column">
              <wp:posOffset>812800</wp:posOffset>
            </wp:positionH>
            <wp:positionV relativeFrom="paragraph">
              <wp:posOffset>28575</wp:posOffset>
            </wp:positionV>
            <wp:extent cx="557784" cy="557784"/>
            <wp:effectExtent l="0" t="0" r="0" b="0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BE25F" w14:textId="77777777" w:rsidR="00E445EB" w:rsidRPr="00E445EB" w:rsidRDefault="00E445EB" w:rsidP="00E445EB">
      <w:pPr>
        <w:pStyle w:val="ListParagraph"/>
        <w:numPr>
          <w:ilvl w:val="0"/>
          <w:numId w:val="4"/>
        </w:numPr>
        <w:rPr>
          <w:rFonts w:cs="Arial"/>
          <w:b/>
          <w:sz w:val="28"/>
          <w:szCs w:val="28"/>
        </w:rPr>
      </w:pPr>
    </w:p>
    <w:p w14:paraId="31B81CCC" w14:textId="77777777" w:rsidR="00E445EB" w:rsidRPr="00E445EB" w:rsidRDefault="00E445EB" w:rsidP="00E445EB">
      <w:pPr>
        <w:pStyle w:val="ListParagraph"/>
        <w:numPr>
          <w:ilvl w:val="0"/>
          <w:numId w:val="4"/>
        </w:numPr>
        <w:rPr>
          <w:rFonts w:cs="Arial"/>
          <w:b/>
          <w:sz w:val="28"/>
          <w:szCs w:val="28"/>
        </w:rPr>
      </w:pPr>
    </w:p>
    <w:p w14:paraId="3FD01E08" w14:textId="3CED4C23" w:rsidR="002B3370" w:rsidRDefault="002B3370" w:rsidP="002B3370">
      <w:pPr>
        <w:pStyle w:val="Visual"/>
        <w:rPr>
          <w:lang w:val="en-NZ"/>
        </w:rPr>
      </w:pPr>
    </w:p>
    <w:p w14:paraId="096795B4" w14:textId="7528822F" w:rsidR="026F4CF2" w:rsidRDefault="026F4CF2" w:rsidP="026F4CF2">
      <w:pPr>
        <w:rPr>
          <w:lang w:val="en-NZ"/>
        </w:rPr>
      </w:pPr>
    </w:p>
    <w:p w14:paraId="1EBC16C3" w14:textId="00E86BD1" w:rsidR="026F4CF2" w:rsidRDefault="026F4CF2" w:rsidP="026F4CF2">
      <w:pPr>
        <w:rPr>
          <w:lang w:val="en-NZ"/>
        </w:rPr>
      </w:pPr>
    </w:p>
    <w:p w14:paraId="783CABF3" w14:textId="5B55B464" w:rsidR="00F45B02" w:rsidRPr="00753C56" w:rsidRDefault="00F150C3" w:rsidP="026F4CF2">
      <w:pPr>
        <w:rPr>
          <w:lang w:val="en-NZ"/>
        </w:rPr>
      </w:pPr>
      <w:r w:rsidRPr="026F4CF2">
        <w:rPr>
          <w:lang w:val="en-NZ"/>
        </w:rPr>
        <w:t xml:space="preserve">LAN </w:t>
      </w:r>
      <w:r w:rsidR="00F45B02" w:rsidRPr="026F4CF2">
        <w:rPr>
          <w:lang w:val="en-NZ"/>
        </w:rPr>
        <w:t xml:space="preserve">IPv4 address </w:t>
      </w:r>
      <w:r w:rsidR="00682A22" w:rsidRPr="026F4CF2">
        <w:rPr>
          <w:lang w:val="en-NZ"/>
        </w:rPr>
        <w:t>3</w:t>
      </w:r>
      <w:r w:rsidR="00F35940" w:rsidRPr="026F4CF2">
        <w:rPr>
          <w:lang w:val="en-NZ"/>
        </w:rPr>
        <w:t>0.</w:t>
      </w:r>
      <w:r w:rsidR="22C0EC29" w:rsidRPr="026F4CF2">
        <w:rPr>
          <w:lang w:val="en-NZ"/>
        </w:rPr>
        <w:t>15</w:t>
      </w:r>
      <w:r w:rsidR="00F35940" w:rsidRPr="026F4CF2">
        <w:rPr>
          <w:lang w:val="en-NZ"/>
        </w:rPr>
        <w:t>.</w:t>
      </w:r>
      <w:r w:rsidR="00106C3B" w:rsidRPr="026F4CF2">
        <w:rPr>
          <w:lang w:val="en-NZ"/>
        </w:rPr>
        <w:t>0</w:t>
      </w:r>
      <w:r w:rsidR="00137F21" w:rsidRPr="026F4CF2">
        <w:rPr>
          <w:lang w:val="en-NZ"/>
        </w:rPr>
        <w:t>.0</w:t>
      </w:r>
      <w:r w:rsidR="00F45B02" w:rsidRPr="026F4CF2">
        <w:rPr>
          <w:lang w:val="en-NZ"/>
        </w:rPr>
        <w:t xml:space="preserve"> /</w:t>
      </w:r>
      <w:r w:rsidR="00106C3B" w:rsidRPr="026F4CF2">
        <w:rPr>
          <w:lang w:val="en-NZ"/>
        </w:rPr>
        <w:t>16</w:t>
      </w:r>
    </w:p>
    <w:p w14:paraId="718F4C86" w14:textId="4D66CDE9" w:rsidR="009F0BCA" w:rsidRPr="009F0BCA" w:rsidRDefault="009F0BCA" w:rsidP="009F0BCA">
      <w:pPr>
        <w:pStyle w:val="ListParagraph"/>
        <w:numPr>
          <w:ilvl w:val="0"/>
          <w:numId w:val="4"/>
        </w:numPr>
        <w:rPr>
          <w:lang w:val="en-NZ"/>
        </w:rPr>
      </w:pPr>
      <w:r w:rsidRPr="026F4CF2">
        <w:rPr>
          <w:lang w:val="en-NZ"/>
        </w:rPr>
        <w:t>LAN IPv6 address 2001:7A21:</w:t>
      </w:r>
      <w:r w:rsidR="07A76F9F" w:rsidRPr="026F4CF2">
        <w:rPr>
          <w:lang w:val="en-NZ"/>
        </w:rPr>
        <w:t>15</w:t>
      </w:r>
      <w:proofErr w:type="gramStart"/>
      <w:r w:rsidRPr="026F4CF2">
        <w:rPr>
          <w:lang w:val="en-NZ"/>
        </w:rPr>
        <w:t>ad::</w:t>
      </w:r>
      <w:proofErr w:type="gramEnd"/>
      <w:r w:rsidRPr="026F4CF2">
        <w:rPr>
          <w:lang w:val="en-NZ"/>
        </w:rPr>
        <w:t xml:space="preserve"> /48</w:t>
      </w:r>
    </w:p>
    <w:p w14:paraId="702C868D" w14:textId="77777777" w:rsidR="00A80E86" w:rsidRDefault="00A80E86" w:rsidP="00A80E86">
      <w:pPr>
        <w:pStyle w:val="ListParagraph"/>
        <w:numPr>
          <w:ilvl w:val="0"/>
          <w:numId w:val="4"/>
        </w:numPr>
        <w:rPr>
          <w:lang w:val="en-NZ"/>
        </w:rPr>
      </w:pPr>
    </w:p>
    <w:p w14:paraId="507AEE68" w14:textId="61F6CDD2" w:rsidR="00A80E86" w:rsidRPr="00753C56" w:rsidRDefault="00A80E86" w:rsidP="00A80E86">
      <w:pPr>
        <w:pStyle w:val="ListParagraph"/>
        <w:numPr>
          <w:ilvl w:val="0"/>
          <w:numId w:val="4"/>
        </w:numPr>
        <w:rPr>
          <w:lang w:val="en-NZ"/>
        </w:rPr>
      </w:pPr>
      <w:r w:rsidRPr="026F4CF2">
        <w:rPr>
          <w:lang w:val="en-NZ"/>
        </w:rPr>
        <w:t xml:space="preserve">External IPv4 address </w:t>
      </w:r>
      <w:r w:rsidR="00DF3AD1" w:rsidRPr="026F4CF2">
        <w:rPr>
          <w:lang w:val="en-NZ"/>
        </w:rPr>
        <w:t>183</w:t>
      </w:r>
      <w:r w:rsidRPr="026F4CF2">
        <w:rPr>
          <w:lang w:val="en-NZ"/>
        </w:rPr>
        <w:t>.</w:t>
      </w:r>
      <w:r w:rsidR="007465B3" w:rsidRPr="026F4CF2">
        <w:rPr>
          <w:lang w:val="en-NZ"/>
        </w:rPr>
        <w:t>1</w:t>
      </w:r>
      <w:r w:rsidR="00DF3AD1" w:rsidRPr="026F4CF2">
        <w:rPr>
          <w:lang w:val="en-NZ"/>
        </w:rPr>
        <w:t>9</w:t>
      </w:r>
      <w:r w:rsidR="007465B3" w:rsidRPr="026F4CF2">
        <w:rPr>
          <w:lang w:val="en-NZ"/>
        </w:rPr>
        <w:t>.1.</w:t>
      </w:r>
      <w:r w:rsidR="13A3C4E7" w:rsidRPr="026F4CF2">
        <w:rPr>
          <w:lang w:val="en-NZ"/>
        </w:rPr>
        <w:t>1</w:t>
      </w:r>
      <w:r w:rsidR="2B11AA2A" w:rsidRPr="026F4CF2">
        <w:rPr>
          <w:lang w:val="en-NZ"/>
        </w:rPr>
        <w:t>5</w:t>
      </w:r>
      <w:r w:rsidRPr="026F4CF2">
        <w:rPr>
          <w:lang w:val="en-NZ"/>
        </w:rPr>
        <w:t>/24</w:t>
      </w:r>
    </w:p>
    <w:p w14:paraId="1718DA16" w14:textId="359F4724" w:rsidR="00A80E86" w:rsidRPr="00753C56" w:rsidRDefault="00682A22" w:rsidP="00A80E86">
      <w:pPr>
        <w:pStyle w:val="ListParagraph"/>
        <w:numPr>
          <w:ilvl w:val="0"/>
          <w:numId w:val="4"/>
        </w:numPr>
        <w:rPr>
          <w:lang w:val="en-NZ"/>
        </w:rPr>
      </w:pPr>
      <w:r w:rsidRPr="026F4CF2">
        <w:rPr>
          <w:lang w:val="en-NZ"/>
        </w:rPr>
        <w:lastRenderedPageBreak/>
        <w:t>External</w:t>
      </w:r>
      <w:r w:rsidR="00A80E86" w:rsidRPr="026F4CF2">
        <w:rPr>
          <w:lang w:val="en-NZ"/>
        </w:rPr>
        <w:t xml:space="preserve"> IPv6 address 200</w:t>
      </w:r>
      <w:r w:rsidR="00DF3AD1" w:rsidRPr="026F4CF2">
        <w:rPr>
          <w:lang w:val="en-NZ"/>
        </w:rPr>
        <w:t>2</w:t>
      </w:r>
      <w:r w:rsidR="00A80E86" w:rsidRPr="026F4CF2">
        <w:rPr>
          <w:lang w:val="en-NZ"/>
        </w:rPr>
        <w:t>:</w:t>
      </w:r>
      <w:r w:rsidR="00BE5A5F" w:rsidRPr="026F4CF2">
        <w:rPr>
          <w:lang w:val="en-NZ"/>
        </w:rPr>
        <w:t>6000</w:t>
      </w:r>
      <w:r w:rsidR="00A80E86" w:rsidRPr="026F4CF2">
        <w:rPr>
          <w:lang w:val="en-NZ"/>
        </w:rPr>
        <w:t>::</w:t>
      </w:r>
      <w:r w:rsidR="42F53C37" w:rsidRPr="026F4CF2">
        <w:rPr>
          <w:lang w:val="en-NZ"/>
        </w:rPr>
        <w:t>1</w:t>
      </w:r>
      <w:r w:rsidR="173B8661" w:rsidRPr="026F4CF2">
        <w:rPr>
          <w:lang w:val="en-NZ"/>
        </w:rPr>
        <w:t>5</w:t>
      </w:r>
      <w:r w:rsidR="00A80E86" w:rsidRPr="026F4CF2">
        <w:rPr>
          <w:lang w:val="en-NZ"/>
        </w:rPr>
        <w:t>/48</w:t>
      </w:r>
    </w:p>
    <w:p w14:paraId="66ABEE61" w14:textId="244210D8" w:rsidR="00A80E86" w:rsidRPr="00A80E86" w:rsidRDefault="00A80E86" w:rsidP="00A80E86">
      <w:pPr>
        <w:rPr>
          <w:lang w:val="en-NZ"/>
        </w:rPr>
      </w:pPr>
    </w:p>
    <w:p w14:paraId="2C3DA0E4" w14:textId="4DD66EED" w:rsidR="00A2244B" w:rsidRDefault="002B3370" w:rsidP="001F58DC">
      <w:pPr>
        <w:pStyle w:val="Heading1"/>
        <w:numPr>
          <w:ilvl w:val="0"/>
          <w:numId w:val="4"/>
        </w:numPr>
        <w:rPr>
          <w:noProof w:val="0"/>
          <w:lang w:val="en-NZ"/>
        </w:rPr>
      </w:pPr>
      <w:r w:rsidRPr="026F4CF2">
        <w:rPr>
          <w:noProof w:val="0"/>
          <w:lang w:val="en-NZ"/>
        </w:rPr>
        <w:t>Assessment Objectives</w:t>
      </w:r>
      <w:r w:rsidR="00D84792" w:rsidRPr="026F4CF2">
        <w:rPr>
          <w:noProof w:val="0"/>
          <w:lang w:val="en-NZ"/>
        </w:rPr>
        <w:t xml:space="preserve"> and marking scheme</w:t>
      </w:r>
      <w:r w:rsidR="00791982" w:rsidRPr="026F4CF2">
        <w:rPr>
          <w:noProof w:val="0"/>
          <w:lang w:val="en-NZ"/>
        </w:rPr>
        <w:t xml:space="preserve"> (Total 50 marks)</w:t>
      </w:r>
    </w:p>
    <w:p w14:paraId="366A549D" w14:textId="20BC04C6" w:rsidR="00791982" w:rsidRPr="00791982" w:rsidRDefault="00791982" w:rsidP="00791982">
      <w:pPr>
        <w:pStyle w:val="BodyTextL25"/>
        <w:rPr>
          <w:i/>
          <w:iCs/>
          <w:lang w:val="en-NZ"/>
        </w:rPr>
      </w:pPr>
      <w:r>
        <w:rPr>
          <w:i/>
          <w:iCs/>
          <w:lang w:val="en-NZ"/>
        </w:rPr>
        <w:t xml:space="preserve">See the marking schedule at the back for guidance.  </w:t>
      </w:r>
    </w:p>
    <w:p w14:paraId="5A1F43FD" w14:textId="7A5661B7" w:rsidR="005050AC" w:rsidRPr="00753C56" w:rsidRDefault="005050AC" w:rsidP="002B3370">
      <w:pPr>
        <w:pStyle w:val="BodyTextL25Bold"/>
        <w:rPr>
          <w:bCs/>
          <w:lang w:val="en-NZ"/>
        </w:rPr>
      </w:pPr>
      <w:r w:rsidRPr="00753C56">
        <w:rPr>
          <w:bCs/>
          <w:lang w:val="en-NZ"/>
        </w:rPr>
        <w:t>Part 1: Design an Addressing Scheme</w:t>
      </w:r>
    </w:p>
    <w:p w14:paraId="5C883F00" w14:textId="1CE2A5EF" w:rsidR="005050AC" w:rsidRPr="00753C56" w:rsidRDefault="0095768B" w:rsidP="002B3370">
      <w:pPr>
        <w:pStyle w:val="BodyTextL25Bold"/>
        <w:rPr>
          <w:b w:val="0"/>
          <w:lang w:val="en-NZ"/>
        </w:rPr>
      </w:pPr>
      <w:r w:rsidRPr="7E4106AD">
        <w:rPr>
          <w:lang w:val="en-NZ"/>
        </w:rPr>
        <w:t xml:space="preserve">Part </w:t>
      </w:r>
      <w:r w:rsidR="00B34E57">
        <w:rPr>
          <w:lang w:val="en-NZ"/>
        </w:rPr>
        <w:t>2</w:t>
      </w:r>
      <w:r w:rsidRPr="7E4106AD">
        <w:rPr>
          <w:lang w:val="en-NZ"/>
        </w:rPr>
        <w:t>: Initialize, Reload and Configure Basic Device Settings</w:t>
      </w:r>
    </w:p>
    <w:p w14:paraId="3B160738" w14:textId="4E2E6476" w:rsidR="002B3370" w:rsidRPr="00753C56" w:rsidRDefault="002B3370" w:rsidP="002B3370">
      <w:pPr>
        <w:pStyle w:val="BodyTextL25Bold"/>
        <w:rPr>
          <w:lang w:val="en-NZ"/>
        </w:rPr>
      </w:pPr>
      <w:r w:rsidRPr="7E4106AD">
        <w:rPr>
          <w:lang w:val="en-NZ"/>
        </w:rPr>
        <w:t xml:space="preserve">Part </w:t>
      </w:r>
      <w:r w:rsidR="00B34E57">
        <w:rPr>
          <w:lang w:val="en-NZ"/>
        </w:rPr>
        <w:t>3</w:t>
      </w:r>
      <w:r w:rsidRPr="7E4106AD">
        <w:rPr>
          <w:lang w:val="en-NZ"/>
        </w:rPr>
        <w:t xml:space="preserve">: Configure Network Infrastructure Settings (VLANs, Trunking, </w:t>
      </w:r>
      <w:proofErr w:type="spellStart"/>
      <w:r w:rsidRPr="7E4106AD">
        <w:rPr>
          <w:lang w:val="en-NZ"/>
        </w:rPr>
        <w:t>Etherchannel</w:t>
      </w:r>
      <w:proofErr w:type="spellEnd"/>
      <w:r w:rsidRPr="7E4106AD">
        <w:rPr>
          <w:lang w:val="en-NZ"/>
        </w:rPr>
        <w:t xml:space="preserve">) </w:t>
      </w:r>
      <w:r w:rsidRPr="7E4106AD">
        <w:rPr>
          <w:b w:val="0"/>
          <w:lang w:val="en-NZ"/>
        </w:rPr>
        <w:t>(</w:t>
      </w:r>
      <w:r w:rsidR="004D290C">
        <w:rPr>
          <w:b w:val="0"/>
          <w:lang w:val="en-NZ"/>
        </w:rPr>
        <w:t>1</w:t>
      </w:r>
      <w:r w:rsidR="005E5822">
        <w:rPr>
          <w:b w:val="0"/>
          <w:lang w:val="en-NZ"/>
        </w:rPr>
        <w:t>0</w:t>
      </w:r>
      <w:r w:rsidRPr="7E4106AD">
        <w:rPr>
          <w:b w:val="0"/>
          <w:lang w:val="en-NZ"/>
        </w:rPr>
        <w:t xml:space="preserve"> </w:t>
      </w:r>
      <w:r w:rsidR="001374E1" w:rsidRPr="7E4106AD">
        <w:rPr>
          <w:b w:val="0"/>
          <w:lang w:val="en-NZ"/>
        </w:rPr>
        <w:t>marks</w:t>
      </w:r>
      <w:r w:rsidRPr="7E4106AD">
        <w:rPr>
          <w:b w:val="0"/>
          <w:lang w:val="en-NZ"/>
        </w:rPr>
        <w:t>)</w:t>
      </w:r>
    </w:p>
    <w:p w14:paraId="347DD678" w14:textId="3B1D4406" w:rsidR="008C3C99" w:rsidRDefault="002B3370" w:rsidP="002B3370">
      <w:pPr>
        <w:pStyle w:val="BodyTextL25Bold"/>
        <w:rPr>
          <w:lang w:val="en-NZ"/>
        </w:rPr>
      </w:pPr>
      <w:r w:rsidRPr="7E4106AD">
        <w:rPr>
          <w:lang w:val="en-NZ"/>
        </w:rPr>
        <w:t xml:space="preserve">Part </w:t>
      </w:r>
      <w:r w:rsidR="00B34E57">
        <w:rPr>
          <w:lang w:val="en-NZ"/>
        </w:rPr>
        <w:t>4</w:t>
      </w:r>
      <w:r w:rsidRPr="7E4106AD">
        <w:rPr>
          <w:lang w:val="en-NZ"/>
        </w:rPr>
        <w:t xml:space="preserve">: </w:t>
      </w:r>
      <w:r w:rsidR="008C3C99" w:rsidRPr="7E4106AD">
        <w:rPr>
          <w:lang w:val="en-NZ"/>
        </w:rPr>
        <w:t>Configure Switch Security</w:t>
      </w:r>
      <w:r w:rsidR="00FD15AD" w:rsidRPr="7E4106AD">
        <w:rPr>
          <w:lang w:val="en-NZ"/>
        </w:rPr>
        <w:t xml:space="preserve"> </w:t>
      </w:r>
      <w:r w:rsidR="00FD15AD" w:rsidRPr="7E4106AD">
        <w:rPr>
          <w:b w:val="0"/>
          <w:lang w:val="en-NZ"/>
        </w:rPr>
        <w:t>(</w:t>
      </w:r>
      <w:r w:rsidR="005E5822">
        <w:rPr>
          <w:b w:val="0"/>
          <w:lang w:val="en-NZ"/>
        </w:rPr>
        <w:t>10</w:t>
      </w:r>
      <w:r w:rsidR="00FD15AD" w:rsidRPr="7E4106AD">
        <w:rPr>
          <w:b w:val="0"/>
          <w:lang w:val="en-NZ"/>
        </w:rPr>
        <w:t xml:space="preserve"> </w:t>
      </w:r>
      <w:r w:rsidR="001374E1" w:rsidRPr="7E4106AD">
        <w:rPr>
          <w:b w:val="0"/>
          <w:lang w:val="en-NZ"/>
        </w:rPr>
        <w:t>marks</w:t>
      </w:r>
      <w:r w:rsidR="00FD15AD" w:rsidRPr="7E4106AD">
        <w:rPr>
          <w:b w:val="0"/>
          <w:lang w:val="en-NZ"/>
        </w:rPr>
        <w:t>)</w:t>
      </w:r>
    </w:p>
    <w:p w14:paraId="571FD026" w14:textId="515A2D7D" w:rsidR="002B3370" w:rsidRDefault="00351FED" w:rsidP="0FE83CCC">
      <w:pPr>
        <w:pStyle w:val="BodyTextL25Bold"/>
        <w:rPr>
          <w:b w:val="0"/>
          <w:lang w:val="en-NZ"/>
        </w:rPr>
      </w:pPr>
      <w:r w:rsidRPr="7E4106AD">
        <w:rPr>
          <w:lang w:val="en-NZ"/>
        </w:rPr>
        <w:t xml:space="preserve">Part </w:t>
      </w:r>
      <w:r w:rsidR="00B34E57">
        <w:rPr>
          <w:lang w:val="en-NZ"/>
        </w:rPr>
        <w:t>5</w:t>
      </w:r>
      <w:r w:rsidRPr="7E4106AD">
        <w:rPr>
          <w:lang w:val="en-NZ"/>
        </w:rPr>
        <w:t xml:space="preserve">: </w:t>
      </w:r>
      <w:r w:rsidR="002B3370" w:rsidRPr="7E4106AD">
        <w:rPr>
          <w:lang w:val="en-NZ"/>
        </w:rPr>
        <w:t>Configure Host Support</w:t>
      </w:r>
      <w:r w:rsidR="00791982">
        <w:rPr>
          <w:lang w:val="en-NZ"/>
        </w:rPr>
        <w:t xml:space="preserve"> and DHCP</w:t>
      </w:r>
      <w:r w:rsidR="002B3370" w:rsidRPr="7E4106AD">
        <w:rPr>
          <w:lang w:val="en-NZ"/>
        </w:rPr>
        <w:t xml:space="preserve"> </w:t>
      </w:r>
      <w:r w:rsidR="002B3370" w:rsidRPr="7E4106AD">
        <w:rPr>
          <w:b w:val="0"/>
          <w:lang w:val="en-NZ"/>
        </w:rPr>
        <w:t>(</w:t>
      </w:r>
      <w:r w:rsidR="00043D7D">
        <w:rPr>
          <w:b w:val="0"/>
          <w:lang w:val="en-NZ"/>
        </w:rPr>
        <w:t>10</w:t>
      </w:r>
      <w:r w:rsidR="002B3370" w:rsidRPr="7E4106AD">
        <w:rPr>
          <w:b w:val="0"/>
          <w:lang w:val="en-NZ"/>
        </w:rPr>
        <w:t xml:space="preserve"> </w:t>
      </w:r>
      <w:r w:rsidR="001374E1" w:rsidRPr="7E4106AD">
        <w:rPr>
          <w:b w:val="0"/>
          <w:lang w:val="en-NZ"/>
        </w:rPr>
        <w:t>marks</w:t>
      </w:r>
      <w:r w:rsidR="002B3370" w:rsidRPr="7E4106AD">
        <w:rPr>
          <w:b w:val="0"/>
          <w:lang w:val="en-NZ"/>
        </w:rPr>
        <w:t>)</w:t>
      </w:r>
    </w:p>
    <w:p w14:paraId="524C68B9" w14:textId="2076C037" w:rsidR="008634B0" w:rsidRPr="00753C56" w:rsidRDefault="008634B0" w:rsidP="002B3370">
      <w:pPr>
        <w:pStyle w:val="BodyTextL25Bold"/>
        <w:rPr>
          <w:lang w:val="en-NZ"/>
        </w:rPr>
      </w:pPr>
      <w:r w:rsidRPr="7E4106AD">
        <w:rPr>
          <w:lang w:val="en-NZ"/>
        </w:rPr>
        <w:t xml:space="preserve">Part </w:t>
      </w:r>
      <w:r w:rsidR="00B34E57">
        <w:rPr>
          <w:lang w:val="en-NZ"/>
        </w:rPr>
        <w:t>6</w:t>
      </w:r>
      <w:r w:rsidRPr="7E4106AD">
        <w:rPr>
          <w:lang w:val="en-NZ"/>
        </w:rPr>
        <w:t xml:space="preserve">: </w:t>
      </w:r>
      <w:r w:rsidR="00B3734E" w:rsidRPr="7E4106AD">
        <w:rPr>
          <w:lang w:val="en-NZ"/>
        </w:rPr>
        <w:t>Configure</w:t>
      </w:r>
      <w:r w:rsidRPr="7E4106AD">
        <w:rPr>
          <w:lang w:val="en-NZ"/>
        </w:rPr>
        <w:t xml:space="preserve"> </w:t>
      </w:r>
      <w:r w:rsidR="00B3734E" w:rsidRPr="7E4106AD">
        <w:rPr>
          <w:lang w:val="en-NZ"/>
        </w:rPr>
        <w:t>Static Routes</w:t>
      </w:r>
      <w:r w:rsidR="00FD15AD" w:rsidRPr="7E4106AD">
        <w:rPr>
          <w:lang w:val="en-NZ"/>
        </w:rPr>
        <w:t xml:space="preserve"> </w:t>
      </w:r>
      <w:r w:rsidR="00FD15AD" w:rsidRPr="7E4106AD">
        <w:rPr>
          <w:b w:val="0"/>
          <w:lang w:val="en-NZ"/>
        </w:rPr>
        <w:t>(</w:t>
      </w:r>
      <w:r w:rsidR="004D290C">
        <w:rPr>
          <w:b w:val="0"/>
          <w:lang w:val="en-NZ"/>
        </w:rPr>
        <w:t>5</w:t>
      </w:r>
      <w:r w:rsidR="00FD15AD" w:rsidRPr="7E4106AD">
        <w:rPr>
          <w:b w:val="0"/>
          <w:lang w:val="en-NZ"/>
        </w:rPr>
        <w:t xml:space="preserve"> </w:t>
      </w:r>
      <w:r w:rsidR="001374E1" w:rsidRPr="7E4106AD">
        <w:rPr>
          <w:b w:val="0"/>
          <w:lang w:val="en-NZ"/>
        </w:rPr>
        <w:t>marks</w:t>
      </w:r>
      <w:r w:rsidR="00FD15AD" w:rsidRPr="7E4106AD">
        <w:rPr>
          <w:b w:val="0"/>
          <w:lang w:val="en-NZ"/>
        </w:rPr>
        <w:t>)</w:t>
      </w:r>
    </w:p>
    <w:p w14:paraId="7A8135B7" w14:textId="1FAA432B" w:rsidR="002B3370" w:rsidRDefault="002B3370" w:rsidP="002B3370">
      <w:pPr>
        <w:pStyle w:val="BodyTextL25Bold"/>
        <w:rPr>
          <w:lang w:val="en-NZ"/>
        </w:rPr>
      </w:pPr>
      <w:r w:rsidRPr="7E4106AD">
        <w:rPr>
          <w:lang w:val="en-NZ"/>
        </w:rPr>
        <w:t xml:space="preserve">Part </w:t>
      </w:r>
      <w:r w:rsidR="00B34E57">
        <w:rPr>
          <w:lang w:val="en-NZ"/>
        </w:rPr>
        <w:t>7</w:t>
      </w:r>
      <w:r w:rsidRPr="7E4106AD">
        <w:rPr>
          <w:lang w:val="en-NZ"/>
        </w:rPr>
        <w:t>: Test and Verify IPv4 and IPv6 End-to-End Connectivity</w:t>
      </w:r>
    </w:p>
    <w:p w14:paraId="5D1C9EBC" w14:textId="2E02749B" w:rsidR="00791982" w:rsidRPr="00791982" w:rsidRDefault="00791982" w:rsidP="00791982">
      <w:pPr>
        <w:pStyle w:val="BodyTextL25Bold"/>
      </w:pPr>
      <w:r>
        <w:rPr>
          <w:lang w:val="en-NZ"/>
        </w:rPr>
        <w:t xml:space="preserve">Part 8: Documentation </w:t>
      </w:r>
      <w:r>
        <w:t>All sections complete - Detailed written descriptions and justifications of all sections - Testing strategy reflection - Troubleshooting reflection - Command journal (15 marks)</w:t>
      </w:r>
    </w:p>
    <w:p w14:paraId="0126B608" w14:textId="3A21A81E" w:rsidR="006448BA" w:rsidRDefault="00F1023F" w:rsidP="005D6E3F">
      <w:pPr>
        <w:pStyle w:val="BodyTextL25Bold"/>
        <w:rPr>
          <w:lang w:val="en-NZ"/>
        </w:rPr>
      </w:pPr>
      <w:r>
        <w:rPr>
          <w:lang w:val="en-NZ"/>
        </w:rPr>
        <w:t xml:space="preserve">Part </w:t>
      </w:r>
      <w:r w:rsidR="00791982">
        <w:rPr>
          <w:lang w:val="en-NZ"/>
        </w:rPr>
        <w:t>9</w:t>
      </w:r>
      <w:r>
        <w:rPr>
          <w:lang w:val="en-NZ"/>
        </w:rPr>
        <w:t xml:space="preserve">: </w:t>
      </w:r>
      <w:r w:rsidR="007F23AF">
        <w:rPr>
          <w:lang w:val="en-NZ"/>
        </w:rPr>
        <w:t>Clean Up</w:t>
      </w:r>
    </w:p>
    <w:p w14:paraId="5BE1440C" w14:textId="4FD8065E" w:rsidR="004D290C" w:rsidRDefault="004D290C" w:rsidP="005D6E3F">
      <w:pPr>
        <w:pStyle w:val="BodyTextL25Bold"/>
        <w:rPr>
          <w:b w:val="0"/>
          <w:bCs/>
          <w:lang w:val="en-NZ"/>
        </w:rPr>
      </w:pPr>
      <w:r w:rsidRPr="00D86EC8">
        <w:rPr>
          <w:b w:val="0"/>
          <w:bCs/>
          <w:lang w:val="en-NZ"/>
        </w:rPr>
        <w:t xml:space="preserve">Marks can be </w:t>
      </w:r>
      <w:r w:rsidR="00FB255D" w:rsidRPr="00D86EC8">
        <w:rPr>
          <w:b w:val="0"/>
          <w:bCs/>
          <w:lang w:val="en-NZ"/>
        </w:rPr>
        <w:t>ded</w:t>
      </w:r>
      <w:r w:rsidR="00D86EC8">
        <w:rPr>
          <w:b w:val="0"/>
          <w:bCs/>
          <w:lang w:val="en-NZ"/>
        </w:rPr>
        <w:t>u</w:t>
      </w:r>
      <w:r w:rsidR="00FB255D" w:rsidRPr="00D86EC8">
        <w:rPr>
          <w:b w:val="0"/>
          <w:bCs/>
          <w:lang w:val="en-NZ"/>
        </w:rPr>
        <w:t xml:space="preserve">cted </w:t>
      </w:r>
      <w:r w:rsidRPr="00D86EC8">
        <w:rPr>
          <w:b w:val="0"/>
          <w:bCs/>
          <w:lang w:val="en-NZ"/>
        </w:rPr>
        <w:t xml:space="preserve">for </w:t>
      </w:r>
      <w:r w:rsidR="00FB255D" w:rsidRPr="00D86EC8">
        <w:rPr>
          <w:b w:val="0"/>
          <w:bCs/>
          <w:lang w:val="en-NZ"/>
        </w:rPr>
        <w:t xml:space="preserve">parts 1 and 2 for </w:t>
      </w:r>
      <w:r w:rsidRPr="00D86EC8">
        <w:rPr>
          <w:b w:val="0"/>
          <w:bCs/>
          <w:lang w:val="en-NZ"/>
        </w:rPr>
        <w:t xml:space="preserve">poor </w:t>
      </w:r>
      <w:r w:rsidR="00FB255D" w:rsidRPr="00D86EC8">
        <w:rPr>
          <w:b w:val="0"/>
          <w:bCs/>
          <w:lang w:val="en-NZ"/>
        </w:rPr>
        <w:t>IP address design or incorrect basic device configuration</w:t>
      </w:r>
      <w:r w:rsidR="001B0714" w:rsidRPr="00D86EC8">
        <w:rPr>
          <w:b w:val="0"/>
          <w:bCs/>
          <w:lang w:val="en-NZ"/>
        </w:rPr>
        <w:t>. The tutor will also ask questions so marks can be deducted if</w:t>
      </w:r>
      <w:r w:rsidR="00D86EC8" w:rsidRPr="00D86EC8">
        <w:rPr>
          <w:b w:val="0"/>
          <w:bCs/>
          <w:lang w:val="en-NZ"/>
        </w:rPr>
        <w:t xml:space="preserve"> your understanding of each </w:t>
      </w:r>
      <w:proofErr w:type="gramStart"/>
      <w:r w:rsidR="00D86EC8" w:rsidRPr="00D86EC8">
        <w:rPr>
          <w:b w:val="0"/>
          <w:bCs/>
          <w:lang w:val="en-NZ"/>
        </w:rPr>
        <w:t>sections</w:t>
      </w:r>
      <w:proofErr w:type="gramEnd"/>
      <w:r w:rsidR="00D86EC8" w:rsidRPr="00D86EC8">
        <w:rPr>
          <w:b w:val="0"/>
          <w:bCs/>
          <w:lang w:val="en-NZ"/>
        </w:rPr>
        <w:t xml:space="preserve"> in not demonstrated</w:t>
      </w:r>
    </w:p>
    <w:p w14:paraId="2D7922C9" w14:textId="1B383C4F" w:rsidR="00791982" w:rsidRDefault="00791982" w:rsidP="005D6E3F">
      <w:pPr>
        <w:pStyle w:val="BodyTextL25Bold"/>
        <w:rPr>
          <w:b w:val="0"/>
          <w:bCs/>
          <w:lang w:val="en-NZ"/>
        </w:rPr>
      </w:pPr>
    </w:p>
    <w:p w14:paraId="576E5A85" w14:textId="3F938685" w:rsidR="00791982" w:rsidRDefault="00791982" w:rsidP="005D6E3F">
      <w:pPr>
        <w:pStyle w:val="BodyTextL25Bold"/>
        <w:rPr>
          <w:b w:val="0"/>
          <w:bCs/>
          <w:lang w:val="en-NZ"/>
        </w:rPr>
      </w:pPr>
    </w:p>
    <w:p w14:paraId="199C6CDE" w14:textId="77777777" w:rsidR="00791982" w:rsidRPr="00D86EC8" w:rsidRDefault="00791982" w:rsidP="005D6E3F">
      <w:pPr>
        <w:pStyle w:val="BodyTextL25Bold"/>
        <w:rPr>
          <w:b w:val="0"/>
          <w:bCs/>
          <w:lang w:val="en-NZ"/>
        </w:rPr>
      </w:pPr>
    </w:p>
    <w:p w14:paraId="49F6AD9C" w14:textId="77777777" w:rsidR="002B3370" w:rsidRPr="00753C56" w:rsidRDefault="002B3370" w:rsidP="00B70A73">
      <w:pPr>
        <w:pStyle w:val="Heading1"/>
        <w:rPr>
          <w:noProof w:val="0"/>
          <w:lang w:val="en-NZ"/>
        </w:rPr>
      </w:pPr>
      <w:r w:rsidRPr="00753C56">
        <w:rPr>
          <w:noProof w:val="0"/>
          <w:lang w:val="en-NZ"/>
        </w:rPr>
        <w:t>Scenario</w:t>
      </w:r>
    </w:p>
    <w:p w14:paraId="176F0487" w14:textId="5C84311C" w:rsidR="002B3370" w:rsidRPr="00753C56" w:rsidRDefault="002B3370" w:rsidP="002B3370">
      <w:pPr>
        <w:pStyle w:val="BodyTextL25"/>
        <w:rPr>
          <w:lang w:val="en-NZ"/>
        </w:rPr>
      </w:pPr>
      <w:r w:rsidRPr="00753C56">
        <w:rPr>
          <w:lang w:val="en-NZ"/>
        </w:rPr>
        <w:t xml:space="preserve">In this </w:t>
      </w:r>
      <w:r w:rsidR="00E107EF" w:rsidRPr="00753C56">
        <w:rPr>
          <w:lang w:val="en-NZ"/>
        </w:rPr>
        <w:t>Case Study</w:t>
      </w:r>
      <w:r w:rsidRPr="00753C56">
        <w:rPr>
          <w:lang w:val="en-NZ"/>
        </w:rPr>
        <w:t xml:space="preserve"> you will configure the devices in a small network. You must configure a router, switch and PCs to support both IPv4 and IPv6 connectivity for supported hosts. Your router and switch must also be managed securely. You will configure inter-VLAN routing, DHCP, </w:t>
      </w:r>
      <w:proofErr w:type="spellStart"/>
      <w:r w:rsidRPr="00753C56">
        <w:rPr>
          <w:lang w:val="en-NZ"/>
        </w:rPr>
        <w:t>Etherchannel</w:t>
      </w:r>
      <w:proofErr w:type="spellEnd"/>
      <w:r w:rsidRPr="00753C56">
        <w:rPr>
          <w:lang w:val="en-NZ"/>
        </w:rPr>
        <w:t>, and port-security.</w:t>
      </w:r>
    </w:p>
    <w:p w14:paraId="31626631" w14:textId="77777777" w:rsidR="002B3370" w:rsidRPr="00753C56" w:rsidRDefault="002B3370" w:rsidP="002B3370">
      <w:pPr>
        <w:pStyle w:val="Heading1"/>
        <w:numPr>
          <w:ilvl w:val="0"/>
          <w:numId w:val="4"/>
        </w:numPr>
        <w:rPr>
          <w:noProof w:val="0"/>
          <w:lang w:val="en-NZ"/>
        </w:rPr>
      </w:pPr>
      <w:r w:rsidRPr="026F4CF2">
        <w:rPr>
          <w:noProof w:val="0"/>
          <w:lang w:val="en-NZ"/>
        </w:rPr>
        <w:t>Required Resources</w:t>
      </w:r>
    </w:p>
    <w:p w14:paraId="26F73779" w14:textId="08B20646" w:rsidR="002B3370" w:rsidRPr="00753C56" w:rsidRDefault="00316A58" w:rsidP="002B3370">
      <w:pPr>
        <w:pStyle w:val="Bulletlevel1"/>
        <w:spacing w:before="60" w:after="60" w:line="276" w:lineRule="auto"/>
        <w:rPr>
          <w:lang w:val="en-NZ"/>
        </w:rPr>
      </w:pPr>
      <w:r>
        <w:rPr>
          <w:lang w:val="en-NZ"/>
        </w:rPr>
        <w:t>1</w:t>
      </w:r>
      <w:r w:rsidR="002B3370" w:rsidRPr="00753C56">
        <w:rPr>
          <w:lang w:val="en-NZ"/>
        </w:rPr>
        <w:t xml:space="preserve"> Router</w:t>
      </w:r>
      <w:r w:rsidR="0084080E">
        <w:rPr>
          <w:lang w:val="en-NZ"/>
        </w:rPr>
        <w:t>s</w:t>
      </w:r>
    </w:p>
    <w:p w14:paraId="7517F658" w14:textId="1FB73E8B" w:rsidR="002B3370" w:rsidRPr="00753C56" w:rsidRDefault="00316A58" w:rsidP="002B3370">
      <w:pPr>
        <w:pStyle w:val="Bulletlevel1"/>
        <w:spacing w:before="60" w:after="60" w:line="276" w:lineRule="auto"/>
        <w:rPr>
          <w:lang w:val="en-NZ"/>
        </w:rPr>
      </w:pPr>
      <w:r>
        <w:rPr>
          <w:lang w:val="en-NZ"/>
        </w:rPr>
        <w:t>2</w:t>
      </w:r>
      <w:r w:rsidR="002B3370" w:rsidRPr="00753C56">
        <w:rPr>
          <w:lang w:val="en-NZ"/>
        </w:rPr>
        <w:t xml:space="preserve"> Switches </w:t>
      </w:r>
    </w:p>
    <w:p w14:paraId="3352828F" w14:textId="62D91213" w:rsidR="002B3370" w:rsidRPr="00753C56" w:rsidRDefault="00316A58" w:rsidP="002B3370">
      <w:pPr>
        <w:pStyle w:val="Bulletlevel1"/>
        <w:spacing w:before="60" w:after="60" w:line="276" w:lineRule="auto"/>
        <w:rPr>
          <w:lang w:val="en-NZ"/>
        </w:rPr>
      </w:pPr>
      <w:r>
        <w:rPr>
          <w:lang w:val="en-NZ"/>
        </w:rPr>
        <w:t>2</w:t>
      </w:r>
      <w:r w:rsidR="002B3370" w:rsidRPr="00753C56">
        <w:rPr>
          <w:lang w:val="en-NZ"/>
        </w:rPr>
        <w:t xml:space="preserve"> PCs </w:t>
      </w:r>
    </w:p>
    <w:p w14:paraId="7F6773B3" w14:textId="77777777" w:rsidR="0043784A" w:rsidRPr="00753C56" w:rsidRDefault="0043784A" w:rsidP="0043784A">
      <w:pPr>
        <w:pStyle w:val="Bulletlevel1"/>
        <w:rPr>
          <w:lang w:val="en-NZ"/>
        </w:rPr>
      </w:pPr>
      <w:r w:rsidRPr="00753C56">
        <w:rPr>
          <w:lang w:val="en-NZ"/>
        </w:rPr>
        <w:t>Console cables to configure the Cisco IOS devices via the console ports</w:t>
      </w:r>
    </w:p>
    <w:p w14:paraId="3ECE8C5E" w14:textId="77777777" w:rsidR="002B3370" w:rsidRPr="00753C56" w:rsidRDefault="0043784A" w:rsidP="0043784A">
      <w:pPr>
        <w:pStyle w:val="Bulletlevel1"/>
        <w:spacing w:before="60" w:after="60" w:line="276" w:lineRule="auto"/>
        <w:rPr>
          <w:lang w:val="en-NZ"/>
        </w:rPr>
      </w:pPr>
      <w:r w:rsidRPr="00753C56">
        <w:rPr>
          <w:lang w:val="en-NZ"/>
        </w:rPr>
        <w:t>Ethernet cables as shown in the topology</w:t>
      </w:r>
    </w:p>
    <w:p w14:paraId="47747ADF" w14:textId="5DDD45F1" w:rsidR="00D55F6E" w:rsidRDefault="00D55F6E" w:rsidP="00D55F6E">
      <w:pPr>
        <w:pStyle w:val="Heading1"/>
        <w:rPr>
          <w:noProof w:val="0"/>
          <w:lang w:val="en-NZ"/>
        </w:rPr>
      </w:pPr>
      <w:r w:rsidRPr="00753C56">
        <w:rPr>
          <w:noProof w:val="0"/>
          <w:lang w:val="en-NZ"/>
        </w:rPr>
        <w:t>Instructions</w:t>
      </w:r>
    </w:p>
    <w:p w14:paraId="5A9AA7EF" w14:textId="65CF1E95" w:rsidR="00D55F6E" w:rsidRPr="00753C56" w:rsidRDefault="00D55F6E" w:rsidP="00B904B7">
      <w:pPr>
        <w:pStyle w:val="Heading2"/>
        <w:rPr>
          <w:lang w:val="en-NZ"/>
        </w:rPr>
      </w:pPr>
      <w:r w:rsidRPr="0FE83CCC">
        <w:rPr>
          <w:lang w:val="en-NZ"/>
        </w:rPr>
        <w:t xml:space="preserve">Design an Addressing </w:t>
      </w:r>
      <w:r w:rsidR="00070915" w:rsidRPr="0FE83CCC">
        <w:rPr>
          <w:lang w:val="en-NZ"/>
        </w:rPr>
        <w:t>Scheme</w:t>
      </w:r>
    </w:p>
    <w:p w14:paraId="250A927E" w14:textId="7D8B7AE6" w:rsidR="00ED18DF" w:rsidRPr="008C1913" w:rsidRDefault="008C1913" w:rsidP="00D55F6E">
      <w:pPr>
        <w:pStyle w:val="BodyTextL25"/>
        <w:rPr>
          <w:bCs/>
          <w:lang w:val="en-NZ"/>
        </w:rPr>
      </w:pPr>
      <w:r w:rsidRPr="008C1913">
        <w:rPr>
          <w:bCs/>
          <w:lang w:val="en-NZ"/>
        </w:rPr>
        <w:t xml:space="preserve">You </w:t>
      </w:r>
      <w:r>
        <w:rPr>
          <w:bCs/>
          <w:lang w:val="en-NZ"/>
        </w:rPr>
        <w:t xml:space="preserve">will </w:t>
      </w:r>
      <w:r w:rsidR="007616AD">
        <w:rPr>
          <w:bCs/>
          <w:lang w:val="en-NZ"/>
        </w:rPr>
        <w:t>design</w:t>
      </w:r>
      <w:r w:rsidR="002551C9">
        <w:rPr>
          <w:bCs/>
          <w:lang w:val="en-NZ"/>
        </w:rPr>
        <w:t xml:space="preserve"> both</w:t>
      </w:r>
      <w:r w:rsidR="007616AD">
        <w:rPr>
          <w:bCs/>
          <w:lang w:val="en-NZ"/>
        </w:rPr>
        <w:t xml:space="preserve"> an IPv4 and an IPv6 </w:t>
      </w:r>
      <w:r w:rsidR="00CA0087">
        <w:rPr>
          <w:bCs/>
          <w:lang w:val="en-NZ"/>
        </w:rPr>
        <w:t xml:space="preserve">addressing scheme </w:t>
      </w:r>
      <w:r w:rsidR="002551C9">
        <w:rPr>
          <w:bCs/>
          <w:lang w:val="en-NZ"/>
        </w:rPr>
        <w:t>to apply IPv4 and IPv6 addresses to all network interfaces in the topology</w:t>
      </w:r>
      <w:r w:rsidR="00AC4817">
        <w:rPr>
          <w:bCs/>
          <w:lang w:val="en-NZ"/>
        </w:rPr>
        <w:t>. This is known as Dual Stacking.</w:t>
      </w:r>
    </w:p>
    <w:p w14:paraId="5EB1EC29" w14:textId="4CCB4BCA" w:rsidR="00D55F6E" w:rsidRPr="00753C56" w:rsidRDefault="00784C5E" w:rsidP="00D55F6E">
      <w:pPr>
        <w:pStyle w:val="Heading3"/>
        <w:rPr>
          <w:lang w:val="en-NZ"/>
        </w:rPr>
      </w:pPr>
      <w:r w:rsidRPr="00753C56">
        <w:rPr>
          <w:lang w:val="en-NZ"/>
        </w:rPr>
        <w:lastRenderedPageBreak/>
        <w:t>Design an IPv4</w:t>
      </w:r>
      <w:r w:rsidR="00915C07">
        <w:rPr>
          <w:lang w:val="en-NZ"/>
        </w:rPr>
        <w:t xml:space="preserve"> and IPv6</w:t>
      </w:r>
      <w:r w:rsidRPr="00753C56">
        <w:rPr>
          <w:lang w:val="en-NZ"/>
        </w:rPr>
        <w:t xml:space="preserve"> </w:t>
      </w:r>
      <w:r w:rsidR="00961808" w:rsidRPr="00753C56">
        <w:rPr>
          <w:lang w:val="en-NZ"/>
        </w:rPr>
        <w:t>addressing scheme using VLSM</w:t>
      </w:r>
      <w:r w:rsidR="00D55F6E" w:rsidRPr="00753C56">
        <w:rPr>
          <w:lang w:val="en-NZ"/>
        </w:rPr>
        <w:t>.</w:t>
      </w:r>
    </w:p>
    <w:p w14:paraId="369A5670" w14:textId="207A52FE" w:rsidR="00540599" w:rsidRPr="00676258" w:rsidRDefault="009B36E6" w:rsidP="00676258">
      <w:pPr>
        <w:pStyle w:val="Bulletlevel1"/>
        <w:rPr>
          <w:lang w:val="en-NZ"/>
        </w:rPr>
      </w:pPr>
      <w:r w:rsidRPr="00753C56">
        <w:rPr>
          <w:lang w:val="en-NZ"/>
        </w:rPr>
        <w:t>Subnet</w:t>
      </w:r>
      <w:r w:rsidR="00E27D04" w:rsidRPr="00753C56">
        <w:rPr>
          <w:lang w:val="en-NZ"/>
        </w:rPr>
        <w:t xml:space="preserve"> the </w:t>
      </w:r>
      <w:r w:rsidR="00316A58">
        <w:rPr>
          <w:lang w:val="en-NZ"/>
        </w:rPr>
        <w:t>LAN</w:t>
      </w:r>
      <w:r w:rsidR="000C3C07" w:rsidRPr="00753C56">
        <w:rPr>
          <w:lang w:val="en-NZ"/>
        </w:rPr>
        <w:t xml:space="preserve"> network</w:t>
      </w:r>
      <w:r w:rsidR="00026AC7" w:rsidRPr="00753C56">
        <w:rPr>
          <w:lang w:val="en-NZ"/>
        </w:rPr>
        <w:t xml:space="preserve"> </w:t>
      </w:r>
      <w:r w:rsidR="002A3AD6" w:rsidRPr="00753C56">
        <w:rPr>
          <w:lang w:val="en-NZ"/>
        </w:rPr>
        <w:t>in</w:t>
      </w:r>
      <w:r w:rsidR="00753C56" w:rsidRPr="00753C56">
        <w:rPr>
          <w:lang w:val="en-NZ"/>
        </w:rPr>
        <w:t xml:space="preserve">to appropriately </w:t>
      </w:r>
      <w:r w:rsidR="00CD2916">
        <w:rPr>
          <w:lang w:val="en-NZ"/>
        </w:rPr>
        <w:t>sized subnetworks</w:t>
      </w:r>
      <w:r w:rsidR="00C30191">
        <w:rPr>
          <w:lang w:val="en-NZ"/>
        </w:rPr>
        <w:t>.</w:t>
      </w:r>
      <w:r w:rsidR="00676258">
        <w:rPr>
          <w:lang w:val="en-NZ"/>
        </w:rPr>
        <w:t xml:space="preserve"> </w:t>
      </w:r>
      <w:r w:rsidR="00435603">
        <w:rPr>
          <w:lang w:val="en-NZ"/>
        </w:rPr>
        <w:t>All routers, switches and hosts will have both IPv4 and IPv6 addresses. Design and f</w:t>
      </w:r>
      <w:r w:rsidR="00540599" w:rsidRPr="00676258">
        <w:rPr>
          <w:lang w:val="en-NZ"/>
        </w:rPr>
        <w:t xml:space="preserve">ill </w:t>
      </w:r>
      <w:r w:rsidR="005870FD" w:rsidRPr="00676258">
        <w:rPr>
          <w:lang w:val="en-NZ"/>
        </w:rPr>
        <w:t>in the blanks in the table below.</w:t>
      </w:r>
    </w:p>
    <w:tbl>
      <w:tblPr>
        <w:tblW w:w="906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vlans and the associated vlan names."/>
      </w:tblPr>
      <w:tblGrid>
        <w:gridCol w:w="1662"/>
        <w:gridCol w:w="1465"/>
        <w:gridCol w:w="3630"/>
        <w:gridCol w:w="2312"/>
      </w:tblGrid>
      <w:tr w:rsidR="00596792" w:rsidRPr="00753C56" w14:paraId="790E0C1D" w14:textId="77777777" w:rsidTr="4052653F">
        <w:trPr>
          <w:cantSplit/>
          <w:trHeight w:val="468"/>
          <w:tblHeader/>
          <w:jc w:val="center"/>
        </w:trPr>
        <w:tc>
          <w:tcPr>
            <w:tcW w:w="1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477110C9" w14:textId="37428573" w:rsidR="00596792" w:rsidRPr="00753C56" w:rsidRDefault="00596792" w:rsidP="0014356D">
            <w:pPr>
              <w:pStyle w:val="TableHeading"/>
              <w:rPr>
                <w:lang w:val="en-NZ"/>
              </w:rPr>
            </w:pPr>
            <w:r>
              <w:rPr>
                <w:lang w:val="en-NZ"/>
              </w:rPr>
              <w:t>Subnetwork</w:t>
            </w:r>
          </w:p>
        </w:tc>
        <w:tc>
          <w:tcPr>
            <w:tcW w:w="1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579DD944" w14:textId="13FD4078" w:rsidR="00596792" w:rsidRPr="00753C56" w:rsidRDefault="00596792" w:rsidP="00C21DB1">
            <w:pPr>
              <w:pStyle w:val="TableHeading"/>
              <w:rPr>
                <w:lang w:val="en-NZ"/>
              </w:rPr>
            </w:pPr>
            <w:r>
              <w:rPr>
                <w:lang w:val="en-NZ"/>
              </w:rPr>
              <w:t>Number of Host Addresses Required</w:t>
            </w:r>
          </w:p>
        </w:tc>
        <w:tc>
          <w:tcPr>
            <w:tcW w:w="3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5DA4F545" w14:textId="09E60A1D" w:rsidR="00596792" w:rsidRPr="00753C56" w:rsidRDefault="00964B5B" w:rsidP="00C21DB1">
            <w:pPr>
              <w:pStyle w:val="TableHeading"/>
              <w:rPr>
                <w:lang w:val="en-NZ"/>
              </w:rPr>
            </w:pPr>
            <w:r w:rsidRPr="00753C56">
              <w:rPr>
                <w:lang w:val="en-NZ"/>
              </w:rPr>
              <w:t>I</w:t>
            </w:r>
            <w:r w:rsidR="00A208D5" w:rsidRPr="00753C56">
              <w:rPr>
                <w:lang w:val="en-NZ"/>
              </w:rPr>
              <w:t>p</w:t>
            </w:r>
            <w:r w:rsidRPr="00753C56">
              <w:rPr>
                <w:lang w:val="en-NZ"/>
              </w:rPr>
              <w:t>v4</w:t>
            </w:r>
            <w:r w:rsidR="00290C2D">
              <w:rPr>
                <w:lang w:val="en-NZ"/>
              </w:rPr>
              <w:t xml:space="preserve"> and IPv6</w:t>
            </w:r>
            <w:r w:rsidRPr="00753C56">
              <w:rPr>
                <w:lang w:val="en-NZ"/>
              </w:rPr>
              <w:t xml:space="preserve"> Network Address</w:t>
            </w:r>
          </w:p>
        </w:tc>
        <w:tc>
          <w:tcPr>
            <w:tcW w:w="23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1C6243AA" w14:textId="48DD6386" w:rsidR="00596792" w:rsidRPr="00753C56" w:rsidRDefault="00964B5B" w:rsidP="00C21DB1">
            <w:pPr>
              <w:pStyle w:val="TableHeading"/>
              <w:rPr>
                <w:lang w:val="en-NZ"/>
              </w:rPr>
            </w:pPr>
            <w:r>
              <w:rPr>
                <w:lang w:val="en-NZ"/>
              </w:rPr>
              <w:t xml:space="preserve">Subnet </w:t>
            </w:r>
            <w:r w:rsidR="00F67646">
              <w:rPr>
                <w:lang w:val="en-NZ"/>
              </w:rPr>
              <w:t>Mask</w:t>
            </w:r>
          </w:p>
        </w:tc>
      </w:tr>
      <w:tr w:rsidR="36A2D3A2" w14:paraId="1B110B29" w14:textId="77777777" w:rsidTr="4052653F">
        <w:trPr>
          <w:cantSplit/>
          <w:trHeight w:val="453"/>
          <w:jc w:val="center"/>
        </w:trPr>
        <w:tc>
          <w:tcPr>
            <w:tcW w:w="1662" w:type="dxa"/>
            <w:shd w:val="clear" w:color="auto" w:fill="auto"/>
          </w:tcPr>
          <w:p w14:paraId="5AE996E6" w14:textId="434FB178" w:rsidR="004A7715" w:rsidRDefault="2FEC0BF8" w:rsidP="36A2D3A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A</w:t>
            </w:r>
            <w:r w:rsidR="17562CA0" w:rsidRPr="026F4CF2">
              <w:rPr>
                <w:lang w:val="en-NZ"/>
              </w:rPr>
              <w:t>dministration</w:t>
            </w:r>
            <w:r w:rsidR="39DEDDAB" w:rsidRPr="026F4CF2">
              <w:rPr>
                <w:lang w:val="en-NZ"/>
              </w:rPr>
              <w:t xml:space="preserve"> VLAN</w:t>
            </w:r>
            <w:r w:rsidR="730F3A3B" w:rsidRPr="026F4CF2">
              <w:rPr>
                <w:lang w:val="en-NZ"/>
              </w:rPr>
              <w:t xml:space="preserve"> 5</w:t>
            </w:r>
          </w:p>
        </w:tc>
        <w:tc>
          <w:tcPr>
            <w:tcW w:w="1465" w:type="dxa"/>
            <w:shd w:val="clear" w:color="auto" w:fill="auto"/>
          </w:tcPr>
          <w:p w14:paraId="6E43C25B" w14:textId="4F3C24C1" w:rsidR="004F0F17" w:rsidRDefault="004F0F17" w:rsidP="36A2D3A2">
            <w:pPr>
              <w:pStyle w:val="TableText"/>
              <w:rPr>
                <w:lang w:val="en-NZ"/>
              </w:rPr>
            </w:pPr>
            <w:r w:rsidRPr="36A2D3A2">
              <w:rPr>
                <w:lang w:val="en-NZ"/>
              </w:rPr>
              <w:t>553</w:t>
            </w:r>
          </w:p>
        </w:tc>
        <w:tc>
          <w:tcPr>
            <w:tcW w:w="3630" w:type="dxa"/>
          </w:tcPr>
          <w:p w14:paraId="18E4435B" w14:textId="47BD8FD2" w:rsidR="26408F26" w:rsidRDefault="2D0FF0CB" w:rsidP="36A2D3A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 xml:space="preserve">IPv4 </w:t>
            </w:r>
            <w:r w:rsidR="4C589BA8" w:rsidRPr="026F4CF2">
              <w:rPr>
                <w:lang w:val="en-NZ"/>
              </w:rPr>
              <w:t>Network Address: 30.15.0.</w:t>
            </w:r>
            <w:r w:rsidR="3F4C67D3" w:rsidRPr="026F4CF2">
              <w:rPr>
                <w:lang w:val="en-NZ"/>
              </w:rPr>
              <w:t>1</w:t>
            </w:r>
            <w:r w:rsidR="4C589BA8" w:rsidRPr="026F4CF2">
              <w:rPr>
                <w:lang w:val="en-NZ"/>
              </w:rPr>
              <w:t>/22</w:t>
            </w:r>
          </w:p>
          <w:p w14:paraId="7889B5AB" w14:textId="60F11579" w:rsidR="7BB88DE0" w:rsidRDefault="7BB88DE0" w:rsidP="36A2D3A2">
            <w:pPr>
              <w:pStyle w:val="TableText"/>
            </w:pPr>
            <w:r w:rsidRPr="36A2D3A2">
              <w:rPr>
                <w:lang w:val="en-NZ"/>
              </w:rPr>
              <w:t>Hosts: 1022</w:t>
            </w:r>
          </w:p>
          <w:p w14:paraId="5923ACC1" w14:textId="62973D3B" w:rsidR="7BB88DE0" w:rsidRDefault="7BB88DE0" w:rsidP="36A2D3A2">
            <w:pPr>
              <w:pStyle w:val="TableText"/>
            </w:pPr>
            <w:r w:rsidRPr="36A2D3A2">
              <w:rPr>
                <w:lang w:val="en-NZ"/>
              </w:rPr>
              <w:t>Range: 30.15.0.1 - 30.15.3.254</w:t>
            </w:r>
          </w:p>
          <w:p w14:paraId="0140279D" w14:textId="386AAD6C" w:rsidR="7BB88DE0" w:rsidRDefault="7BB88DE0" w:rsidP="36A2D3A2">
            <w:pPr>
              <w:pStyle w:val="TableText"/>
            </w:pPr>
            <w:r w:rsidRPr="36A2D3A2">
              <w:rPr>
                <w:lang w:val="en-NZ"/>
              </w:rPr>
              <w:t>Broadcast: 30.15.3.255</w:t>
            </w:r>
          </w:p>
          <w:p w14:paraId="66AB554D" w14:textId="45F2234C" w:rsidR="36A2D3A2" w:rsidRDefault="36A2D3A2" w:rsidP="36A2D3A2">
            <w:pPr>
              <w:pStyle w:val="TableText"/>
              <w:rPr>
                <w:lang w:val="en-NZ"/>
              </w:rPr>
            </w:pPr>
          </w:p>
          <w:p w14:paraId="22A1097C" w14:textId="6E3F053E" w:rsidR="2E805EDE" w:rsidRDefault="2E805EDE" w:rsidP="36A2D3A2">
            <w:pPr>
              <w:pStyle w:val="TableText"/>
              <w:rPr>
                <w:lang w:val="en-NZ"/>
              </w:rPr>
            </w:pPr>
            <w:r w:rsidRPr="36A2D3A2">
              <w:rPr>
                <w:lang w:val="en-NZ"/>
              </w:rPr>
              <w:t>IPv6 Network: 2001:7A21:15ad:</w:t>
            </w:r>
            <w:proofErr w:type="gramStart"/>
            <w:r w:rsidRPr="36A2D3A2">
              <w:rPr>
                <w:lang w:val="en-NZ"/>
              </w:rPr>
              <w:t>0000::/</w:t>
            </w:r>
            <w:proofErr w:type="gramEnd"/>
            <w:r w:rsidRPr="36A2D3A2">
              <w:rPr>
                <w:lang w:val="en-NZ"/>
              </w:rPr>
              <w:t>64</w:t>
            </w:r>
          </w:p>
          <w:p w14:paraId="4621309D" w14:textId="539A1352" w:rsidR="36A2D3A2" w:rsidRDefault="36A2D3A2" w:rsidP="36A2D3A2">
            <w:pPr>
              <w:pStyle w:val="TableText"/>
              <w:rPr>
                <w:lang w:val="en-NZ"/>
              </w:rPr>
            </w:pPr>
          </w:p>
        </w:tc>
        <w:tc>
          <w:tcPr>
            <w:tcW w:w="2312" w:type="dxa"/>
          </w:tcPr>
          <w:p w14:paraId="158F2707" w14:textId="576D1224" w:rsidR="7E564EF5" w:rsidRDefault="7E564EF5" w:rsidP="36A2D3A2">
            <w:pPr>
              <w:pStyle w:val="TableText"/>
              <w:rPr>
                <w:lang w:val="en-NZ"/>
              </w:rPr>
            </w:pPr>
            <w:r w:rsidRPr="36A2D3A2">
              <w:rPr>
                <w:lang w:val="en-NZ"/>
              </w:rPr>
              <w:t xml:space="preserve">IPv4 </w:t>
            </w:r>
            <w:r w:rsidR="7BB88DE0" w:rsidRPr="36A2D3A2">
              <w:rPr>
                <w:lang w:val="en-NZ"/>
              </w:rPr>
              <w:t>Subnet Mask: 255.255.252.0</w:t>
            </w:r>
          </w:p>
          <w:p w14:paraId="7670717F" w14:textId="6CD4DE61" w:rsidR="36A2D3A2" w:rsidRDefault="36A2D3A2" w:rsidP="36A2D3A2">
            <w:pPr>
              <w:pStyle w:val="TableText"/>
              <w:rPr>
                <w:lang w:val="en-NZ"/>
              </w:rPr>
            </w:pPr>
          </w:p>
          <w:p w14:paraId="719E373D" w14:textId="78005F5D" w:rsidR="5CC6CA6A" w:rsidRDefault="5CC6CA6A" w:rsidP="36A2D3A2">
            <w:pPr>
              <w:pStyle w:val="TableText"/>
            </w:pPr>
            <w:r w:rsidRPr="36A2D3A2">
              <w:rPr>
                <w:lang w:val="en-NZ"/>
              </w:rPr>
              <w:t>IPv6 Subnet Mask: /64</w:t>
            </w:r>
          </w:p>
          <w:p w14:paraId="75646687" w14:textId="66C149B0" w:rsidR="36A2D3A2" w:rsidRDefault="36A2D3A2" w:rsidP="36A2D3A2">
            <w:pPr>
              <w:pStyle w:val="TableText"/>
              <w:rPr>
                <w:lang w:val="en-NZ"/>
              </w:rPr>
            </w:pPr>
          </w:p>
        </w:tc>
      </w:tr>
      <w:tr w:rsidR="00596792" w:rsidRPr="00753C56" w14:paraId="24F30B9D" w14:textId="77777777" w:rsidTr="4052653F">
        <w:trPr>
          <w:cantSplit/>
          <w:trHeight w:val="453"/>
          <w:jc w:val="center"/>
        </w:trPr>
        <w:tc>
          <w:tcPr>
            <w:tcW w:w="1662" w:type="dxa"/>
            <w:shd w:val="clear" w:color="auto" w:fill="auto"/>
          </w:tcPr>
          <w:p w14:paraId="2AF3B531" w14:textId="110399C2" w:rsidR="00596792" w:rsidRPr="00753C56" w:rsidRDefault="1CC10CDC" w:rsidP="36A2D3A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Developers</w:t>
            </w:r>
            <w:r w:rsidR="72793A51" w:rsidRPr="026F4CF2">
              <w:rPr>
                <w:lang w:val="en-NZ"/>
              </w:rPr>
              <w:t xml:space="preserve"> VLA</w:t>
            </w:r>
            <w:r w:rsidR="66B8EEF6" w:rsidRPr="026F4CF2">
              <w:rPr>
                <w:lang w:val="en-NZ"/>
              </w:rPr>
              <w:t>N</w:t>
            </w:r>
            <w:r w:rsidR="6A142046" w:rsidRPr="026F4CF2">
              <w:rPr>
                <w:lang w:val="en-NZ"/>
              </w:rPr>
              <w:t xml:space="preserve"> 10</w:t>
            </w:r>
          </w:p>
        </w:tc>
        <w:tc>
          <w:tcPr>
            <w:tcW w:w="1465" w:type="dxa"/>
            <w:shd w:val="clear" w:color="auto" w:fill="auto"/>
          </w:tcPr>
          <w:p w14:paraId="627AD32B" w14:textId="7F176CCF" w:rsidR="00596792" w:rsidRPr="00753C56" w:rsidRDefault="004F0F17" w:rsidP="36A2D3A2">
            <w:pPr>
              <w:pStyle w:val="TableText"/>
              <w:rPr>
                <w:lang w:val="en-NZ"/>
              </w:rPr>
            </w:pPr>
            <w:r w:rsidRPr="36A2D3A2">
              <w:rPr>
                <w:lang w:val="en-NZ"/>
              </w:rPr>
              <w:t>96</w:t>
            </w:r>
          </w:p>
        </w:tc>
        <w:tc>
          <w:tcPr>
            <w:tcW w:w="3630" w:type="dxa"/>
          </w:tcPr>
          <w:p w14:paraId="59A41361" w14:textId="65E8037F" w:rsidR="000E0D6F" w:rsidRPr="00753C56" w:rsidRDefault="4E966684" w:rsidP="36A2D3A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 xml:space="preserve">IPv4 </w:t>
            </w:r>
            <w:r w:rsidR="53366BAC" w:rsidRPr="026F4CF2">
              <w:rPr>
                <w:lang w:val="en-NZ"/>
              </w:rPr>
              <w:t>Network Address: 30.15.4.</w:t>
            </w:r>
            <w:r w:rsidR="6C03CFA0" w:rsidRPr="026F4CF2">
              <w:rPr>
                <w:lang w:val="en-NZ"/>
              </w:rPr>
              <w:t>1</w:t>
            </w:r>
            <w:r w:rsidR="53366BAC" w:rsidRPr="026F4CF2">
              <w:rPr>
                <w:lang w:val="en-NZ"/>
              </w:rPr>
              <w:t>/25</w:t>
            </w:r>
          </w:p>
          <w:p w14:paraId="21CFCFC6" w14:textId="4E67A105" w:rsidR="000E0D6F" w:rsidRPr="00753C56" w:rsidRDefault="6161CA23" w:rsidP="36A2D3A2">
            <w:pPr>
              <w:pStyle w:val="TableText"/>
            </w:pPr>
            <w:r w:rsidRPr="36A2D3A2">
              <w:rPr>
                <w:lang w:val="en-NZ"/>
              </w:rPr>
              <w:t>Hosts: 126</w:t>
            </w:r>
          </w:p>
          <w:p w14:paraId="353A0A4A" w14:textId="6823932C" w:rsidR="000E0D6F" w:rsidRPr="00753C56" w:rsidRDefault="6161CA23" w:rsidP="36A2D3A2">
            <w:pPr>
              <w:pStyle w:val="TableText"/>
            </w:pPr>
            <w:r w:rsidRPr="36A2D3A2">
              <w:rPr>
                <w:lang w:val="en-NZ"/>
              </w:rPr>
              <w:t>Range: 30.15.4.1 - 30.15.4.126</w:t>
            </w:r>
          </w:p>
          <w:p w14:paraId="73DEC536" w14:textId="7F935EBE" w:rsidR="000E0D6F" w:rsidRPr="00753C56" w:rsidRDefault="6161CA23" w:rsidP="36A2D3A2">
            <w:pPr>
              <w:pStyle w:val="TableText"/>
            </w:pPr>
            <w:r w:rsidRPr="36A2D3A2">
              <w:rPr>
                <w:lang w:val="en-NZ"/>
              </w:rPr>
              <w:t>Broadcast: 30.15.4.127</w:t>
            </w:r>
          </w:p>
          <w:p w14:paraId="6824488F" w14:textId="63D7D0FD" w:rsidR="000E0D6F" w:rsidRPr="00753C56" w:rsidRDefault="000E0D6F" w:rsidP="36A2D3A2">
            <w:pPr>
              <w:pStyle w:val="TableText"/>
              <w:rPr>
                <w:lang w:val="en-NZ"/>
              </w:rPr>
            </w:pPr>
          </w:p>
          <w:p w14:paraId="11213520" w14:textId="2FFCBAE8" w:rsidR="000E0D6F" w:rsidRPr="00753C56" w:rsidRDefault="23B5094E" w:rsidP="36A2D3A2">
            <w:pPr>
              <w:pStyle w:val="TableText"/>
              <w:rPr>
                <w:lang w:val="en-NZ"/>
              </w:rPr>
            </w:pPr>
            <w:r w:rsidRPr="36A2D3A2">
              <w:rPr>
                <w:lang w:val="en-NZ"/>
              </w:rPr>
              <w:t>IPv6 Network: 2001:7A21:15ad:</w:t>
            </w:r>
            <w:proofErr w:type="gramStart"/>
            <w:r w:rsidRPr="36A2D3A2">
              <w:rPr>
                <w:lang w:val="en-NZ"/>
              </w:rPr>
              <w:t>0001::/</w:t>
            </w:r>
            <w:proofErr w:type="gramEnd"/>
            <w:r w:rsidRPr="36A2D3A2">
              <w:rPr>
                <w:lang w:val="en-NZ"/>
              </w:rPr>
              <w:t>64</w:t>
            </w:r>
          </w:p>
          <w:p w14:paraId="1D040592" w14:textId="757840C3" w:rsidR="000E0D6F" w:rsidRPr="00753C56" w:rsidRDefault="000E0D6F" w:rsidP="36A2D3A2">
            <w:pPr>
              <w:pStyle w:val="TableText"/>
              <w:rPr>
                <w:lang w:val="en-NZ"/>
              </w:rPr>
            </w:pPr>
          </w:p>
        </w:tc>
        <w:tc>
          <w:tcPr>
            <w:tcW w:w="2312" w:type="dxa"/>
          </w:tcPr>
          <w:p w14:paraId="2A506D6F" w14:textId="50712214" w:rsidR="00596792" w:rsidRPr="00753C56" w:rsidRDefault="23B5094E" w:rsidP="36A2D3A2">
            <w:pPr>
              <w:pStyle w:val="TableText"/>
              <w:rPr>
                <w:lang w:val="en-NZ"/>
              </w:rPr>
            </w:pPr>
            <w:r w:rsidRPr="36A2D3A2">
              <w:rPr>
                <w:lang w:val="en-NZ"/>
              </w:rPr>
              <w:t xml:space="preserve">IPv4 </w:t>
            </w:r>
            <w:r w:rsidR="784F4C37" w:rsidRPr="36A2D3A2">
              <w:rPr>
                <w:lang w:val="en-NZ"/>
              </w:rPr>
              <w:t xml:space="preserve">Subnet Mask: 255.255.255.128 </w:t>
            </w:r>
          </w:p>
          <w:p w14:paraId="102356ED" w14:textId="54E166AA" w:rsidR="00596792" w:rsidRPr="00753C56" w:rsidRDefault="00596792" w:rsidP="36A2D3A2">
            <w:pPr>
              <w:pStyle w:val="TableText"/>
              <w:rPr>
                <w:lang w:val="en-NZ"/>
              </w:rPr>
            </w:pPr>
          </w:p>
          <w:p w14:paraId="3E566990" w14:textId="7766B815" w:rsidR="00596792" w:rsidRPr="00753C56" w:rsidRDefault="371ED00A" w:rsidP="36A2D3A2">
            <w:pPr>
              <w:pStyle w:val="TableText"/>
              <w:rPr>
                <w:lang w:val="en-NZ"/>
              </w:rPr>
            </w:pPr>
            <w:r w:rsidRPr="36A2D3A2">
              <w:rPr>
                <w:lang w:val="en-NZ"/>
              </w:rPr>
              <w:t>IPv</w:t>
            </w:r>
            <w:proofErr w:type="gramStart"/>
            <w:r w:rsidRPr="36A2D3A2">
              <w:rPr>
                <w:lang w:val="en-NZ"/>
              </w:rPr>
              <w:t xml:space="preserve">6 </w:t>
            </w:r>
            <w:r w:rsidR="784F4C37" w:rsidRPr="36A2D3A2">
              <w:rPr>
                <w:lang w:val="en-NZ"/>
              </w:rPr>
              <w:t xml:space="preserve"> </w:t>
            </w:r>
            <w:r w:rsidR="3DE2E2AC" w:rsidRPr="36A2D3A2">
              <w:rPr>
                <w:lang w:val="en-NZ"/>
              </w:rPr>
              <w:t>Subnet</w:t>
            </w:r>
            <w:proofErr w:type="gramEnd"/>
            <w:r w:rsidR="3DE2E2AC" w:rsidRPr="36A2D3A2">
              <w:rPr>
                <w:lang w:val="en-NZ"/>
              </w:rPr>
              <w:t xml:space="preserve"> Mask: /64</w:t>
            </w:r>
          </w:p>
        </w:tc>
      </w:tr>
      <w:tr w:rsidR="00596792" w:rsidRPr="00753C56" w14:paraId="74AC5CB0" w14:textId="77777777" w:rsidTr="4052653F">
        <w:trPr>
          <w:cantSplit/>
          <w:trHeight w:val="468"/>
          <w:jc w:val="center"/>
        </w:trPr>
        <w:tc>
          <w:tcPr>
            <w:tcW w:w="1662" w:type="dxa"/>
            <w:shd w:val="clear" w:color="auto" w:fill="auto"/>
          </w:tcPr>
          <w:p w14:paraId="1B114221" w14:textId="3158DBDC" w:rsidR="00596792" w:rsidRPr="00753C56" w:rsidRDefault="2FEC0BF8" w:rsidP="36A2D3A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Infrastructure</w:t>
            </w:r>
            <w:r w:rsidR="49504DE0" w:rsidRPr="026F4CF2">
              <w:rPr>
                <w:lang w:val="en-NZ"/>
              </w:rPr>
              <w:t xml:space="preserve"> VLAN</w:t>
            </w:r>
            <w:r w:rsidR="2E2C50DD" w:rsidRPr="026F4CF2">
              <w:rPr>
                <w:lang w:val="en-NZ"/>
              </w:rPr>
              <w:t xml:space="preserve"> 15</w:t>
            </w:r>
          </w:p>
        </w:tc>
        <w:tc>
          <w:tcPr>
            <w:tcW w:w="1465" w:type="dxa"/>
            <w:shd w:val="clear" w:color="auto" w:fill="auto"/>
          </w:tcPr>
          <w:p w14:paraId="0022B965" w14:textId="34816F8B" w:rsidR="00596792" w:rsidRPr="00753C56" w:rsidRDefault="003713B5" w:rsidP="36A2D3A2">
            <w:pPr>
              <w:pStyle w:val="TableText"/>
              <w:rPr>
                <w:lang w:val="en-NZ"/>
              </w:rPr>
            </w:pPr>
            <w:r w:rsidRPr="36A2D3A2">
              <w:rPr>
                <w:lang w:val="en-NZ"/>
              </w:rPr>
              <w:t>25</w:t>
            </w:r>
          </w:p>
        </w:tc>
        <w:tc>
          <w:tcPr>
            <w:tcW w:w="3630" w:type="dxa"/>
          </w:tcPr>
          <w:p w14:paraId="10C3EF90" w14:textId="29CF49FF" w:rsidR="000E0D6F" w:rsidRPr="00753C56" w:rsidRDefault="730FEEA9" w:rsidP="36A2D3A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 xml:space="preserve">IPv4 </w:t>
            </w:r>
            <w:r w:rsidR="6BFC55BE" w:rsidRPr="026F4CF2">
              <w:rPr>
                <w:lang w:val="en-NZ"/>
              </w:rPr>
              <w:t>Network Address: 30.15.4.12</w:t>
            </w:r>
            <w:r w:rsidR="41A19177" w:rsidRPr="026F4CF2">
              <w:rPr>
                <w:lang w:val="en-NZ"/>
              </w:rPr>
              <w:t>9</w:t>
            </w:r>
            <w:r w:rsidR="6BFC55BE" w:rsidRPr="026F4CF2">
              <w:rPr>
                <w:lang w:val="en-NZ"/>
              </w:rPr>
              <w:t>/27</w:t>
            </w:r>
          </w:p>
          <w:p w14:paraId="522C26E8" w14:textId="2F1A9EB4" w:rsidR="000E0D6F" w:rsidRPr="00753C56" w:rsidRDefault="57AF6889" w:rsidP="36A2D3A2">
            <w:pPr>
              <w:pStyle w:val="TableText"/>
            </w:pPr>
            <w:r w:rsidRPr="36A2D3A2">
              <w:rPr>
                <w:lang w:val="en-NZ"/>
              </w:rPr>
              <w:t>Hosts: 30</w:t>
            </w:r>
          </w:p>
          <w:p w14:paraId="3A2FE53C" w14:textId="25DA453C" w:rsidR="000E0D6F" w:rsidRPr="00753C56" w:rsidRDefault="57AF6889" w:rsidP="36A2D3A2">
            <w:pPr>
              <w:pStyle w:val="TableText"/>
            </w:pPr>
            <w:r w:rsidRPr="36A2D3A2">
              <w:rPr>
                <w:lang w:val="en-NZ"/>
              </w:rPr>
              <w:t>Range: 30.15.4.129 - 30.15.4.158</w:t>
            </w:r>
          </w:p>
          <w:p w14:paraId="2965B5AF" w14:textId="19C01D23" w:rsidR="000E0D6F" w:rsidRPr="00753C56" w:rsidRDefault="57AF6889" w:rsidP="36A2D3A2">
            <w:pPr>
              <w:pStyle w:val="TableText"/>
            </w:pPr>
            <w:r w:rsidRPr="36A2D3A2">
              <w:rPr>
                <w:lang w:val="en-NZ"/>
              </w:rPr>
              <w:t>Broadcast: 30.15.4.159</w:t>
            </w:r>
          </w:p>
          <w:p w14:paraId="222DB5CE" w14:textId="06B69BE6" w:rsidR="000E0D6F" w:rsidRPr="00753C56" w:rsidRDefault="000E0D6F" w:rsidP="36A2D3A2">
            <w:pPr>
              <w:pStyle w:val="TableText"/>
              <w:rPr>
                <w:lang w:val="en-NZ"/>
              </w:rPr>
            </w:pPr>
          </w:p>
          <w:p w14:paraId="6DDA9471" w14:textId="1CDA369D" w:rsidR="000E0D6F" w:rsidRPr="00753C56" w:rsidRDefault="1FB6E560" w:rsidP="36A2D3A2">
            <w:pPr>
              <w:pStyle w:val="TableText"/>
              <w:rPr>
                <w:lang w:val="en-NZ"/>
              </w:rPr>
            </w:pPr>
            <w:r w:rsidRPr="36A2D3A2">
              <w:rPr>
                <w:lang w:val="en-NZ"/>
              </w:rPr>
              <w:t>IPv6 Network: 2001:7A21:15ad:</w:t>
            </w:r>
            <w:proofErr w:type="gramStart"/>
            <w:r w:rsidRPr="36A2D3A2">
              <w:rPr>
                <w:lang w:val="en-NZ"/>
              </w:rPr>
              <w:t>0002::/</w:t>
            </w:r>
            <w:proofErr w:type="gramEnd"/>
            <w:r w:rsidRPr="36A2D3A2">
              <w:rPr>
                <w:lang w:val="en-NZ"/>
              </w:rPr>
              <w:t>64</w:t>
            </w:r>
          </w:p>
          <w:p w14:paraId="4F2EFD28" w14:textId="138A60C8" w:rsidR="000E0D6F" w:rsidRPr="00753C56" w:rsidRDefault="000E0D6F" w:rsidP="36A2D3A2">
            <w:pPr>
              <w:pStyle w:val="TableText"/>
              <w:rPr>
                <w:lang w:val="en-NZ"/>
              </w:rPr>
            </w:pPr>
          </w:p>
        </w:tc>
        <w:tc>
          <w:tcPr>
            <w:tcW w:w="2312" w:type="dxa"/>
          </w:tcPr>
          <w:p w14:paraId="6EB8BE5D" w14:textId="540ABE29" w:rsidR="00596792" w:rsidRPr="00753C56" w:rsidRDefault="1FB6E560" w:rsidP="36A2D3A2">
            <w:pPr>
              <w:pStyle w:val="TableText"/>
              <w:rPr>
                <w:lang w:val="en-NZ"/>
              </w:rPr>
            </w:pPr>
            <w:r w:rsidRPr="36A2D3A2">
              <w:rPr>
                <w:lang w:val="en-NZ"/>
              </w:rPr>
              <w:t xml:space="preserve">IPv4 </w:t>
            </w:r>
            <w:r w:rsidR="57AF6889" w:rsidRPr="36A2D3A2">
              <w:rPr>
                <w:lang w:val="en-NZ"/>
              </w:rPr>
              <w:t xml:space="preserve">Subnet Mask: 255.255.255.224  </w:t>
            </w:r>
          </w:p>
          <w:p w14:paraId="6A92CC4B" w14:textId="2DBE2B22" w:rsidR="00596792" w:rsidRPr="00753C56" w:rsidRDefault="00596792" w:rsidP="36A2D3A2">
            <w:pPr>
              <w:pStyle w:val="TableText"/>
              <w:rPr>
                <w:lang w:val="en-NZ"/>
              </w:rPr>
            </w:pPr>
          </w:p>
          <w:p w14:paraId="58B2BA7A" w14:textId="75674DD2" w:rsidR="00596792" w:rsidRPr="00753C56" w:rsidRDefault="637B95FE" w:rsidP="36A2D3A2">
            <w:pPr>
              <w:pStyle w:val="TableText"/>
              <w:rPr>
                <w:lang w:val="en-NZ"/>
              </w:rPr>
            </w:pPr>
            <w:r w:rsidRPr="36A2D3A2">
              <w:rPr>
                <w:lang w:val="en-NZ"/>
              </w:rPr>
              <w:t>IPv6 Subnet Mask: /64</w:t>
            </w:r>
          </w:p>
        </w:tc>
      </w:tr>
      <w:tr w:rsidR="00481AB9" w:rsidRPr="00753C56" w14:paraId="105A7737" w14:textId="77777777" w:rsidTr="4052653F">
        <w:trPr>
          <w:cantSplit/>
          <w:trHeight w:val="271"/>
          <w:jc w:val="center"/>
        </w:trPr>
        <w:tc>
          <w:tcPr>
            <w:tcW w:w="1662" w:type="dxa"/>
            <w:shd w:val="clear" w:color="auto" w:fill="auto"/>
          </w:tcPr>
          <w:p w14:paraId="73081A91" w14:textId="2B782B01" w:rsidR="00481AB9" w:rsidRDefault="0C14A01F" w:rsidP="4052653F">
            <w:pPr>
              <w:pStyle w:val="TableText"/>
              <w:rPr>
                <w:lang w:val="en-NZ"/>
              </w:rPr>
            </w:pPr>
            <w:r w:rsidRPr="4052653F">
              <w:rPr>
                <w:lang w:val="en-NZ"/>
              </w:rPr>
              <w:t>External</w:t>
            </w:r>
            <w:r w:rsidR="70B0F922" w:rsidRPr="4052653F">
              <w:rPr>
                <w:lang w:val="en-NZ"/>
              </w:rPr>
              <w:t xml:space="preserve"> Link</w:t>
            </w:r>
            <w:r w:rsidR="0B685AA6" w:rsidRPr="4052653F">
              <w:rPr>
                <w:lang w:val="en-NZ"/>
              </w:rPr>
              <w:t xml:space="preserve"> R</w:t>
            </w:r>
            <w:r w:rsidR="3AE07259" w:rsidRPr="4052653F">
              <w:rPr>
                <w:lang w:val="en-NZ"/>
              </w:rPr>
              <w:t>1</w:t>
            </w:r>
            <w:r w:rsidR="0B685AA6" w:rsidRPr="4052653F">
              <w:rPr>
                <w:lang w:val="en-NZ"/>
              </w:rPr>
              <w:t xml:space="preserve"> G0/</w:t>
            </w:r>
            <w:r w:rsidR="7B4D6587" w:rsidRPr="4052653F">
              <w:rPr>
                <w:lang w:val="en-NZ"/>
              </w:rPr>
              <w:t>0/0</w:t>
            </w:r>
          </w:p>
          <w:p w14:paraId="1A7A9CF4" w14:textId="303C11C4" w:rsidR="00481AB9" w:rsidRDefault="00481AB9" w:rsidP="36A2D3A2">
            <w:pPr>
              <w:pStyle w:val="TableText"/>
              <w:rPr>
                <w:lang w:val="en-NZ"/>
              </w:rPr>
            </w:pPr>
          </w:p>
        </w:tc>
        <w:tc>
          <w:tcPr>
            <w:tcW w:w="1465" w:type="dxa"/>
            <w:shd w:val="clear" w:color="auto" w:fill="auto"/>
          </w:tcPr>
          <w:p w14:paraId="6CE3F43C" w14:textId="35235E54" w:rsidR="00481AB9" w:rsidRPr="00753C56" w:rsidRDefault="005555AE" w:rsidP="36A2D3A2">
            <w:pPr>
              <w:pStyle w:val="TableText"/>
              <w:rPr>
                <w:lang w:val="en-NZ"/>
              </w:rPr>
            </w:pPr>
            <w:r w:rsidRPr="36A2D3A2">
              <w:rPr>
                <w:lang w:val="en-NZ"/>
              </w:rPr>
              <w:t>2</w:t>
            </w:r>
          </w:p>
        </w:tc>
        <w:tc>
          <w:tcPr>
            <w:tcW w:w="3630" w:type="dxa"/>
          </w:tcPr>
          <w:p w14:paraId="7FCFE633" w14:textId="59E7AAFF" w:rsidR="00A839CC" w:rsidRPr="00753C56" w:rsidRDefault="4CD822D4" w:rsidP="36A2D3A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 xml:space="preserve">IPv4 </w:t>
            </w:r>
            <w:r w:rsidR="5353CF1D" w:rsidRPr="026F4CF2">
              <w:rPr>
                <w:lang w:val="en-NZ"/>
              </w:rPr>
              <w:t>Network Address: 30.15.4.16</w:t>
            </w:r>
            <w:r w:rsidR="620869BB" w:rsidRPr="026F4CF2">
              <w:rPr>
                <w:lang w:val="en-NZ"/>
              </w:rPr>
              <w:t>1</w:t>
            </w:r>
            <w:r w:rsidR="5353CF1D" w:rsidRPr="026F4CF2">
              <w:rPr>
                <w:lang w:val="en-NZ"/>
              </w:rPr>
              <w:t>/30</w:t>
            </w:r>
          </w:p>
          <w:p w14:paraId="3FE57856" w14:textId="6A6C051A" w:rsidR="00A839CC" w:rsidRPr="00753C56" w:rsidRDefault="73F9B1C9" w:rsidP="36A2D3A2">
            <w:pPr>
              <w:pStyle w:val="TableText"/>
              <w:rPr>
                <w:lang w:val="en-NZ"/>
              </w:rPr>
            </w:pPr>
            <w:r w:rsidRPr="36A2D3A2">
              <w:rPr>
                <w:lang w:val="en-NZ"/>
              </w:rPr>
              <w:t>Hosts: 2</w:t>
            </w:r>
          </w:p>
          <w:p w14:paraId="274989D1" w14:textId="4B5A65E8" w:rsidR="00A839CC" w:rsidRPr="00753C56" w:rsidRDefault="73F9B1C9" w:rsidP="36A2D3A2">
            <w:pPr>
              <w:pStyle w:val="TableText"/>
              <w:rPr>
                <w:lang w:val="en-NZ"/>
              </w:rPr>
            </w:pPr>
            <w:r w:rsidRPr="36A2D3A2">
              <w:rPr>
                <w:lang w:val="en-NZ"/>
              </w:rPr>
              <w:t>Range: 30.15.4.161 - 30.15.4.162</w:t>
            </w:r>
          </w:p>
          <w:p w14:paraId="14085275" w14:textId="6C410E17" w:rsidR="00A839CC" w:rsidRPr="00753C56" w:rsidRDefault="73F9B1C9" w:rsidP="36A2D3A2">
            <w:pPr>
              <w:pStyle w:val="TableText"/>
              <w:rPr>
                <w:lang w:val="en-NZ"/>
              </w:rPr>
            </w:pPr>
            <w:r w:rsidRPr="36A2D3A2">
              <w:rPr>
                <w:lang w:val="en-NZ"/>
              </w:rPr>
              <w:t>Broadcast: 30.15.4.163</w:t>
            </w:r>
          </w:p>
          <w:p w14:paraId="28711D47" w14:textId="2EAC6ECF" w:rsidR="00A839CC" w:rsidRPr="00753C56" w:rsidRDefault="00A839CC" w:rsidP="36A2D3A2">
            <w:pPr>
              <w:pStyle w:val="TableText"/>
              <w:rPr>
                <w:lang w:val="en-NZ"/>
              </w:rPr>
            </w:pPr>
          </w:p>
          <w:p w14:paraId="79B0E34A" w14:textId="36C259B0" w:rsidR="00A839CC" w:rsidRPr="00753C56" w:rsidRDefault="554426CE" w:rsidP="36A2D3A2">
            <w:pPr>
              <w:pStyle w:val="TableText"/>
              <w:rPr>
                <w:lang w:val="en-NZ"/>
              </w:rPr>
            </w:pPr>
            <w:r w:rsidRPr="36A2D3A2">
              <w:rPr>
                <w:lang w:val="en-NZ"/>
              </w:rPr>
              <w:t>IPv6 Network: 2001:7A21:15ad:</w:t>
            </w:r>
            <w:proofErr w:type="gramStart"/>
            <w:r w:rsidRPr="36A2D3A2">
              <w:rPr>
                <w:lang w:val="en-NZ"/>
              </w:rPr>
              <w:t>0003::/</w:t>
            </w:r>
            <w:proofErr w:type="gramEnd"/>
            <w:r w:rsidRPr="36A2D3A2">
              <w:rPr>
                <w:lang w:val="en-NZ"/>
              </w:rPr>
              <w:t>64</w:t>
            </w:r>
          </w:p>
          <w:p w14:paraId="001D9976" w14:textId="021876F2" w:rsidR="00A839CC" w:rsidRPr="00753C56" w:rsidRDefault="00A839CC" w:rsidP="36A2D3A2">
            <w:pPr>
              <w:pStyle w:val="TableText"/>
              <w:rPr>
                <w:b/>
                <w:bCs/>
                <w:lang w:val="en-NZ"/>
              </w:rPr>
            </w:pPr>
          </w:p>
        </w:tc>
        <w:tc>
          <w:tcPr>
            <w:tcW w:w="2312" w:type="dxa"/>
          </w:tcPr>
          <w:p w14:paraId="004EAEE1" w14:textId="05A70DB1" w:rsidR="00A839CC" w:rsidRPr="00753C56" w:rsidRDefault="554426CE" w:rsidP="36A2D3A2">
            <w:pPr>
              <w:pStyle w:val="TableText"/>
              <w:rPr>
                <w:lang w:val="en-NZ"/>
              </w:rPr>
            </w:pPr>
            <w:r w:rsidRPr="36A2D3A2">
              <w:rPr>
                <w:lang w:val="en-NZ"/>
              </w:rPr>
              <w:t xml:space="preserve">IPv4 </w:t>
            </w:r>
            <w:r w:rsidR="73F9B1C9" w:rsidRPr="36A2D3A2">
              <w:rPr>
                <w:lang w:val="en-NZ"/>
              </w:rPr>
              <w:t>Subnet Mask: 255.255.255.252</w:t>
            </w:r>
          </w:p>
          <w:p w14:paraId="59602677" w14:textId="164AC946" w:rsidR="00A839CC" w:rsidRPr="00753C56" w:rsidRDefault="00A839CC" w:rsidP="36A2D3A2">
            <w:pPr>
              <w:pStyle w:val="TableText"/>
              <w:rPr>
                <w:lang w:val="en-NZ"/>
              </w:rPr>
            </w:pPr>
          </w:p>
          <w:p w14:paraId="0A94FA7E" w14:textId="7608FF4F" w:rsidR="00A839CC" w:rsidRPr="00753C56" w:rsidRDefault="21CB9CA8" w:rsidP="36A2D3A2">
            <w:pPr>
              <w:pStyle w:val="TableText"/>
              <w:rPr>
                <w:lang w:val="en-NZ"/>
              </w:rPr>
            </w:pPr>
            <w:r w:rsidRPr="36A2D3A2">
              <w:rPr>
                <w:lang w:val="en-NZ"/>
              </w:rPr>
              <w:t>IPv6 Subnet Mask: /64</w:t>
            </w:r>
          </w:p>
        </w:tc>
      </w:tr>
      <w:tr w:rsidR="00E84076" w:rsidRPr="00753C56" w14:paraId="47C09383" w14:textId="77777777" w:rsidTr="4052653F">
        <w:trPr>
          <w:cantSplit/>
          <w:trHeight w:val="271"/>
          <w:jc w:val="center"/>
        </w:trPr>
        <w:tc>
          <w:tcPr>
            <w:tcW w:w="1662" w:type="dxa"/>
            <w:shd w:val="clear" w:color="auto" w:fill="auto"/>
          </w:tcPr>
          <w:p w14:paraId="3CBE650A" w14:textId="77777777" w:rsidR="00E84076" w:rsidRDefault="00E84076" w:rsidP="36A2D3A2">
            <w:pPr>
              <w:pStyle w:val="TableText"/>
              <w:rPr>
                <w:lang w:val="en-NZ"/>
              </w:rPr>
            </w:pPr>
            <w:r w:rsidRPr="36A2D3A2">
              <w:rPr>
                <w:lang w:val="en-NZ"/>
              </w:rPr>
              <w:lastRenderedPageBreak/>
              <w:t>ISP Router Lo0</w:t>
            </w:r>
          </w:p>
          <w:p w14:paraId="34B936A6" w14:textId="29EE48E9" w:rsidR="00E84076" w:rsidRDefault="00E84076" w:rsidP="36A2D3A2">
            <w:pPr>
              <w:pStyle w:val="TableText"/>
              <w:rPr>
                <w:lang w:val="en-NZ"/>
              </w:rPr>
            </w:pPr>
            <w:r w:rsidRPr="36A2D3A2">
              <w:rPr>
                <w:lang w:val="en-NZ"/>
              </w:rPr>
              <w:t>(represents an address on the internet)</w:t>
            </w:r>
          </w:p>
        </w:tc>
        <w:tc>
          <w:tcPr>
            <w:tcW w:w="1465" w:type="dxa"/>
            <w:shd w:val="clear" w:color="auto" w:fill="auto"/>
          </w:tcPr>
          <w:p w14:paraId="407260B0" w14:textId="675FC295" w:rsidR="00E84076" w:rsidRDefault="004F0F17" w:rsidP="36A2D3A2">
            <w:pPr>
              <w:pStyle w:val="TableText"/>
              <w:rPr>
                <w:lang w:val="en-NZ"/>
              </w:rPr>
            </w:pPr>
            <w:r w:rsidRPr="36A2D3A2">
              <w:rPr>
                <w:lang w:val="en-NZ"/>
              </w:rPr>
              <w:t>N/A</w:t>
            </w:r>
          </w:p>
        </w:tc>
        <w:tc>
          <w:tcPr>
            <w:tcW w:w="3630" w:type="dxa"/>
          </w:tcPr>
          <w:p w14:paraId="2EA6B9BF" w14:textId="72C9DC8F" w:rsidR="00E84076" w:rsidRDefault="60B8885B" w:rsidP="4052653F">
            <w:pPr>
              <w:pStyle w:val="TableText"/>
              <w:rPr>
                <w:lang w:val="en-NZ"/>
              </w:rPr>
            </w:pPr>
            <w:r w:rsidRPr="4052653F">
              <w:rPr>
                <w:lang w:val="en-NZ"/>
              </w:rPr>
              <w:t xml:space="preserve">External IPv4 address 183.19.1.15/24 </w:t>
            </w:r>
          </w:p>
          <w:p w14:paraId="7EF4065E" w14:textId="026BB2CB" w:rsidR="00E84076" w:rsidRDefault="60B8885B" w:rsidP="36A2D3A2">
            <w:pPr>
              <w:pStyle w:val="TableText"/>
            </w:pPr>
            <w:r w:rsidRPr="4052653F">
              <w:rPr>
                <w:lang w:val="en-NZ"/>
              </w:rPr>
              <w:t>External IPv6 address 2002:6000::15/48</w:t>
            </w:r>
          </w:p>
        </w:tc>
        <w:tc>
          <w:tcPr>
            <w:tcW w:w="2312" w:type="dxa"/>
          </w:tcPr>
          <w:p w14:paraId="72A53A75" w14:textId="762C7AFA" w:rsidR="00E84076" w:rsidRDefault="00E84076" w:rsidP="36A2D3A2">
            <w:pPr>
              <w:pStyle w:val="TableText"/>
              <w:rPr>
                <w:lang w:val="en-NZ"/>
              </w:rPr>
            </w:pPr>
          </w:p>
        </w:tc>
      </w:tr>
    </w:tbl>
    <w:p w14:paraId="14EBD32F" w14:textId="23FC971B" w:rsidR="002B3370" w:rsidRPr="00A87A51" w:rsidRDefault="00611F3E" w:rsidP="00A87A51">
      <w:pPr>
        <w:pStyle w:val="Heading3"/>
        <w:rPr>
          <w:lang w:val="en-NZ"/>
        </w:rPr>
      </w:pPr>
      <w:r>
        <w:rPr>
          <w:lang w:val="en-NZ"/>
        </w:rPr>
        <w:t xml:space="preserve">Assign IP Networks to </w:t>
      </w:r>
      <w:r w:rsidR="00A87A51">
        <w:rPr>
          <w:lang w:val="en-NZ"/>
        </w:rPr>
        <w:t>VLANs</w:t>
      </w:r>
    </w:p>
    <w:p w14:paraId="09DC4543" w14:textId="77777777" w:rsidR="00844BA0" w:rsidRPr="00753C56" w:rsidRDefault="00844BA0" w:rsidP="00844BA0">
      <w:pPr>
        <w:pStyle w:val="BodyTextL25"/>
        <w:rPr>
          <w:lang w:val="en-NZ"/>
        </w:rPr>
      </w:pPr>
    </w:p>
    <w:tbl>
      <w:tblPr>
        <w:tblW w:w="100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vlans and the associated vlan names."/>
      </w:tblPr>
      <w:tblGrid>
        <w:gridCol w:w="870"/>
        <w:gridCol w:w="1575"/>
        <w:gridCol w:w="1080"/>
        <w:gridCol w:w="3180"/>
        <w:gridCol w:w="3369"/>
      </w:tblGrid>
      <w:tr w:rsidR="009D781B" w:rsidRPr="00753C56" w14:paraId="304AF302" w14:textId="03B6C00A" w:rsidTr="026F4CF2">
        <w:trPr>
          <w:cantSplit/>
          <w:trHeight w:val="468"/>
          <w:tblHeader/>
          <w:jc w:val="center"/>
        </w:trPr>
        <w:tc>
          <w:tcPr>
            <w:tcW w:w="8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36116E2B" w14:textId="77777777" w:rsidR="009D781B" w:rsidRPr="00753C56" w:rsidRDefault="009D781B" w:rsidP="009A7A49">
            <w:pPr>
              <w:pStyle w:val="TableHeading"/>
              <w:rPr>
                <w:lang w:val="en-NZ"/>
              </w:rPr>
            </w:pPr>
            <w:r w:rsidRPr="00753C56">
              <w:rPr>
                <w:lang w:val="en-NZ"/>
              </w:rPr>
              <w:t>VLAN</w:t>
            </w:r>
          </w:p>
        </w:tc>
        <w:tc>
          <w:tcPr>
            <w:tcW w:w="1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55BC3505" w14:textId="77777777" w:rsidR="009D781B" w:rsidRPr="00753C56" w:rsidRDefault="009D781B" w:rsidP="009A7A49">
            <w:pPr>
              <w:pStyle w:val="TableHeading"/>
              <w:rPr>
                <w:lang w:val="en-NZ"/>
              </w:rPr>
            </w:pPr>
            <w:r w:rsidRPr="00753C56">
              <w:rPr>
                <w:lang w:val="en-NZ"/>
              </w:rPr>
              <w:t>VLAN Name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127635BB" w14:textId="73078770" w:rsidR="009D781B" w:rsidRPr="00753C56" w:rsidRDefault="00E03277" w:rsidP="009A7A49">
            <w:pPr>
              <w:pStyle w:val="TableHeading"/>
              <w:rPr>
                <w:lang w:val="en-NZ"/>
              </w:rPr>
            </w:pPr>
            <w:r w:rsidRPr="00753C56">
              <w:rPr>
                <w:lang w:val="en-NZ"/>
              </w:rPr>
              <w:t>Devices</w:t>
            </w:r>
          </w:p>
        </w:tc>
        <w:tc>
          <w:tcPr>
            <w:tcW w:w="3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3355F9B3" w14:textId="7184E5F1" w:rsidR="009D781B" w:rsidRPr="00753C56" w:rsidRDefault="009D781B" w:rsidP="009A7A49">
            <w:pPr>
              <w:pStyle w:val="TableHeading"/>
              <w:rPr>
                <w:lang w:val="en-NZ"/>
              </w:rPr>
            </w:pPr>
            <w:r w:rsidRPr="00753C56">
              <w:rPr>
                <w:lang w:val="en-NZ"/>
              </w:rPr>
              <w:t>IPv4 Network Address</w:t>
            </w:r>
          </w:p>
        </w:tc>
        <w:tc>
          <w:tcPr>
            <w:tcW w:w="33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14F1FD74" w14:textId="62C9069E" w:rsidR="009D781B" w:rsidRPr="00753C56" w:rsidRDefault="009D781B" w:rsidP="009A7A49">
            <w:pPr>
              <w:pStyle w:val="TableHeading"/>
              <w:rPr>
                <w:lang w:val="en-NZ"/>
              </w:rPr>
            </w:pPr>
            <w:r w:rsidRPr="00753C56">
              <w:rPr>
                <w:lang w:val="en-NZ"/>
              </w:rPr>
              <w:t>IPv6 Network Address</w:t>
            </w:r>
          </w:p>
        </w:tc>
      </w:tr>
      <w:tr w:rsidR="36A2D3A2" w14:paraId="26E88866" w14:textId="77777777" w:rsidTr="026F4CF2">
        <w:trPr>
          <w:cantSplit/>
          <w:trHeight w:val="453"/>
          <w:jc w:val="center"/>
        </w:trPr>
        <w:tc>
          <w:tcPr>
            <w:tcW w:w="870" w:type="dxa"/>
            <w:shd w:val="clear" w:color="auto" w:fill="auto"/>
          </w:tcPr>
          <w:p w14:paraId="3BA12BAF" w14:textId="3E1DC132" w:rsidR="775C0DC7" w:rsidRDefault="775C0DC7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5</w:t>
            </w:r>
          </w:p>
        </w:tc>
        <w:tc>
          <w:tcPr>
            <w:tcW w:w="1575" w:type="dxa"/>
            <w:shd w:val="clear" w:color="auto" w:fill="auto"/>
          </w:tcPr>
          <w:p w14:paraId="31F08E65" w14:textId="0CCE5E88" w:rsidR="00A20413" w:rsidRDefault="00A20413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Administration</w:t>
            </w:r>
          </w:p>
        </w:tc>
        <w:tc>
          <w:tcPr>
            <w:tcW w:w="1080" w:type="dxa"/>
          </w:tcPr>
          <w:p w14:paraId="7CC4D25E" w14:textId="1EBEE1A9" w:rsidR="0902FD5A" w:rsidRDefault="0902FD5A" w:rsidP="026F4CF2">
            <w:pPr>
              <w:pStyle w:val="TableText"/>
              <w:rPr>
                <w:highlight w:val="lightGray"/>
                <w:lang w:val="en-NZ"/>
              </w:rPr>
            </w:pPr>
            <w:r w:rsidRPr="026F4CF2">
              <w:rPr>
                <w:highlight w:val="lightGray"/>
                <w:lang w:val="en-NZ"/>
              </w:rPr>
              <w:t>PC</w:t>
            </w:r>
            <w:r w:rsidR="214685CB" w:rsidRPr="026F4CF2">
              <w:rPr>
                <w:highlight w:val="lightGray"/>
                <w:lang w:val="en-NZ"/>
              </w:rPr>
              <w:t>1</w:t>
            </w:r>
            <w:r w:rsidR="214685CB" w:rsidRPr="026F4CF2">
              <w:rPr>
                <w:lang w:val="en-NZ"/>
              </w:rPr>
              <w:t xml:space="preserve"> </w:t>
            </w:r>
          </w:p>
          <w:p w14:paraId="15DDCF39" w14:textId="58DC6F66" w:rsidR="0902FD5A" w:rsidRDefault="214685CB" w:rsidP="026F4CF2">
            <w:pPr>
              <w:pStyle w:val="TableText"/>
              <w:rPr>
                <w:highlight w:val="cyan"/>
                <w:lang w:val="en-NZ"/>
              </w:rPr>
            </w:pPr>
            <w:r w:rsidRPr="026F4CF2">
              <w:rPr>
                <w:highlight w:val="cyan"/>
                <w:lang w:val="en-NZ"/>
              </w:rPr>
              <w:t>PC2</w:t>
            </w:r>
            <w:r w:rsidRPr="026F4CF2">
              <w:rPr>
                <w:lang w:val="en-NZ"/>
              </w:rPr>
              <w:t xml:space="preserve"> </w:t>
            </w:r>
          </w:p>
          <w:p w14:paraId="36D70D84" w14:textId="7E480B92" w:rsidR="0902FD5A" w:rsidRDefault="214685CB" w:rsidP="026F4CF2">
            <w:pPr>
              <w:pStyle w:val="TableText"/>
              <w:rPr>
                <w:highlight w:val="yellow"/>
                <w:lang w:val="en-NZ"/>
              </w:rPr>
            </w:pPr>
            <w:r w:rsidRPr="026F4CF2">
              <w:rPr>
                <w:highlight w:val="yellow"/>
                <w:lang w:val="en-NZ"/>
              </w:rPr>
              <w:t>PC3</w:t>
            </w:r>
          </w:p>
        </w:tc>
        <w:tc>
          <w:tcPr>
            <w:tcW w:w="3180" w:type="dxa"/>
          </w:tcPr>
          <w:p w14:paraId="1B3A944E" w14:textId="200C14D3" w:rsidR="36A2D3A2" w:rsidRDefault="39699F96" w:rsidP="026F4CF2">
            <w:pPr>
              <w:pStyle w:val="TableText"/>
              <w:rPr>
                <w:highlight w:val="lightGray"/>
                <w:lang w:val="en-NZ"/>
              </w:rPr>
            </w:pPr>
            <w:r w:rsidRPr="026F4CF2">
              <w:rPr>
                <w:highlight w:val="lightGray"/>
                <w:lang w:val="en-NZ"/>
              </w:rPr>
              <w:t>30.15.0.2</w:t>
            </w:r>
            <w:r w:rsidR="20B379C1" w:rsidRPr="026F4CF2">
              <w:rPr>
                <w:highlight w:val="lightGray"/>
                <w:lang w:val="en-NZ"/>
              </w:rPr>
              <w:t xml:space="preserve"> 255.255.252.0</w:t>
            </w:r>
          </w:p>
          <w:p w14:paraId="1AB8F953" w14:textId="3DB441ED" w:rsidR="36A2D3A2" w:rsidRDefault="39699F96" w:rsidP="026F4CF2">
            <w:pPr>
              <w:pStyle w:val="TableText"/>
              <w:rPr>
                <w:lang w:val="en-NZ"/>
              </w:rPr>
            </w:pPr>
            <w:r w:rsidRPr="026F4CF2">
              <w:rPr>
                <w:highlight w:val="cyan"/>
                <w:lang w:val="en-NZ"/>
              </w:rPr>
              <w:t>30.15.0.3</w:t>
            </w:r>
            <w:r w:rsidR="48C3D391" w:rsidRPr="026F4CF2">
              <w:rPr>
                <w:highlight w:val="cyan"/>
                <w:lang w:val="en-NZ"/>
              </w:rPr>
              <w:t xml:space="preserve"> 255.255.252.0</w:t>
            </w:r>
          </w:p>
          <w:p w14:paraId="1DFFF756" w14:textId="1CCD7944" w:rsidR="36A2D3A2" w:rsidRDefault="39699F96" w:rsidP="026F4CF2">
            <w:pPr>
              <w:pStyle w:val="TableText"/>
              <w:rPr>
                <w:lang w:val="en-NZ"/>
              </w:rPr>
            </w:pPr>
            <w:r w:rsidRPr="026F4CF2">
              <w:rPr>
                <w:highlight w:val="yellow"/>
                <w:lang w:val="en-NZ"/>
              </w:rPr>
              <w:t>30.15.0.4</w:t>
            </w:r>
            <w:r w:rsidR="565EBC69" w:rsidRPr="026F4CF2">
              <w:rPr>
                <w:highlight w:val="yellow"/>
                <w:lang w:val="en-NZ"/>
              </w:rPr>
              <w:t xml:space="preserve"> 255.255.252.0</w:t>
            </w:r>
          </w:p>
        </w:tc>
        <w:tc>
          <w:tcPr>
            <w:tcW w:w="3369" w:type="dxa"/>
          </w:tcPr>
          <w:p w14:paraId="6EBB4E34" w14:textId="255DBA2D" w:rsidR="36A2D3A2" w:rsidRDefault="1E2FA278" w:rsidP="026F4CF2">
            <w:pPr>
              <w:pStyle w:val="TableText"/>
              <w:rPr>
                <w:highlight w:val="lightGray"/>
                <w:lang w:val="en-NZ"/>
              </w:rPr>
            </w:pPr>
            <w:r w:rsidRPr="026F4CF2">
              <w:rPr>
                <w:highlight w:val="lightGray"/>
                <w:lang w:val="en-NZ"/>
              </w:rPr>
              <w:t>2001:7A21:15ad:0000::1</w:t>
            </w:r>
            <w:r w:rsidR="13C78B6B" w:rsidRPr="026F4CF2">
              <w:rPr>
                <w:highlight w:val="lightGray"/>
                <w:lang w:val="en-NZ"/>
              </w:rPr>
              <w:t>/64</w:t>
            </w:r>
          </w:p>
          <w:p w14:paraId="48B565AC" w14:textId="0AD9240F" w:rsidR="36A2D3A2" w:rsidRDefault="1E2FA278" w:rsidP="026F4CF2">
            <w:pPr>
              <w:pStyle w:val="TableText"/>
              <w:rPr>
                <w:highlight w:val="cyan"/>
                <w:lang w:val="en-NZ"/>
              </w:rPr>
            </w:pPr>
            <w:r w:rsidRPr="026F4CF2">
              <w:rPr>
                <w:highlight w:val="cyan"/>
                <w:lang w:val="en-NZ"/>
              </w:rPr>
              <w:t>2001:7A21:15ad:0000::2</w:t>
            </w:r>
            <w:r w:rsidR="78D18C33" w:rsidRPr="026F4CF2">
              <w:rPr>
                <w:highlight w:val="cyan"/>
                <w:lang w:val="en-NZ"/>
              </w:rPr>
              <w:t>/64</w:t>
            </w:r>
          </w:p>
          <w:p w14:paraId="09F00684" w14:textId="692177E5" w:rsidR="36A2D3A2" w:rsidRDefault="1E2FA278" w:rsidP="026F4CF2">
            <w:pPr>
              <w:pStyle w:val="TableText"/>
              <w:rPr>
                <w:highlight w:val="yellow"/>
                <w:lang w:val="en-NZ"/>
              </w:rPr>
            </w:pPr>
            <w:r w:rsidRPr="026F4CF2">
              <w:rPr>
                <w:highlight w:val="yellow"/>
                <w:lang w:val="en-NZ"/>
              </w:rPr>
              <w:t>2001:7A21:15ad:0000::3</w:t>
            </w:r>
            <w:r w:rsidR="5094A858" w:rsidRPr="026F4CF2">
              <w:rPr>
                <w:highlight w:val="yellow"/>
                <w:lang w:val="en-NZ"/>
              </w:rPr>
              <w:t>/64</w:t>
            </w:r>
          </w:p>
        </w:tc>
      </w:tr>
      <w:tr w:rsidR="009D781B" w:rsidRPr="00753C56" w14:paraId="0AD092C9" w14:textId="3C0C1721" w:rsidTr="026F4CF2">
        <w:trPr>
          <w:cantSplit/>
          <w:trHeight w:val="453"/>
          <w:jc w:val="center"/>
        </w:trPr>
        <w:tc>
          <w:tcPr>
            <w:tcW w:w="870" w:type="dxa"/>
            <w:shd w:val="clear" w:color="auto" w:fill="auto"/>
          </w:tcPr>
          <w:p w14:paraId="465966AC" w14:textId="75F83553" w:rsidR="009D781B" w:rsidRPr="00983116" w:rsidRDefault="0E754733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10</w:t>
            </w:r>
          </w:p>
        </w:tc>
        <w:tc>
          <w:tcPr>
            <w:tcW w:w="1575" w:type="dxa"/>
            <w:shd w:val="clear" w:color="auto" w:fill="auto"/>
          </w:tcPr>
          <w:p w14:paraId="6EC4B13E" w14:textId="1FE48FDF" w:rsidR="009D781B" w:rsidRPr="00753C56" w:rsidRDefault="00A20413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Developers</w:t>
            </w:r>
          </w:p>
        </w:tc>
        <w:tc>
          <w:tcPr>
            <w:tcW w:w="1080" w:type="dxa"/>
          </w:tcPr>
          <w:p w14:paraId="74CE0EA0" w14:textId="26D19354" w:rsidR="009D781B" w:rsidRPr="00753C56" w:rsidRDefault="332D65D0" w:rsidP="026F4CF2">
            <w:pPr>
              <w:pStyle w:val="TableText"/>
              <w:rPr>
                <w:highlight w:val="lightGray"/>
                <w:lang w:val="en-NZ"/>
              </w:rPr>
            </w:pPr>
            <w:r w:rsidRPr="026F4CF2">
              <w:rPr>
                <w:highlight w:val="lightGray"/>
                <w:lang w:val="en-NZ"/>
              </w:rPr>
              <w:t>PC</w:t>
            </w:r>
            <w:r w:rsidR="7F6C7436" w:rsidRPr="026F4CF2">
              <w:rPr>
                <w:highlight w:val="lightGray"/>
                <w:lang w:val="en-NZ"/>
              </w:rPr>
              <w:t>4</w:t>
            </w:r>
            <w:r w:rsidR="7F6C7436" w:rsidRPr="026F4CF2">
              <w:rPr>
                <w:lang w:val="en-NZ"/>
              </w:rPr>
              <w:t xml:space="preserve"> </w:t>
            </w:r>
          </w:p>
          <w:p w14:paraId="5DB373CC" w14:textId="6D286AB0" w:rsidR="009D781B" w:rsidRPr="00753C56" w:rsidRDefault="7F6C7436" w:rsidP="026F4CF2">
            <w:pPr>
              <w:pStyle w:val="TableText"/>
              <w:rPr>
                <w:highlight w:val="cyan"/>
                <w:lang w:val="en-NZ"/>
              </w:rPr>
            </w:pPr>
            <w:r w:rsidRPr="026F4CF2">
              <w:rPr>
                <w:highlight w:val="cyan"/>
                <w:lang w:val="en-NZ"/>
              </w:rPr>
              <w:t>PC5</w:t>
            </w:r>
            <w:r w:rsidRPr="026F4CF2">
              <w:rPr>
                <w:lang w:val="en-NZ"/>
              </w:rPr>
              <w:t xml:space="preserve"> </w:t>
            </w:r>
          </w:p>
          <w:p w14:paraId="7AAD9438" w14:textId="68D54E90" w:rsidR="009D781B" w:rsidRPr="00753C56" w:rsidRDefault="7F6C7436" w:rsidP="026F4CF2">
            <w:pPr>
              <w:pStyle w:val="TableText"/>
              <w:rPr>
                <w:highlight w:val="yellow"/>
                <w:lang w:val="en-NZ"/>
              </w:rPr>
            </w:pPr>
            <w:r w:rsidRPr="026F4CF2">
              <w:rPr>
                <w:highlight w:val="yellow"/>
                <w:lang w:val="en-NZ"/>
              </w:rPr>
              <w:t>PC6</w:t>
            </w:r>
          </w:p>
        </w:tc>
        <w:tc>
          <w:tcPr>
            <w:tcW w:w="3180" w:type="dxa"/>
          </w:tcPr>
          <w:p w14:paraId="1D45E2BB" w14:textId="4F377F2D" w:rsidR="009D781B" w:rsidRPr="00753C56" w:rsidRDefault="1F16E1EA" w:rsidP="026F4CF2">
            <w:pPr>
              <w:pStyle w:val="TableText"/>
              <w:rPr>
                <w:highlight w:val="lightGray"/>
                <w:lang w:val="en-NZ"/>
              </w:rPr>
            </w:pPr>
            <w:r w:rsidRPr="026F4CF2">
              <w:rPr>
                <w:highlight w:val="lightGray"/>
                <w:lang w:val="en-NZ"/>
              </w:rPr>
              <w:t>30.15.4.2</w:t>
            </w:r>
            <w:r w:rsidR="2DCAEEF1" w:rsidRPr="026F4CF2">
              <w:rPr>
                <w:highlight w:val="lightGray"/>
                <w:lang w:val="en-NZ"/>
              </w:rPr>
              <w:t xml:space="preserve"> 255.255.255.128</w:t>
            </w:r>
          </w:p>
          <w:p w14:paraId="4F76EBB0" w14:textId="51029D39" w:rsidR="009D781B" w:rsidRPr="00753C56" w:rsidRDefault="1F16E1EA" w:rsidP="026F4CF2">
            <w:pPr>
              <w:pStyle w:val="TableText"/>
              <w:rPr>
                <w:highlight w:val="cyan"/>
                <w:lang w:val="en-NZ"/>
              </w:rPr>
            </w:pPr>
            <w:r w:rsidRPr="026F4CF2">
              <w:rPr>
                <w:lang w:val="en-NZ"/>
              </w:rPr>
              <w:t>3</w:t>
            </w:r>
            <w:r w:rsidRPr="026F4CF2">
              <w:rPr>
                <w:highlight w:val="cyan"/>
                <w:lang w:val="en-NZ"/>
              </w:rPr>
              <w:t>0.15.4.3</w:t>
            </w:r>
            <w:r w:rsidR="63DEF288" w:rsidRPr="026F4CF2">
              <w:rPr>
                <w:highlight w:val="cyan"/>
                <w:lang w:val="en-NZ"/>
              </w:rPr>
              <w:t xml:space="preserve"> 255.255.255.128</w:t>
            </w:r>
          </w:p>
          <w:p w14:paraId="5A1825DB" w14:textId="4B0DCF44" w:rsidR="009D781B" w:rsidRPr="00753C56" w:rsidRDefault="1F16E1EA" w:rsidP="026F4CF2">
            <w:pPr>
              <w:pStyle w:val="TableText"/>
              <w:rPr>
                <w:highlight w:val="yellow"/>
                <w:lang w:val="en-NZ"/>
              </w:rPr>
            </w:pPr>
            <w:r w:rsidRPr="026F4CF2">
              <w:rPr>
                <w:highlight w:val="yellow"/>
                <w:lang w:val="en-NZ"/>
              </w:rPr>
              <w:t>30.15.4.4</w:t>
            </w:r>
            <w:r w:rsidR="6AC70E85" w:rsidRPr="026F4CF2">
              <w:rPr>
                <w:highlight w:val="yellow"/>
                <w:lang w:val="en-NZ"/>
              </w:rPr>
              <w:t xml:space="preserve"> 255.255.255.128</w:t>
            </w:r>
          </w:p>
        </w:tc>
        <w:tc>
          <w:tcPr>
            <w:tcW w:w="3369" w:type="dxa"/>
          </w:tcPr>
          <w:p w14:paraId="750ACD41" w14:textId="792B0AA4" w:rsidR="009D781B" w:rsidRPr="00753C56" w:rsidRDefault="1BB4FB11" w:rsidP="026F4CF2">
            <w:pPr>
              <w:pStyle w:val="TableText"/>
              <w:rPr>
                <w:highlight w:val="lightGray"/>
                <w:lang w:val="en-NZ"/>
              </w:rPr>
            </w:pPr>
            <w:r w:rsidRPr="026F4CF2">
              <w:rPr>
                <w:highlight w:val="lightGray"/>
                <w:lang w:val="en-NZ"/>
              </w:rPr>
              <w:t>2001:7A21:15ad:0001::1/64</w:t>
            </w:r>
          </w:p>
          <w:p w14:paraId="6753FB95" w14:textId="298D3B7D" w:rsidR="009D781B" w:rsidRPr="00753C56" w:rsidRDefault="1BB4FB11" w:rsidP="026F4CF2">
            <w:pPr>
              <w:pStyle w:val="TableText"/>
              <w:rPr>
                <w:highlight w:val="cyan"/>
                <w:lang w:val="en-NZ"/>
              </w:rPr>
            </w:pPr>
            <w:r w:rsidRPr="026F4CF2">
              <w:rPr>
                <w:highlight w:val="cyan"/>
                <w:lang w:val="en-NZ"/>
              </w:rPr>
              <w:t>2001:7A21:15ad:0001::2/64</w:t>
            </w:r>
          </w:p>
          <w:p w14:paraId="36E0257B" w14:textId="32CF7BDC" w:rsidR="009D781B" w:rsidRPr="00753C56" w:rsidRDefault="1BB4FB11" w:rsidP="026F4CF2">
            <w:pPr>
              <w:pStyle w:val="TableText"/>
              <w:rPr>
                <w:highlight w:val="yellow"/>
                <w:lang w:val="en-NZ"/>
              </w:rPr>
            </w:pPr>
            <w:r w:rsidRPr="026F4CF2">
              <w:rPr>
                <w:highlight w:val="yellow"/>
                <w:lang w:val="en-NZ"/>
              </w:rPr>
              <w:t>2001:7A21:15ad:0001::3/64</w:t>
            </w:r>
          </w:p>
        </w:tc>
      </w:tr>
      <w:tr w:rsidR="009D781B" w:rsidRPr="00753C56" w14:paraId="5DB13EBD" w14:textId="3C41FA17" w:rsidTr="026F4CF2">
        <w:trPr>
          <w:cantSplit/>
          <w:trHeight w:val="468"/>
          <w:jc w:val="center"/>
        </w:trPr>
        <w:tc>
          <w:tcPr>
            <w:tcW w:w="870" w:type="dxa"/>
            <w:shd w:val="clear" w:color="auto" w:fill="auto"/>
          </w:tcPr>
          <w:p w14:paraId="7E9BD4D9" w14:textId="463ADC00" w:rsidR="009D781B" w:rsidRPr="00983116" w:rsidRDefault="7CAA970A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15</w:t>
            </w:r>
          </w:p>
        </w:tc>
        <w:tc>
          <w:tcPr>
            <w:tcW w:w="1575" w:type="dxa"/>
            <w:shd w:val="clear" w:color="auto" w:fill="auto"/>
          </w:tcPr>
          <w:p w14:paraId="3B419300" w14:textId="4A7959A9" w:rsidR="009D781B" w:rsidRPr="00753C56" w:rsidRDefault="00A20413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Infrastructure</w:t>
            </w:r>
          </w:p>
        </w:tc>
        <w:tc>
          <w:tcPr>
            <w:tcW w:w="1080" w:type="dxa"/>
          </w:tcPr>
          <w:p w14:paraId="66EBBA70" w14:textId="56ED416E" w:rsidR="009D781B" w:rsidRPr="00753C56" w:rsidRDefault="081E8872" w:rsidP="026F4CF2">
            <w:pPr>
              <w:pStyle w:val="TableText"/>
              <w:rPr>
                <w:highlight w:val="lightGray"/>
                <w:lang w:val="en-NZ"/>
              </w:rPr>
            </w:pPr>
            <w:r w:rsidRPr="026F4CF2">
              <w:rPr>
                <w:highlight w:val="lightGray"/>
                <w:lang w:val="en-NZ"/>
              </w:rPr>
              <w:t>P</w:t>
            </w:r>
            <w:r w:rsidR="549B5784" w:rsidRPr="026F4CF2">
              <w:rPr>
                <w:highlight w:val="lightGray"/>
                <w:lang w:val="en-NZ"/>
              </w:rPr>
              <w:t>C7</w:t>
            </w:r>
          </w:p>
          <w:p w14:paraId="290E4856" w14:textId="746C08A3" w:rsidR="009D781B" w:rsidRPr="00753C56" w:rsidRDefault="549B5784" w:rsidP="026F4CF2">
            <w:pPr>
              <w:pStyle w:val="TableText"/>
              <w:rPr>
                <w:highlight w:val="cyan"/>
                <w:lang w:val="en-NZ"/>
              </w:rPr>
            </w:pPr>
            <w:r w:rsidRPr="026F4CF2">
              <w:rPr>
                <w:highlight w:val="cyan"/>
                <w:lang w:val="en-NZ"/>
              </w:rPr>
              <w:t>PC8</w:t>
            </w:r>
          </w:p>
          <w:p w14:paraId="0D234A05" w14:textId="0C8D1FC0" w:rsidR="009D781B" w:rsidRPr="00753C56" w:rsidRDefault="549B5784" w:rsidP="026F4CF2">
            <w:pPr>
              <w:pStyle w:val="TableText"/>
              <w:rPr>
                <w:highlight w:val="yellow"/>
                <w:lang w:val="en-NZ"/>
              </w:rPr>
            </w:pPr>
            <w:r w:rsidRPr="026F4CF2">
              <w:rPr>
                <w:highlight w:val="yellow"/>
                <w:lang w:val="en-NZ"/>
              </w:rPr>
              <w:t>PC9</w:t>
            </w:r>
          </w:p>
        </w:tc>
        <w:tc>
          <w:tcPr>
            <w:tcW w:w="3180" w:type="dxa"/>
          </w:tcPr>
          <w:p w14:paraId="1EE88F59" w14:textId="1BEE993B" w:rsidR="009D781B" w:rsidRPr="00753C56" w:rsidRDefault="44297DD3" w:rsidP="026F4CF2">
            <w:pPr>
              <w:pStyle w:val="TableText"/>
              <w:rPr>
                <w:lang w:val="en-NZ"/>
              </w:rPr>
            </w:pPr>
            <w:r w:rsidRPr="026F4CF2">
              <w:rPr>
                <w:highlight w:val="lightGray"/>
                <w:lang w:val="en-NZ"/>
              </w:rPr>
              <w:t>30.15.4.130</w:t>
            </w:r>
            <w:r w:rsidR="43ED330E" w:rsidRPr="026F4CF2">
              <w:rPr>
                <w:highlight w:val="lightGray"/>
                <w:lang w:val="en-NZ"/>
              </w:rPr>
              <w:t xml:space="preserve"> 255.255.255.224</w:t>
            </w:r>
            <w:r w:rsidR="43ED330E" w:rsidRPr="026F4CF2">
              <w:rPr>
                <w:lang w:val="en-NZ"/>
              </w:rPr>
              <w:t xml:space="preserve">  </w:t>
            </w:r>
          </w:p>
          <w:p w14:paraId="6F6C5C1C" w14:textId="2C697F6B" w:rsidR="009D781B" w:rsidRPr="00753C56" w:rsidRDefault="44297DD3" w:rsidP="026F4CF2">
            <w:pPr>
              <w:pStyle w:val="TableText"/>
              <w:rPr>
                <w:lang w:val="en-NZ"/>
              </w:rPr>
            </w:pPr>
            <w:r w:rsidRPr="026F4CF2">
              <w:rPr>
                <w:highlight w:val="cyan"/>
                <w:lang w:val="en-NZ"/>
              </w:rPr>
              <w:t>30.15.4.131</w:t>
            </w:r>
            <w:r w:rsidR="094F3F99" w:rsidRPr="026F4CF2">
              <w:rPr>
                <w:highlight w:val="cyan"/>
                <w:lang w:val="en-NZ"/>
              </w:rPr>
              <w:t xml:space="preserve"> 255.255.255.224</w:t>
            </w:r>
            <w:r w:rsidR="094F3F99" w:rsidRPr="026F4CF2">
              <w:rPr>
                <w:lang w:val="en-NZ"/>
              </w:rPr>
              <w:t xml:space="preserve">  </w:t>
            </w:r>
          </w:p>
          <w:p w14:paraId="59D206AE" w14:textId="50D2149E" w:rsidR="009D781B" w:rsidRPr="00753C56" w:rsidRDefault="44297DD3" w:rsidP="026F4CF2">
            <w:pPr>
              <w:pStyle w:val="TableText"/>
              <w:rPr>
                <w:lang w:val="en-NZ"/>
              </w:rPr>
            </w:pPr>
            <w:r w:rsidRPr="026F4CF2">
              <w:rPr>
                <w:highlight w:val="yellow"/>
                <w:lang w:val="en-NZ"/>
              </w:rPr>
              <w:t>30.15.4.132</w:t>
            </w:r>
            <w:r w:rsidR="470D1E9D" w:rsidRPr="026F4CF2">
              <w:rPr>
                <w:highlight w:val="yellow"/>
                <w:lang w:val="en-NZ"/>
              </w:rPr>
              <w:t xml:space="preserve"> 255.255.255.224</w:t>
            </w:r>
            <w:r w:rsidR="470D1E9D" w:rsidRPr="026F4CF2">
              <w:rPr>
                <w:lang w:val="en-NZ"/>
              </w:rPr>
              <w:t xml:space="preserve">  </w:t>
            </w:r>
          </w:p>
        </w:tc>
        <w:tc>
          <w:tcPr>
            <w:tcW w:w="3369" w:type="dxa"/>
          </w:tcPr>
          <w:p w14:paraId="0C6744DC" w14:textId="41F31F6C" w:rsidR="009D781B" w:rsidRPr="00753C56" w:rsidRDefault="6D28FDA7" w:rsidP="026F4CF2">
            <w:pPr>
              <w:pStyle w:val="TableText"/>
              <w:rPr>
                <w:highlight w:val="lightGray"/>
                <w:lang w:val="en-NZ"/>
              </w:rPr>
            </w:pPr>
            <w:r w:rsidRPr="026F4CF2">
              <w:rPr>
                <w:highlight w:val="lightGray"/>
                <w:lang w:val="en-NZ"/>
              </w:rPr>
              <w:t>2001:7A21:15ad:0002::1/64</w:t>
            </w:r>
          </w:p>
          <w:p w14:paraId="6209E1D5" w14:textId="49B33B7A" w:rsidR="009D781B" w:rsidRPr="00753C56" w:rsidRDefault="6D28FDA7" w:rsidP="026F4CF2">
            <w:pPr>
              <w:pStyle w:val="TableText"/>
              <w:rPr>
                <w:highlight w:val="cyan"/>
                <w:lang w:val="en-NZ"/>
              </w:rPr>
            </w:pPr>
            <w:r w:rsidRPr="026F4CF2">
              <w:rPr>
                <w:highlight w:val="cyan"/>
                <w:lang w:val="en-NZ"/>
              </w:rPr>
              <w:t>2001:7A21:15ad:0002::2/64</w:t>
            </w:r>
          </w:p>
          <w:p w14:paraId="4A242922" w14:textId="63344C91" w:rsidR="009D781B" w:rsidRPr="00753C56" w:rsidRDefault="6D28FDA7" w:rsidP="026F4CF2">
            <w:pPr>
              <w:pStyle w:val="TableText"/>
              <w:rPr>
                <w:highlight w:val="yellow"/>
                <w:lang w:val="en-NZ"/>
              </w:rPr>
            </w:pPr>
            <w:r w:rsidRPr="026F4CF2">
              <w:rPr>
                <w:highlight w:val="yellow"/>
                <w:lang w:val="en-NZ"/>
              </w:rPr>
              <w:t>2001:7A21:15ad:0002::3/64</w:t>
            </w:r>
          </w:p>
        </w:tc>
      </w:tr>
      <w:tr w:rsidR="009D781B" w:rsidRPr="00753C56" w14:paraId="678B591E" w14:textId="7E28B447" w:rsidTr="026F4CF2">
        <w:trPr>
          <w:cantSplit/>
          <w:trHeight w:val="468"/>
          <w:jc w:val="center"/>
        </w:trPr>
        <w:tc>
          <w:tcPr>
            <w:tcW w:w="870" w:type="dxa"/>
            <w:shd w:val="clear" w:color="auto" w:fill="auto"/>
          </w:tcPr>
          <w:p w14:paraId="63EC10C3" w14:textId="3CE27E3C" w:rsidR="009D781B" w:rsidRPr="00983116" w:rsidRDefault="00EE1219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20</w:t>
            </w:r>
          </w:p>
        </w:tc>
        <w:tc>
          <w:tcPr>
            <w:tcW w:w="1575" w:type="dxa"/>
            <w:shd w:val="clear" w:color="auto" w:fill="auto"/>
          </w:tcPr>
          <w:p w14:paraId="724BF88E" w14:textId="22FD762A" w:rsidR="009D781B" w:rsidRPr="00753C56" w:rsidRDefault="004733A2" w:rsidP="026F4CF2">
            <w:pPr>
              <w:pStyle w:val="TableText"/>
              <w:rPr>
                <w:lang w:val="en-NZ"/>
              </w:rPr>
            </w:pPr>
            <w:proofErr w:type="spellStart"/>
            <w:r w:rsidRPr="026F4CF2">
              <w:rPr>
                <w:lang w:val="en-NZ"/>
              </w:rPr>
              <w:t>Secure</w:t>
            </w:r>
            <w:r w:rsidR="00F830CE" w:rsidRPr="026F4CF2">
              <w:rPr>
                <w:lang w:val="en-NZ"/>
              </w:rPr>
              <w:t>_Down</w:t>
            </w:r>
            <w:proofErr w:type="spellEnd"/>
          </w:p>
        </w:tc>
        <w:tc>
          <w:tcPr>
            <w:tcW w:w="1080" w:type="dxa"/>
          </w:tcPr>
          <w:p w14:paraId="2FFB53FD" w14:textId="67C3D89F" w:rsidR="009D781B" w:rsidRPr="00753C56" w:rsidRDefault="00717B3C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All un</w:t>
            </w:r>
            <w:r w:rsidR="00A363D7" w:rsidRPr="026F4CF2">
              <w:rPr>
                <w:lang w:val="en-NZ"/>
              </w:rPr>
              <w:t>used switch ports</w:t>
            </w:r>
          </w:p>
        </w:tc>
        <w:tc>
          <w:tcPr>
            <w:tcW w:w="3180" w:type="dxa"/>
          </w:tcPr>
          <w:p w14:paraId="65BEE3A2" w14:textId="1C6C7DE7" w:rsidR="009D781B" w:rsidRPr="00753C56" w:rsidRDefault="00BF5EFB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N</w:t>
            </w:r>
            <w:r w:rsidR="002F0AD6" w:rsidRPr="026F4CF2">
              <w:rPr>
                <w:lang w:val="en-NZ"/>
              </w:rPr>
              <w:t>/</w:t>
            </w:r>
            <w:r w:rsidRPr="026F4CF2">
              <w:rPr>
                <w:lang w:val="en-NZ"/>
              </w:rPr>
              <w:t>A</w:t>
            </w:r>
          </w:p>
        </w:tc>
        <w:tc>
          <w:tcPr>
            <w:tcW w:w="3369" w:type="dxa"/>
          </w:tcPr>
          <w:p w14:paraId="7A990080" w14:textId="563018E2" w:rsidR="009D781B" w:rsidRPr="00753C56" w:rsidRDefault="002F0AD6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N/A</w:t>
            </w:r>
          </w:p>
        </w:tc>
      </w:tr>
      <w:tr w:rsidR="009D781B" w:rsidRPr="00753C56" w14:paraId="613EDC47" w14:textId="79109110" w:rsidTr="026F4CF2">
        <w:trPr>
          <w:cantSplit/>
          <w:trHeight w:val="271"/>
          <w:jc w:val="center"/>
        </w:trPr>
        <w:tc>
          <w:tcPr>
            <w:tcW w:w="870" w:type="dxa"/>
            <w:shd w:val="clear" w:color="auto" w:fill="auto"/>
          </w:tcPr>
          <w:p w14:paraId="67E6C5B6" w14:textId="245E17CC" w:rsidR="009D781B" w:rsidRPr="00753C56" w:rsidRDefault="00152052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9</w:t>
            </w:r>
            <w:r w:rsidR="00197642" w:rsidRPr="026F4CF2">
              <w:rPr>
                <w:lang w:val="en-NZ"/>
              </w:rPr>
              <w:t>2</w:t>
            </w:r>
          </w:p>
        </w:tc>
        <w:tc>
          <w:tcPr>
            <w:tcW w:w="1575" w:type="dxa"/>
            <w:shd w:val="clear" w:color="auto" w:fill="auto"/>
          </w:tcPr>
          <w:p w14:paraId="1B3BD3F3" w14:textId="77777777" w:rsidR="009D781B" w:rsidRPr="00753C56" w:rsidRDefault="009D781B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Native</w:t>
            </w:r>
          </w:p>
        </w:tc>
        <w:tc>
          <w:tcPr>
            <w:tcW w:w="1080" w:type="dxa"/>
          </w:tcPr>
          <w:p w14:paraId="5ED82F49" w14:textId="2D6AE00C" w:rsidR="009D781B" w:rsidRPr="00753C56" w:rsidRDefault="009D781B" w:rsidP="026F4CF2">
            <w:pPr>
              <w:pStyle w:val="TableText"/>
              <w:rPr>
                <w:lang w:val="en-NZ"/>
              </w:rPr>
            </w:pPr>
          </w:p>
        </w:tc>
        <w:tc>
          <w:tcPr>
            <w:tcW w:w="3180" w:type="dxa"/>
          </w:tcPr>
          <w:p w14:paraId="1E16F606" w14:textId="060C034A" w:rsidR="009D781B" w:rsidRPr="00753C56" w:rsidRDefault="009D781B" w:rsidP="026F4CF2">
            <w:pPr>
              <w:pStyle w:val="TableText"/>
              <w:rPr>
                <w:lang w:val="en-NZ"/>
              </w:rPr>
            </w:pPr>
          </w:p>
        </w:tc>
        <w:tc>
          <w:tcPr>
            <w:tcW w:w="3369" w:type="dxa"/>
          </w:tcPr>
          <w:p w14:paraId="0B9A083B" w14:textId="0FCEA7E7" w:rsidR="009D781B" w:rsidRPr="00753C56" w:rsidRDefault="009D781B" w:rsidP="026F4CF2">
            <w:pPr>
              <w:pStyle w:val="TableText"/>
              <w:rPr>
                <w:lang w:val="en-NZ"/>
              </w:rPr>
            </w:pPr>
          </w:p>
        </w:tc>
      </w:tr>
    </w:tbl>
    <w:p w14:paraId="76D8B4F1" w14:textId="692065FA" w:rsidR="00AD47B7" w:rsidRPr="00A87A51" w:rsidRDefault="00AD47B7" w:rsidP="00AD47B7">
      <w:pPr>
        <w:pStyle w:val="Heading3"/>
        <w:rPr>
          <w:lang w:val="en-NZ"/>
        </w:rPr>
      </w:pPr>
      <w:r>
        <w:rPr>
          <w:lang w:val="en-NZ"/>
        </w:rPr>
        <w:t xml:space="preserve">Assign IP </w:t>
      </w:r>
      <w:r w:rsidR="00FD3C72">
        <w:rPr>
          <w:lang w:val="en-NZ"/>
        </w:rPr>
        <w:t>Addresses to device interfaces.</w:t>
      </w:r>
    </w:p>
    <w:p w14:paraId="4395892D" w14:textId="68BB0F4F" w:rsidR="002B3370" w:rsidRDefault="004F1386" w:rsidP="00215683">
      <w:pPr>
        <w:pStyle w:val="Bulletlevel1"/>
        <w:rPr>
          <w:lang w:val="en-NZ"/>
        </w:rPr>
      </w:pPr>
      <w:r w:rsidRPr="00753C56">
        <w:rPr>
          <w:lang w:val="en-NZ"/>
        </w:rPr>
        <w:t>A</w:t>
      </w:r>
      <w:r w:rsidR="008C7FC4">
        <w:rPr>
          <w:lang w:val="en-NZ"/>
        </w:rPr>
        <w:t>ssi</w:t>
      </w:r>
      <w:r w:rsidR="005E1A02">
        <w:rPr>
          <w:lang w:val="en-NZ"/>
        </w:rPr>
        <w:t>gn IPv4 and</w:t>
      </w:r>
      <w:r w:rsidR="00BA5F37">
        <w:rPr>
          <w:lang w:val="en-NZ"/>
        </w:rPr>
        <w:t xml:space="preserve"> IPv6 </w:t>
      </w:r>
      <w:r w:rsidR="00197642">
        <w:rPr>
          <w:lang w:val="en-NZ"/>
        </w:rPr>
        <w:t>GUA and IPv</w:t>
      </w:r>
      <w:r w:rsidR="00855DD8">
        <w:rPr>
          <w:lang w:val="en-NZ"/>
        </w:rPr>
        <w:t>6</w:t>
      </w:r>
      <w:r w:rsidR="00197642">
        <w:rPr>
          <w:lang w:val="en-NZ"/>
        </w:rPr>
        <w:t xml:space="preserve"> Link-local </w:t>
      </w:r>
      <w:r w:rsidR="00BA5F37">
        <w:rPr>
          <w:lang w:val="en-NZ"/>
        </w:rPr>
        <w:t xml:space="preserve">addresses </w:t>
      </w:r>
      <w:r w:rsidR="006808CB">
        <w:rPr>
          <w:lang w:val="en-NZ"/>
        </w:rPr>
        <w:t xml:space="preserve">from the appropriate subnet </w:t>
      </w:r>
      <w:r w:rsidR="00F45310">
        <w:rPr>
          <w:lang w:val="en-NZ"/>
        </w:rPr>
        <w:t xml:space="preserve">to </w:t>
      </w:r>
      <w:r w:rsidR="008A1E84">
        <w:rPr>
          <w:lang w:val="en-NZ"/>
        </w:rPr>
        <w:t xml:space="preserve">routers switches and host </w:t>
      </w:r>
      <w:r w:rsidR="00F45310">
        <w:rPr>
          <w:lang w:val="en-NZ"/>
        </w:rPr>
        <w:t>device interfaces.</w:t>
      </w:r>
      <w:r w:rsidR="00F962D9">
        <w:rPr>
          <w:lang w:val="en-NZ"/>
        </w:rPr>
        <w:t xml:space="preserve"> Fill in the blanks in the </w:t>
      </w:r>
      <w:r w:rsidR="000D356A">
        <w:rPr>
          <w:lang w:val="en-NZ"/>
        </w:rPr>
        <w:t>table below.</w:t>
      </w:r>
    </w:p>
    <w:p w14:paraId="5E9CE458" w14:textId="3362F7C9" w:rsidR="00560A90" w:rsidRPr="0000206B" w:rsidRDefault="00560A90" w:rsidP="00560A90">
      <w:pPr>
        <w:pStyle w:val="Bulletlevel1"/>
        <w:numPr>
          <w:ilvl w:val="0"/>
          <w:numId w:val="0"/>
        </w:numPr>
        <w:ind w:left="360"/>
        <w:rPr>
          <w:b/>
          <w:bCs/>
          <w:sz w:val="22"/>
          <w:lang w:val="en-NZ"/>
        </w:rPr>
      </w:pPr>
      <w:r w:rsidRPr="0000206B">
        <w:rPr>
          <w:b/>
          <w:bCs/>
          <w:sz w:val="22"/>
          <w:lang w:val="en-NZ"/>
        </w:rPr>
        <w:t>Addressing Table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device, interface, ip address / prefix and default gateway."/>
      </w:tblPr>
      <w:tblGrid>
        <w:gridCol w:w="3324"/>
        <w:gridCol w:w="3325"/>
        <w:gridCol w:w="3325"/>
      </w:tblGrid>
      <w:tr w:rsidR="00AC2D7F" w:rsidRPr="00753C56" w14:paraId="0691E84E" w14:textId="77777777" w:rsidTr="5842CEFB">
        <w:trPr>
          <w:cantSplit/>
          <w:tblHeader/>
          <w:jc w:val="center"/>
        </w:trPr>
        <w:tc>
          <w:tcPr>
            <w:tcW w:w="33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5ABC6713" w14:textId="77777777" w:rsidR="00AC2D7F" w:rsidRPr="00753C56" w:rsidRDefault="00AC2D7F" w:rsidP="009A7A49">
            <w:pPr>
              <w:pStyle w:val="TableHeading"/>
              <w:rPr>
                <w:lang w:val="en-NZ"/>
              </w:rPr>
            </w:pPr>
            <w:r w:rsidRPr="00753C56">
              <w:rPr>
                <w:lang w:val="en-NZ"/>
              </w:rPr>
              <w:t>Device</w:t>
            </w:r>
            <w:r w:rsidR="00CB04BB" w:rsidRPr="00753C56">
              <w:rPr>
                <w:lang w:val="en-NZ"/>
              </w:rPr>
              <w:t xml:space="preserve"> </w:t>
            </w:r>
            <w:r w:rsidRPr="00753C56">
              <w:rPr>
                <w:lang w:val="en-NZ"/>
              </w:rPr>
              <w:t>/</w:t>
            </w:r>
            <w:r w:rsidR="00CB04BB" w:rsidRPr="00753C56">
              <w:rPr>
                <w:lang w:val="en-NZ"/>
              </w:rPr>
              <w:t xml:space="preserve"> </w:t>
            </w:r>
            <w:r w:rsidRPr="00753C56">
              <w:rPr>
                <w:lang w:val="en-NZ"/>
              </w:rPr>
              <w:t>Interface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08CB3B0B" w14:textId="77777777" w:rsidR="00AC2D7F" w:rsidRPr="00753C56" w:rsidRDefault="00AC2D7F" w:rsidP="009A7A49">
            <w:pPr>
              <w:pStyle w:val="TableHeading"/>
              <w:rPr>
                <w:lang w:val="en-NZ"/>
              </w:rPr>
            </w:pPr>
            <w:r w:rsidRPr="00753C56">
              <w:rPr>
                <w:lang w:val="en-NZ"/>
              </w:rPr>
              <w:t>IP Address</w:t>
            </w:r>
            <w:r w:rsidR="00CB04BB" w:rsidRPr="00753C56">
              <w:rPr>
                <w:lang w:val="en-NZ"/>
              </w:rPr>
              <w:t xml:space="preserve"> / Prefix</w:t>
            </w:r>
          </w:p>
        </w:tc>
        <w:tc>
          <w:tcPr>
            <w:tcW w:w="3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77A4C120" w14:textId="43C505EA" w:rsidR="00AC2D7F" w:rsidRPr="00753C56" w:rsidRDefault="00CB04BB" w:rsidP="009A7A49">
            <w:pPr>
              <w:pStyle w:val="TableHeading"/>
              <w:rPr>
                <w:lang w:val="en-NZ"/>
              </w:rPr>
            </w:pPr>
            <w:r w:rsidRPr="00753C56">
              <w:rPr>
                <w:lang w:val="en-NZ"/>
              </w:rPr>
              <w:t xml:space="preserve">Default </w:t>
            </w:r>
            <w:r w:rsidR="00AC2D7F" w:rsidRPr="00753C56">
              <w:rPr>
                <w:lang w:val="en-NZ"/>
              </w:rPr>
              <w:t>Gateway</w:t>
            </w:r>
            <w:r w:rsidR="00197642">
              <w:rPr>
                <w:lang w:val="en-NZ"/>
              </w:rPr>
              <w:t xml:space="preserve"> if applicable</w:t>
            </w:r>
          </w:p>
        </w:tc>
      </w:tr>
      <w:tr w:rsidR="00AC2D7F" w:rsidRPr="00753C56" w14:paraId="683ACC31" w14:textId="77777777" w:rsidTr="5842CEFB">
        <w:trPr>
          <w:cantSplit/>
          <w:jc w:val="center"/>
        </w:trPr>
        <w:tc>
          <w:tcPr>
            <w:tcW w:w="3324" w:type="dxa"/>
            <w:tcBorders>
              <w:bottom w:val="nil"/>
            </w:tcBorders>
            <w:shd w:val="clear" w:color="auto" w:fill="FFFFFF" w:themeFill="background1"/>
          </w:tcPr>
          <w:p w14:paraId="2689BF98" w14:textId="29791B14" w:rsidR="00AC2D7F" w:rsidRPr="00753C56" w:rsidRDefault="3602B780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Interface VLAN 5</w:t>
            </w:r>
          </w:p>
        </w:tc>
        <w:tc>
          <w:tcPr>
            <w:tcW w:w="3325" w:type="dxa"/>
            <w:shd w:val="clear" w:color="auto" w:fill="FFFFFF" w:themeFill="background1"/>
          </w:tcPr>
          <w:p w14:paraId="143A6AF8" w14:textId="751B6D5E" w:rsidR="00AC2D7F" w:rsidRPr="00753C56" w:rsidRDefault="3E036D3E" w:rsidP="026F4CF2">
            <w:pPr>
              <w:pStyle w:val="TableText"/>
              <w:rPr>
                <w:lang w:val="en-NZ"/>
              </w:rPr>
            </w:pPr>
            <w:proofErr w:type="spellStart"/>
            <w:r w:rsidRPr="026F4CF2">
              <w:rPr>
                <w:lang w:val="en-NZ"/>
              </w:rPr>
              <w:t>ip</w:t>
            </w:r>
            <w:proofErr w:type="spellEnd"/>
            <w:r w:rsidRPr="026F4CF2">
              <w:rPr>
                <w:lang w:val="en-NZ"/>
              </w:rPr>
              <w:t xml:space="preserve"> address 30.15.0.1 255.255.252.0</w:t>
            </w:r>
          </w:p>
          <w:p w14:paraId="0D87FA19" w14:textId="7B262335" w:rsidR="00AC2D7F" w:rsidRPr="00753C56" w:rsidRDefault="00AC2D7F" w:rsidP="026F4CF2">
            <w:pPr>
              <w:pStyle w:val="TableText"/>
              <w:rPr>
                <w:lang w:val="en-NZ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14:paraId="1C05A73F" w14:textId="27843565" w:rsidR="00AC2D7F" w:rsidRPr="00753C56" w:rsidRDefault="07CD0ECD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ip</w:t>
            </w:r>
            <w:proofErr w:type="spellEnd"/>
            <w:r w:rsidRPr="5842CEFB">
              <w:rPr>
                <w:lang w:val="en-NZ"/>
              </w:rPr>
              <w:t xml:space="preserve"> helper-address 30.15.0.1</w:t>
            </w:r>
          </w:p>
          <w:p w14:paraId="34923653" w14:textId="1B50F694" w:rsidR="00AC2D7F" w:rsidRPr="00753C56" w:rsidRDefault="00AC2D7F" w:rsidP="026F4CF2">
            <w:pPr>
              <w:pStyle w:val="TableText"/>
              <w:rPr>
                <w:lang w:val="en-NZ"/>
              </w:rPr>
            </w:pPr>
          </w:p>
        </w:tc>
      </w:tr>
      <w:tr w:rsidR="00580B6A" w:rsidRPr="00753C56" w14:paraId="1F6AC92C" w14:textId="77777777" w:rsidTr="5842CEFB">
        <w:trPr>
          <w:cantSplit/>
          <w:trHeight w:val="173"/>
          <w:jc w:val="center"/>
        </w:trPr>
        <w:tc>
          <w:tcPr>
            <w:tcW w:w="3324" w:type="dxa"/>
            <w:vMerge w:val="restart"/>
            <w:tcBorders>
              <w:top w:val="nil"/>
            </w:tcBorders>
            <w:shd w:val="clear" w:color="auto" w:fill="FFFFFF" w:themeFill="background1"/>
          </w:tcPr>
          <w:p w14:paraId="32B85CED" w14:textId="36EFA5CA" w:rsidR="00580B6A" w:rsidRPr="00753C56" w:rsidRDefault="57CECF18" w:rsidP="026F4CF2">
            <w:pPr>
              <w:pStyle w:val="ConfigWindow"/>
              <w:rPr>
                <w:lang w:val="en-NZ"/>
              </w:rPr>
            </w:pPr>
            <w:r w:rsidRPr="026F4CF2">
              <w:rPr>
                <w:lang w:val="en-NZ"/>
              </w:rPr>
              <w:t>S</w:t>
            </w:r>
          </w:p>
        </w:tc>
        <w:tc>
          <w:tcPr>
            <w:tcW w:w="3325" w:type="dxa"/>
            <w:shd w:val="clear" w:color="auto" w:fill="FFFFFF" w:themeFill="background1"/>
          </w:tcPr>
          <w:p w14:paraId="57042797" w14:textId="5DE30355" w:rsidR="00580B6A" w:rsidRPr="00753C56" w:rsidRDefault="5BF2C393" w:rsidP="026F4CF2">
            <w:pPr>
              <w:pStyle w:val="TableText"/>
            </w:pPr>
            <w:r w:rsidRPr="026F4CF2">
              <w:rPr>
                <w:lang w:val="en-NZ"/>
              </w:rPr>
              <w:t>ipv6 address FE80::5 link-local</w:t>
            </w:r>
          </w:p>
          <w:p w14:paraId="65D1C3DE" w14:textId="3614FB89" w:rsidR="00580B6A" w:rsidRPr="00753C56" w:rsidRDefault="00580B6A" w:rsidP="026F4CF2">
            <w:pPr>
              <w:pStyle w:val="TableText"/>
              <w:rPr>
                <w:lang w:val="en-NZ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14:paraId="3B53F856" w14:textId="3A91CACB" w:rsidR="00580B6A" w:rsidRPr="00753C56" w:rsidRDefault="00580B6A" w:rsidP="026F4CF2">
            <w:pPr>
              <w:pStyle w:val="TableText"/>
              <w:rPr>
                <w:lang w:val="en-NZ"/>
              </w:rPr>
            </w:pPr>
          </w:p>
        </w:tc>
      </w:tr>
      <w:tr w:rsidR="00580B6A" w:rsidRPr="00753C56" w14:paraId="42EDD5EC" w14:textId="77777777" w:rsidTr="5842CEFB">
        <w:trPr>
          <w:cantSplit/>
          <w:trHeight w:val="172"/>
          <w:jc w:val="center"/>
        </w:trPr>
        <w:tc>
          <w:tcPr>
            <w:tcW w:w="3324" w:type="dxa"/>
            <w:vMerge/>
            <w:vAlign w:val="center"/>
          </w:tcPr>
          <w:p w14:paraId="6AC2DA9D" w14:textId="77777777" w:rsidR="00580B6A" w:rsidRPr="00753C56" w:rsidRDefault="00580B6A" w:rsidP="009A7A49">
            <w:pPr>
              <w:pStyle w:val="ConfigWindow"/>
              <w:rPr>
                <w:lang w:val="en-NZ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14:paraId="0E95623C" w14:textId="3F657299" w:rsidR="00580B6A" w:rsidRPr="00753C56" w:rsidRDefault="5BF2C393" w:rsidP="026F4CF2">
            <w:pPr>
              <w:pStyle w:val="TableText"/>
            </w:pPr>
            <w:r w:rsidRPr="026F4CF2">
              <w:rPr>
                <w:lang w:val="en-NZ"/>
              </w:rPr>
              <w:t>ipv6 address 2001:7</w:t>
            </w:r>
            <w:proofErr w:type="gramStart"/>
            <w:r w:rsidRPr="026F4CF2">
              <w:rPr>
                <w:lang w:val="en-NZ"/>
              </w:rPr>
              <w:t>A21:15AD::</w:t>
            </w:r>
            <w:proofErr w:type="gramEnd"/>
            <w:r w:rsidRPr="026F4CF2">
              <w:rPr>
                <w:lang w:val="en-NZ"/>
              </w:rPr>
              <w:t>1/64</w:t>
            </w:r>
          </w:p>
          <w:p w14:paraId="5049B198" w14:textId="60F8F66E" w:rsidR="00580B6A" w:rsidRPr="00753C56" w:rsidRDefault="00580B6A" w:rsidP="026F4CF2">
            <w:pPr>
              <w:pStyle w:val="TableText"/>
              <w:rPr>
                <w:lang w:val="en-NZ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14:paraId="362EF806" w14:textId="061D99E1" w:rsidR="00580B6A" w:rsidRPr="00753C56" w:rsidRDefault="00580B6A" w:rsidP="026F4CF2">
            <w:pPr>
              <w:pStyle w:val="TableText"/>
              <w:rPr>
                <w:lang w:val="en-NZ"/>
              </w:rPr>
            </w:pPr>
          </w:p>
        </w:tc>
      </w:tr>
      <w:tr w:rsidR="00082C6F" w:rsidRPr="00753C56" w14:paraId="4981F42C" w14:textId="77777777" w:rsidTr="5842CEFB">
        <w:trPr>
          <w:cantSplit/>
          <w:jc w:val="center"/>
        </w:trPr>
        <w:tc>
          <w:tcPr>
            <w:tcW w:w="3324" w:type="dxa"/>
            <w:tcBorders>
              <w:bottom w:val="nil"/>
            </w:tcBorders>
            <w:shd w:val="clear" w:color="auto" w:fill="F2F2F2" w:themeFill="background1" w:themeFillShade="F2"/>
          </w:tcPr>
          <w:p w14:paraId="5EB44CDD" w14:textId="2B927A6A" w:rsidR="00082C6F" w:rsidRPr="00753C56" w:rsidRDefault="23C3066F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lastRenderedPageBreak/>
              <w:t>Interface VLAN 10</w:t>
            </w:r>
          </w:p>
        </w:tc>
        <w:tc>
          <w:tcPr>
            <w:tcW w:w="3325" w:type="dxa"/>
            <w:shd w:val="clear" w:color="auto" w:fill="F2F2F2" w:themeFill="background1" w:themeFillShade="F2"/>
          </w:tcPr>
          <w:p w14:paraId="22D3F1EF" w14:textId="36D65751" w:rsidR="00082C6F" w:rsidRPr="00753C56" w:rsidRDefault="78717A6E" w:rsidP="026F4CF2">
            <w:pPr>
              <w:pStyle w:val="TableText"/>
              <w:rPr>
                <w:lang w:val="en-NZ"/>
              </w:rPr>
            </w:pPr>
            <w:proofErr w:type="spellStart"/>
            <w:r w:rsidRPr="026F4CF2">
              <w:rPr>
                <w:lang w:val="en-NZ"/>
              </w:rPr>
              <w:t>ip</w:t>
            </w:r>
            <w:proofErr w:type="spellEnd"/>
            <w:r w:rsidRPr="026F4CF2">
              <w:rPr>
                <w:lang w:val="en-NZ"/>
              </w:rPr>
              <w:t xml:space="preserve"> address 30.15.4.1 255.255.255.128</w:t>
            </w:r>
          </w:p>
          <w:p w14:paraId="45F596BF" w14:textId="2BC40125" w:rsidR="00082C6F" w:rsidRPr="00753C56" w:rsidRDefault="00082C6F" w:rsidP="026F4CF2">
            <w:pPr>
              <w:pStyle w:val="TableText"/>
              <w:rPr>
                <w:lang w:val="en-NZ"/>
              </w:rPr>
            </w:pPr>
          </w:p>
        </w:tc>
        <w:tc>
          <w:tcPr>
            <w:tcW w:w="3325" w:type="dxa"/>
            <w:shd w:val="clear" w:color="auto" w:fill="F2F2F2" w:themeFill="background1" w:themeFillShade="F2"/>
          </w:tcPr>
          <w:p w14:paraId="265FD6A5" w14:textId="51ACCA80" w:rsidR="00082C6F" w:rsidRPr="00753C56" w:rsidRDefault="73687C0B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ip</w:t>
            </w:r>
            <w:proofErr w:type="spellEnd"/>
            <w:r w:rsidRPr="5842CEFB">
              <w:rPr>
                <w:lang w:val="en-NZ"/>
              </w:rPr>
              <w:t xml:space="preserve"> helper-address 30.15.4.1</w:t>
            </w:r>
          </w:p>
          <w:p w14:paraId="79A4FCC4" w14:textId="594E320F" w:rsidR="00082C6F" w:rsidRPr="00753C56" w:rsidRDefault="00082C6F" w:rsidP="026F4CF2">
            <w:pPr>
              <w:pStyle w:val="TableText"/>
              <w:rPr>
                <w:lang w:val="en-NZ"/>
              </w:rPr>
            </w:pPr>
          </w:p>
        </w:tc>
      </w:tr>
      <w:tr w:rsidR="00082C6F" w:rsidRPr="00753C56" w14:paraId="519EC4C7" w14:textId="77777777" w:rsidTr="5842CEFB">
        <w:trPr>
          <w:cantSplit/>
          <w:trHeight w:val="323"/>
          <w:jc w:val="center"/>
        </w:trPr>
        <w:tc>
          <w:tcPr>
            <w:tcW w:w="3324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19811753" w14:textId="493011B5" w:rsidR="00082C6F" w:rsidRPr="00753C56" w:rsidRDefault="00082C6F" w:rsidP="026F4CF2">
            <w:pPr>
              <w:pStyle w:val="ConfigWindow"/>
              <w:rPr>
                <w:lang w:val="en-NZ"/>
              </w:rPr>
            </w:pPr>
          </w:p>
        </w:tc>
        <w:tc>
          <w:tcPr>
            <w:tcW w:w="3325" w:type="dxa"/>
            <w:shd w:val="clear" w:color="auto" w:fill="F2F2F2" w:themeFill="background1" w:themeFillShade="F2"/>
          </w:tcPr>
          <w:p w14:paraId="247AFC99" w14:textId="369FC4A4" w:rsidR="00082C6F" w:rsidRPr="00753C56" w:rsidRDefault="78717A6E" w:rsidP="026F4CF2">
            <w:pPr>
              <w:pStyle w:val="TableText"/>
            </w:pPr>
            <w:r w:rsidRPr="026F4CF2">
              <w:rPr>
                <w:lang w:val="en-NZ"/>
              </w:rPr>
              <w:t>ipv6 address FE80::5 link-local</w:t>
            </w:r>
          </w:p>
          <w:p w14:paraId="533322E2" w14:textId="2CA6C103" w:rsidR="00082C6F" w:rsidRPr="00753C56" w:rsidRDefault="00082C6F" w:rsidP="026F4CF2">
            <w:pPr>
              <w:pStyle w:val="TableText"/>
              <w:rPr>
                <w:lang w:val="en-NZ"/>
              </w:rPr>
            </w:pPr>
          </w:p>
        </w:tc>
        <w:tc>
          <w:tcPr>
            <w:tcW w:w="3325" w:type="dxa"/>
            <w:shd w:val="clear" w:color="auto" w:fill="F2F2F2" w:themeFill="background1" w:themeFillShade="F2"/>
          </w:tcPr>
          <w:p w14:paraId="2E38BC5B" w14:textId="2A6B2DA8" w:rsidR="00082C6F" w:rsidRPr="00753C56" w:rsidRDefault="00082C6F" w:rsidP="026F4CF2">
            <w:pPr>
              <w:pStyle w:val="TableText"/>
              <w:rPr>
                <w:lang w:val="en-NZ"/>
              </w:rPr>
            </w:pPr>
          </w:p>
        </w:tc>
      </w:tr>
      <w:tr w:rsidR="00082C6F" w:rsidRPr="00753C56" w14:paraId="08D766D1" w14:textId="77777777" w:rsidTr="5842CEFB">
        <w:trPr>
          <w:cantSplit/>
          <w:trHeight w:val="322"/>
          <w:jc w:val="center"/>
        </w:trPr>
        <w:tc>
          <w:tcPr>
            <w:tcW w:w="3324" w:type="dxa"/>
            <w:vMerge/>
            <w:vAlign w:val="center"/>
          </w:tcPr>
          <w:p w14:paraId="6A3E708A" w14:textId="77777777" w:rsidR="00082C6F" w:rsidRPr="00753C56" w:rsidRDefault="00082C6F" w:rsidP="00082C6F">
            <w:pPr>
              <w:pStyle w:val="ConfigWindow"/>
              <w:rPr>
                <w:color w:val="F2F2F2" w:themeColor="background1" w:themeShade="F2"/>
                <w:lang w:val="en-NZ"/>
              </w:rPr>
            </w:pPr>
          </w:p>
        </w:tc>
        <w:tc>
          <w:tcPr>
            <w:tcW w:w="3325" w:type="dxa"/>
            <w:shd w:val="clear" w:color="auto" w:fill="F2F2F2" w:themeFill="background1" w:themeFillShade="F2"/>
          </w:tcPr>
          <w:p w14:paraId="4C452CE8" w14:textId="2A775850" w:rsidR="00082C6F" w:rsidRPr="00753C56" w:rsidRDefault="78717A6E" w:rsidP="026F4CF2">
            <w:pPr>
              <w:pStyle w:val="TableText"/>
            </w:pPr>
            <w:r w:rsidRPr="026F4CF2">
              <w:rPr>
                <w:lang w:val="en-NZ"/>
              </w:rPr>
              <w:t>ipv6 address 2001:7A21:15AD:</w:t>
            </w:r>
            <w:proofErr w:type="gramStart"/>
            <w:r w:rsidRPr="026F4CF2">
              <w:rPr>
                <w:lang w:val="en-NZ"/>
              </w:rPr>
              <w:t>1::/</w:t>
            </w:r>
            <w:proofErr w:type="gramEnd"/>
            <w:r w:rsidRPr="026F4CF2">
              <w:rPr>
                <w:lang w:val="en-NZ"/>
              </w:rPr>
              <w:t>64</w:t>
            </w:r>
          </w:p>
          <w:p w14:paraId="33D781A5" w14:textId="18E4BB95" w:rsidR="00082C6F" w:rsidRPr="00753C56" w:rsidRDefault="00082C6F" w:rsidP="026F4CF2">
            <w:pPr>
              <w:pStyle w:val="TableText"/>
              <w:rPr>
                <w:lang w:val="en-NZ"/>
              </w:rPr>
            </w:pPr>
          </w:p>
        </w:tc>
        <w:tc>
          <w:tcPr>
            <w:tcW w:w="3325" w:type="dxa"/>
            <w:shd w:val="clear" w:color="auto" w:fill="F2F2F2" w:themeFill="background1" w:themeFillShade="F2"/>
          </w:tcPr>
          <w:p w14:paraId="78705770" w14:textId="1DBD85A3" w:rsidR="00082C6F" w:rsidRPr="00753C56" w:rsidRDefault="00082C6F" w:rsidP="026F4CF2">
            <w:pPr>
              <w:pStyle w:val="TableText"/>
              <w:rPr>
                <w:lang w:val="en-NZ"/>
              </w:rPr>
            </w:pPr>
          </w:p>
        </w:tc>
      </w:tr>
      <w:tr w:rsidR="00082C6F" w:rsidRPr="00753C56" w14:paraId="58FC972D" w14:textId="77777777" w:rsidTr="5842CEFB">
        <w:trPr>
          <w:cantSplit/>
          <w:jc w:val="center"/>
        </w:trPr>
        <w:tc>
          <w:tcPr>
            <w:tcW w:w="3324" w:type="dxa"/>
            <w:tcBorders>
              <w:bottom w:val="nil"/>
            </w:tcBorders>
            <w:shd w:val="clear" w:color="auto" w:fill="FFFFFF" w:themeFill="background1"/>
          </w:tcPr>
          <w:p w14:paraId="52EFD857" w14:textId="20313BF4" w:rsidR="00082C6F" w:rsidRPr="00753C56" w:rsidRDefault="23C3066F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Interface VLAN 15</w:t>
            </w:r>
          </w:p>
        </w:tc>
        <w:tc>
          <w:tcPr>
            <w:tcW w:w="3325" w:type="dxa"/>
            <w:shd w:val="clear" w:color="auto" w:fill="FFFFFF" w:themeFill="background1"/>
          </w:tcPr>
          <w:p w14:paraId="493E5931" w14:textId="128D7F55" w:rsidR="00082C6F" w:rsidRPr="00753C56" w:rsidRDefault="614283B1" w:rsidP="026F4CF2">
            <w:pPr>
              <w:pStyle w:val="TableText"/>
              <w:rPr>
                <w:lang w:val="en-NZ"/>
              </w:rPr>
            </w:pPr>
            <w:proofErr w:type="spellStart"/>
            <w:r w:rsidRPr="026F4CF2">
              <w:rPr>
                <w:lang w:val="en-NZ"/>
              </w:rPr>
              <w:t>ip</w:t>
            </w:r>
            <w:proofErr w:type="spellEnd"/>
            <w:r w:rsidRPr="026F4CF2">
              <w:rPr>
                <w:lang w:val="en-NZ"/>
              </w:rPr>
              <w:t xml:space="preserve"> address 30.15.4.129 255.255.255.224</w:t>
            </w:r>
          </w:p>
          <w:p w14:paraId="564B5779" w14:textId="118A0A4E" w:rsidR="00082C6F" w:rsidRPr="00753C56" w:rsidRDefault="00082C6F" w:rsidP="026F4CF2">
            <w:pPr>
              <w:pStyle w:val="TableText"/>
              <w:rPr>
                <w:lang w:val="en-NZ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14:paraId="74250BDF" w14:textId="620707B6" w:rsidR="00082C6F" w:rsidRPr="00753C56" w:rsidRDefault="7F641455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ip</w:t>
            </w:r>
            <w:proofErr w:type="spellEnd"/>
            <w:r w:rsidRPr="5842CEFB">
              <w:rPr>
                <w:lang w:val="en-NZ"/>
              </w:rPr>
              <w:t xml:space="preserve"> helper-address 30.15.4.129</w:t>
            </w:r>
          </w:p>
          <w:p w14:paraId="23679CF1" w14:textId="6E41D6F9" w:rsidR="00082C6F" w:rsidRPr="00753C56" w:rsidRDefault="00082C6F" w:rsidP="026F4CF2">
            <w:pPr>
              <w:pStyle w:val="TableText"/>
              <w:rPr>
                <w:lang w:val="en-NZ"/>
              </w:rPr>
            </w:pPr>
          </w:p>
        </w:tc>
      </w:tr>
      <w:tr w:rsidR="00082C6F" w:rsidRPr="00753C56" w14:paraId="326F8DEF" w14:textId="77777777" w:rsidTr="5842CEFB">
        <w:trPr>
          <w:cantSplit/>
          <w:trHeight w:val="323"/>
          <w:jc w:val="center"/>
        </w:trPr>
        <w:tc>
          <w:tcPr>
            <w:tcW w:w="3324" w:type="dxa"/>
            <w:vMerge w:val="restart"/>
            <w:tcBorders>
              <w:top w:val="nil"/>
            </w:tcBorders>
            <w:shd w:val="clear" w:color="auto" w:fill="FFFFFF" w:themeFill="background1"/>
          </w:tcPr>
          <w:p w14:paraId="6D407A14" w14:textId="0BF76F3A" w:rsidR="00082C6F" w:rsidRPr="00753C56" w:rsidRDefault="00082C6F" w:rsidP="026F4CF2">
            <w:pPr>
              <w:pStyle w:val="ConfigWindow"/>
              <w:rPr>
                <w:lang w:val="en-NZ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14:paraId="476819EE" w14:textId="7F0E8D37" w:rsidR="00082C6F" w:rsidRPr="00753C56" w:rsidRDefault="614283B1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ipv6 address FE80::5 link-local</w:t>
            </w:r>
          </w:p>
          <w:p w14:paraId="710FD1E4" w14:textId="312D08BD" w:rsidR="00082C6F" w:rsidRPr="00753C56" w:rsidRDefault="00082C6F" w:rsidP="026F4CF2">
            <w:pPr>
              <w:pStyle w:val="TableText"/>
              <w:rPr>
                <w:lang w:val="en-NZ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14:paraId="34977BA7" w14:textId="79FAE9A0" w:rsidR="00082C6F" w:rsidRPr="00753C56" w:rsidRDefault="00082C6F" w:rsidP="026F4CF2">
            <w:pPr>
              <w:pStyle w:val="TableText"/>
              <w:rPr>
                <w:lang w:val="en-NZ"/>
              </w:rPr>
            </w:pPr>
          </w:p>
        </w:tc>
      </w:tr>
      <w:tr w:rsidR="00082C6F" w:rsidRPr="00753C56" w14:paraId="7E684F48" w14:textId="77777777" w:rsidTr="5842CEFB">
        <w:trPr>
          <w:cantSplit/>
          <w:trHeight w:val="322"/>
          <w:jc w:val="center"/>
        </w:trPr>
        <w:tc>
          <w:tcPr>
            <w:tcW w:w="3324" w:type="dxa"/>
            <w:vMerge/>
          </w:tcPr>
          <w:p w14:paraId="5A72D24B" w14:textId="77777777" w:rsidR="00082C6F" w:rsidRPr="00753C56" w:rsidRDefault="00082C6F" w:rsidP="00082C6F">
            <w:pPr>
              <w:pStyle w:val="ConfigWindow"/>
              <w:rPr>
                <w:lang w:val="en-NZ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14:paraId="5B6894A6" w14:textId="7B62209B" w:rsidR="00082C6F" w:rsidRPr="00753C56" w:rsidRDefault="614283B1" w:rsidP="026F4CF2">
            <w:pPr>
              <w:pStyle w:val="TableText"/>
            </w:pPr>
            <w:r w:rsidRPr="026F4CF2">
              <w:rPr>
                <w:lang w:val="en-NZ"/>
              </w:rPr>
              <w:t>ipv6 address 2001:7A21:15AD:</w:t>
            </w:r>
            <w:proofErr w:type="gramStart"/>
            <w:r w:rsidRPr="026F4CF2">
              <w:rPr>
                <w:lang w:val="en-NZ"/>
              </w:rPr>
              <w:t>2::/</w:t>
            </w:r>
            <w:proofErr w:type="gramEnd"/>
            <w:r w:rsidRPr="026F4CF2">
              <w:rPr>
                <w:lang w:val="en-NZ"/>
              </w:rPr>
              <w:t>64</w:t>
            </w:r>
          </w:p>
          <w:p w14:paraId="0562080A" w14:textId="558E8186" w:rsidR="00082C6F" w:rsidRPr="00753C56" w:rsidRDefault="00082C6F" w:rsidP="026F4CF2">
            <w:pPr>
              <w:pStyle w:val="TableText"/>
              <w:rPr>
                <w:lang w:val="en-NZ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14:paraId="01FA67AF" w14:textId="29E199C9" w:rsidR="00082C6F" w:rsidRPr="00753C56" w:rsidRDefault="00082C6F" w:rsidP="026F4CF2">
            <w:pPr>
              <w:pStyle w:val="TableText"/>
              <w:rPr>
                <w:lang w:val="en-NZ"/>
              </w:rPr>
            </w:pPr>
          </w:p>
        </w:tc>
      </w:tr>
      <w:tr w:rsidR="00082C6F" w:rsidRPr="00753C56" w14:paraId="06341B16" w14:textId="77777777" w:rsidTr="5842CEFB">
        <w:trPr>
          <w:cantSplit/>
          <w:trHeight w:val="215"/>
          <w:jc w:val="center"/>
        </w:trPr>
        <w:tc>
          <w:tcPr>
            <w:tcW w:w="3324" w:type="dxa"/>
            <w:vMerge w:val="restart"/>
            <w:shd w:val="clear" w:color="auto" w:fill="F2F2F2" w:themeFill="background1" w:themeFillShade="F2"/>
          </w:tcPr>
          <w:p w14:paraId="7CA4E29C" w14:textId="31C01AAA" w:rsidR="00082C6F" w:rsidRPr="00753C56" w:rsidRDefault="23C3066F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Interface VLAN 20</w:t>
            </w:r>
          </w:p>
        </w:tc>
        <w:tc>
          <w:tcPr>
            <w:tcW w:w="3325" w:type="dxa"/>
            <w:shd w:val="clear" w:color="auto" w:fill="F2F2F2" w:themeFill="background1" w:themeFillShade="F2"/>
          </w:tcPr>
          <w:p w14:paraId="73ED07CC" w14:textId="54C58870" w:rsidR="00082C6F" w:rsidRPr="00753C56" w:rsidRDefault="071E566B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None</w:t>
            </w:r>
          </w:p>
        </w:tc>
        <w:tc>
          <w:tcPr>
            <w:tcW w:w="3325" w:type="dxa"/>
            <w:shd w:val="clear" w:color="auto" w:fill="F2F2F2" w:themeFill="background1" w:themeFillShade="F2"/>
          </w:tcPr>
          <w:p w14:paraId="155C04E2" w14:textId="4ED574D5" w:rsidR="00082C6F" w:rsidRPr="00753C56" w:rsidRDefault="00082C6F" w:rsidP="026F4CF2">
            <w:pPr>
              <w:pStyle w:val="TableText"/>
              <w:rPr>
                <w:lang w:val="en-NZ"/>
              </w:rPr>
            </w:pPr>
          </w:p>
        </w:tc>
      </w:tr>
      <w:tr w:rsidR="00082C6F" w:rsidRPr="00753C56" w14:paraId="418BB77D" w14:textId="77777777" w:rsidTr="5842CEFB">
        <w:trPr>
          <w:cantSplit/>
          <w:trHeight w:val="215"/>
          <w:jc w:val="center"/>
        </w:trPr>
        <w:tc>
          <w:tcPr>
            <w:tcW w:w="3324" w:type="dxa"/>
            <w:vMerge/>
            <w:vAlign w:val="bottom"/>
          </w:tcPr>
          <w:p w14:paraId="5C77DD82" w14:textId="77777777" w:rsidR="00082C6F" w:rsidRDefault="00082C6F" w:rsidP="00082C6F">
            <w:pPr>
              <w:pStyle w:val="TableText"/>
              <w:rPr>
                <w:lang w:val="en-NZ"/>
              </w:rPr>
            </w:pPr>
          </w:p>
        </w:tc>
        <w:tc>
          <w:tcPr>
            <w:tcW w:w="3325" w:type="dxa"/>
            <w:shd w:val="clear" w:color="auto" w:fill="F2F2F2" w:themeFill="background1" w:themeFillShade="F2"/>
          </w:tcPr>
          <w:p w14:paraId="59D5B559" w14:textId="75FBCF94" w:rsidR="00082C6F" w:rsidRPr="00753C56" w:rsidRDefault="071E566B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None</w:t>
            </w:r>
          </w:p>
        </w:tc>
        <w:tc>
          <w:tcPr>
            <w:tcW w:w="3325" w:type="dxa"/>
            <w:shd w:val="clear" w:color="auto" w:fill="F2F2F2" w:themeFill="background1" w:themeFillShade="F2"/>
          </w:tcPr>
          <w:p w14:paraId="7D79B7C3" w14:textId="6DEFEDC9" w:rsidR="00082C6F" w:rsidRPr="00753C56" w:rsidRDefault="00082C6F" w:rsidP="026F4CF2">
            <w:pPr>
              <w:pStyle w:val="TableText"/>
              <w:rPr>
                <w:lang w:val="en-NZ"/>
              </w:rPr>
            </w:pPr>
          </w:p>
        </w:tc>
      </w:tr>
      <w:tr w:rsidR="00082C6F" w:rsidRPr="00753C56" w14:paraId="319E2B09" w14:textId="77777777" w:rsidTr="5842CEFB">
        <w:trPr>
          <w:cantSplit/>
          <w:trHeight w:val="215"/>
          <w:jc w:val="center"/>
        </w:trPr>
        <w:tc>
          <w:tcPr>
            <w:tcW w:w="3324" w:type="dxa"/>
            <w:vMerge/>
            <w:vAlign w:val="bottom"/>
          </w:tcPr>
          <w:p w14:paraId="280B15CC" w14:textId="77777777" w:rsidR="00082C6F" w:rsidRDefault="00082C6F" w:rsidP="00082C6F">
            <w:pPr>
              <w:pStyle w:val="TableText"/>
              <w:rPr>
                <w:lang w:val="en-NZ"/>
              </w:rPr>
            </w:pPr>
          </w:p>
        </w:tc>
        <w:tc>
          <w:tcPr>
            <w:tcW w:w="3325" w:type="dxa"/>
            <w:shd w:val="clear" w:color="auto" w:fill="F2F2F2" w:themeFill="background1" w:themeFillShade="F2"/>
          </w:tcPr>
          <w:p w14:paraId="1FFE6128" w14:textId="43C19EAD" w:rsidR="00082C6F" w:rsidRPr="00753C56" w:rsidRDefault="071E566B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None</w:t>
            </w:r>
          </w:p>
        </w:tc>
        <w:tc>
          <w:tcPr>
            <w:tcW w:w="3325" w:type="dxa"/>
            <w:shd w:val="clear" w:color="auto" w:fill="F2F2F2" w:themeFill="background1" w:themeFillShade="F2"/>
          </w:tcPr>
          <w:p w14:paraId="4C4FEF5A" w14:textId="28823321" w:rsidR="00082C6F" w:rsidRPr="00753C56" w:rsidRDefault="00082C6F" w:rsidP="026F4CF2">
            <w:pPr>
              <w:pStyle w:val="TableText"/>
              <w:rPr>
                <w:lang w:val="en-NZ"/>
              </w:rPr>
            </w:pPr>
          </w:p>
        </w:tc>
      </w:tr>
      <w:tr w:rsidR="00082C6F" w:rsidRPr="00753C56" w14:paraId="69DCDB6D" w14:textId="77777777" w:rsidTr="5842CEFB">
        <w:trPr>
          <w:cantSplit/>
          <w:jc w:val="center"/>
        </w:trPr>
        <w:tc>
          <w:tcPr>
            <w:tcW w:w="3324" w:type="dxa"/>
            <w:tcBorders>
              <w:bottom w:val="nil"/>
            </w:tcBorders>
            <w:shd w:val="clear" w:color="auto" w:fill="FFFFFF" w:themeFill="background1"/>
          </w:tcPr>
          <w:p w14:paraId="17FFCB53" w14:textId="43AC380F" w:rsidR="00082C6F" w:rsidRPr="00753C56" w:rsidRDefault="00594EC2" w:rsidP="026F4CF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Native VLAN 92</w:t>
            </w:r>
          </w:p>
        </w:tc>
        <w:tc>
          <w:tcPr>
            <w:tcW w:w="3325" w:type="dxa"/>
            <w:shd w:val="clear" w:color="auto" w:fill="FFFFFF" w:themeFill="background1"/>
          </w:tcPr>
          <w:p w14:paraId="4B27E8B2" w14:textId="0F4B130B" w:rsidR="00082C6F" w:rsidRPr="00753C56" w:rsidRDefault="00594EC2" w:rsidP="026F4CF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None</w:t>
            </w:r>
          </w:p>
        </w:tc>
        <w:tc>
          <w:tcPr>
            <w:tcW w:w="3325" w:type="dxa"/>
            <w:shd w:val="clear" w:color="auto" w:fill="FFFFFF" w:themeFill="background1"/>
          </w:tcPr>
          <w:p w14:paraId="5516E1AF" w14:textId="25F03D40" w:rsidR="00082C6F" w:rsidRPr="00753C56" w:rsidRDefault="00082C6F" w:rsidP="026F4CF2">
            <w:pPr>
              <w:pStyle w:val="TableText"/>
              <w:rPr>
                <w:lang w:val="en-NZ"/>
              </w:rPr>
            </w:pPr>
          </w:p>
        </w:tc>
      </w:tr>
      <w:tr w:rsidR="00082C6F" w:rsidRPr="00753C56" w14:paraId="6610C67A" w14:textId="77777777" w:rsidTr="5842CEFB">
        <w:trPr>
          <w:cantSplit/>
          <w:trHeight w:val="323"/>
          <w:jc w:val="center"/>
        </w:trPr>
        <w:tc>
          <w:tcPr>
            <w:tcW w:w="3324" w:type="dxa"/>
            <w:vMerge w:val="restart"/>
            <w:tcBorders>
              <w:top w:val="nil"/>
            </w:tcBorders>
            <w:shd w:val="clear" w:color="auto" w:fill="FFFFFF" w:themeFill="background1"/>
          </w:tcPr>
          <w:p w14:paraId="58DAD12B" w14:textId="7958ED51" w:rsidR="00082C6F" w:rsidRPr="00753C56" w:rsidRDefault="00082C6F" w:rsidP="026F4CF2">
            <w:pPr>
              <w:pStyle w:val="ConfigWindow"/>
              <w:rPr>
                <w:lang w:val="en-NZ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14:paraId="7C23FA62" w14:textId="5E02522A" w:rsidR="00082C6F" w:rsidRPr="00753C56" w:rsidRDefault="00594EC2" w:rsidP="026F4CF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None</w:t>
            </w:r>
          </w:p>
        </w:tc>
        <w:tc>
          <w:tcPr>
            <w:tcW w:w="3325" w:type="dxa"/>
            <w:shd w:val="clear" w:color="auto" w:fill="FFFFFF" w:themeFill="background1"/>
          </w:tcPr>
          <w:p w14:paraId="0E802B7B" w14:textId="0C6A85F0" w:rsidR="00082C6F" w:rsidRPr="00753C56" w:rsidRDefault="00082C6F" w:rsidP="026F4CF2">
            <w:pPr>
              <w:pStyle w:val="TableText"/>
              <w:rPr>
                <w:lang w:val="en-NZ"/>
              </w:rPr>
            </w:pPr>
          </w:p>
        </w:tc>
      </w:tr>
      <w:tr w:rsidR="00082C6F" w:rsidRPr="00753C56" w14:paraId="26AAF7E4" w14:textId="77777777" w:rsidTr="5842CEFB">
        <w:trPr>
          <w:cantSplit/>
          <w:trHeight w:val="322"/>
          <w:jc w:val="center"/>
        </w:trPr>
        <w:tc>
          <w:tcPr>
            <w:tcW w:w="3324" w:type="dxa"/>
            <w:vMerge/>
          </w:tcPr>
          <w:p w14:paraId="6427A950" w14:textId="77777777" w:rsidR="00082C6F" w:rsidRPr="00753C56" w:rsidRDefault="00082C6F" w:rsidP="00082C6F">
            <w:pPr>
              <w:pStyle w:val="ConfigWindow"/>
              <w:rPr>
                <w:lang w:val="en-NZ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14:paraId="7D53A3F5" w14:textId="19D20F92" w:rsidR="00082C6F" w:rsidRPr="00753C56" w:rsidRDefault="00594EC2" w:rsidP="026F4CF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None</w:t>
            </w:r>
          </w:p>
        </w:tc>
        <w:tc>
          <w:tcPr>
            <w:tcW w:w="3325" w:type="dxa"/>
            <w:shd w:val="clear" w:color="auto" w:fill="FFFFFF" w:themeFill="background1"/>
          </w:tcPr>
          <w:p w14:paraId="609747D1" w14:textId="6DA0F8D0" w:rsidR="00082C6F" w:rsidRPr="00753C56" w:rsidRDefault="00082C6F" w:rsidP="026F4CF2">
            <w:pPr>
              <w:pStyle w:val="TableText"/>
              <w:rPr>
                <w:lang w:val="en-NZ"/>
              </w:rPr>
            </w:pPr>
          </w:p>
        </w:tc>
      </w:tr>
    </w:tbl>
    <w:p w14:paraId="3802B3BA" w14:textId="77777777" w:rsidR="003A4454" w:rsidRDefault="003A4454" w:rsidP="003A4454">
      <w:pPr>
        <w:pStyle w:val="BodyTextL25"/>
        <w:ind w:left="0"/>
        <w:rPr>
          <w:b/>
          <w:bCs/>
          <w:lang w:val="en-NZ"/>
        </w:rPr>
      </w:pPr>
    </w:p>
    <w:p w14:paraId="009A9149" w14:textId="249E228A" w:rsidR="003A4454" w:rsidRDefault="003A4454" w:rsidP="003A4454">
      <w:pPr>
        <w:pStyle w:val="BodyTextL25"/>
        <w:ind w:left="0"/>
        <w:rPr>
          <w:b/>
          <w:bCs/>
          <w:lang w:val="en-NZ"/>
        </w:rPr>
      </w:pPr>
      <w:r w:rsidRPr="19CE22D4">
        <w:rPr>
          <w:b/>
          <w:bCs/>
          <w:lang w:val="en-NZ"/>
        </w:rPr>
        <w:t xml:space="preserve">Record interface names and IPv4 </w:t>
      </w:r>
      <w:r>
        <w:rPr>
          <w:b/>
          <w:bCs/>
          <w:lang w:val="en-NZ"/>
        </w:rPr>
        <w:t xml:space="preserve">and IPv6 </w:t>
      </w:r>
      <w:r w:rsidRPr="19CE22D4">
        <w:rPr>
          <w:b/>
          <w:bCs/>
          <w:lang w:val="en-NZ"/>
        </w:rPr>
        <w:t>addresses on your diagram.</w:t>
      </w:r>
    </w:p>
    <w:p w14:paraId="619FC772" w14:textId="77777777" w:rsidR="003D76B5" w:rsidRPr="00DC4622" w:rsidRDefault="003D76B5" w:rsidP="003A4454">
      <w:pPr>
        <w:pStyle w:val="BodyTextL25"/>
        <w:ind w:left="0"/>
        <w:rPr>
          <w:b/>
          <w:bCs/>
          <w:lang w:val="en-NZ"/>
        </w:rPr>
      </w:pPr>
    </w:p>
    <w:p w14:paraId="141D7FE5" w14:textId="77777777" w:rsidR="002B3370" w:rsidRPr="00753C56" w:rsidRDefault="002B3370" w:rsidP="00D707A9">
      <w:pPr>
        <w:pStyle w:val="Heading2"/>
        <w:rPr>
          <w:lang w:val="en-NZ"/>
        </w:rPr>
      </w:pPr>
      <w:r w:rsidRPr="0FE83CCC">
        <w:rPr>
          <w:lang w:val="en-NZ"/>
        </w:rPr>
        <w:t>Initialize, Reload and Configure Basic Device Settings</w:t>
      </w:r>
    </w:p>
    <w:p w14:paraId="6D638BED" w14:textId="77777777" w:rsidR="002B3370" w:rsidRPr="00753C56" w:rsidRDefault="002B3370" w:rsidP="002B3370">
      <w:pPr>
        <w:pStyle w:val="Heading3"/>
        <w:rPr>
          <w:lang w:val="en-NZ"/>
        </w:rPr>
      </w:pPr>
      <w:r w:rsidRPr="00753C56">
        <w:rPr>
          <w:lang w:val="en-NZ"/>
        </w:rPr>
        <w:t>Initialize and reload router and switch.</w:t>
      </w:r>
    </w:p>
    <w:p w14:paraId="1EFBF238" w14:textId="77777777" w:rsidR="002B3370" w:rsidRPr="00753C56" w:rsidRDefault="002B3370" w:rsidP="00FD5CB1">
      <w:pPr>
        <w:pStyle w:val="Bulletlevel1"/>
        <w:rPr>
          <w:lang w:val="en-NZ"/>
        </w:rPr>
      </w:pPr>
      <w:r w:rsidRPr="00753C56">
        <w:rPr>
          <w:lang w:val="en-NZ"/>
        </w:rPr>
        <w:t>Erase the startup configurations and VLANs from the router and switch and reload the devices.</w:t>
      </w:r>
    </w:p>
    <w:p w14:paraId="42881035" w14:textId="77777777" w:rsidR="002B3370" w:rsidRPr="00753C56" w:rsidRDefault="00FD5CB1" w:rsidP="00FD5CB1">
      <w:pPr>
        <w:pStyle w:val="Bulletlevel1"/>
        <w:rPr>
          <w:lang w:val="en-NZ"/>
        </w:rPr>
      </w:pPr>
      <w:r w:rsidRPr="00753C56">
        <w:rPr>
          <w:lang w:val="en-NZ"/>
        </w:rPr>
        <w:t>After</w:t>
      </w:r>
      <w:r w:rsidR="002B3370" w:rsidRPr="00753C56">
        <w:rPr>
          <w:lang w:val="en-NZ"/>
        </w:rPr>
        <w:t xml:space="preserve"> the switch is reloaded, </w:t>
      </w:r>
      <w:r w:rsidRPr="00753C56">
        <w:rPr>
          <w:lang w:val="en-NZ"/>
        </w:rPr>
        <w:t>configure</w:t>
      </w:r>
      <w:r w:rsidR="002B3370" w:rsidRPr="00753C56">
        <w:rPr>
          <w:lang w:val="en-NZ"/>
        </w:rPr>
        <w:t xml:space="preserve"> the SDM template </w:t>
      </w:r>
      <w:r w:rsidRPr="00753C56">
        <w:rPr>
          <w:lang w:val="en-NZ"/>
        </w:rPr>
        <w:t xml:space="preserve">to </w:t>
      </w:r>
      <w:r w:rsidR="002B3370" w:rsidRPr="00753C56">
        <w:rPr>
          <w:lang w:val="en-NZ"/>
        </w:rPr>
        <w:t>support IPv6</w:t>
      </w:r>
      <w:r w:rsidRPr="00753C56">
        <w:rPr>
          <w:lang w:val="en-NZ"/>
        </w:rPr>
        <w:t xml:space="preserve"> as needed</w:t>
      </w:r>
      <w:r w:rsidR="002B3370" w:rsidRPr="00753C56">
        <w:rPr>
          <w:lang w:val="en-NZ"/>
        </w:rPr>
        <w:t>, and reload the switch again.</w:t>
      </w:r>
    </w:p>
    <w:p w14:paraId="0BA41482" w14:textId="3E22275F" w:rsidR="002B3370" w:rsidRPr="00753C56" w:rsidRDefault="002B3370" w:rsidP="002B3370">
      <w:pPr>
        <w:pStyle w:val="Heading3"/>
        <w:rPr>
          <w:lang w:val="en-NZ"/>
        </w:rPr>
      </w:pPr>
      <w:r w:rsidRPr="00753C56">
        <w:rPr>
          <w:lang w:val="en-NZ"/>
        </w:rPr>
        <w:t xml:space="preserve">Configure </w:t>
      </w:r>
      <w:r w:rsidR="003D76B5">
        <w:rPr>
          <w:lang w:val="en-NZ"/>
        </w:rPr>
        <w:t xml:space="preserve">your </w:t>
      </w:r>
      <w:r w:rsidR="00590C2A">
        <w:rPr>
          <w:lang w:val="en-NZ"/>
        </w:rPr>
        <w:t>Devices</w:t>
      </w:r>
    </w:p>
    <w:p w14:paraId="30B3727B" w14:textId="1EDC5AEC" w:rsidR="002B3370" w:rsidRDefault="002B3370" w:rsidP="002B3370">
      <w:pPr>
        <w:pStyle w:val="BodyTextL25"/>
        <w:rPr>
          <w:lang w:val="en-NZ"/>
        </w:rPr>
      </w:pPr>
      <w:r w:rsidRPr="00753C56">
        <w:rPr>
          <w:lang w:val="en-NZ"/>
        </w:rPr>
        <w:t xml:space="preserve">Configuration tasks for </w:t>
      </w:r>
      <w:r w:rsidR="00D80778">
        <w:rPr>
          <w:lang w:val="en-NZ"/>
        </w:rPr>
        <w:t>the three routers</w:t>
      </w:r>
      <w:r w:rsidRPr="00753C56">
        <w:rPr>
          <w:lang w:val="en-NZ"/>
        </w:rPr>
        <w:t xml:space="preserve"> include the following:</w:t>
      </w:r>
    </w:p>
    <w:p w14:paraId="0698E3F5" w14:textId="3F4D3151" w:rsidR="00F7360C" w:rsidRDefault="00F7360C" w:rsidP="00F7360C">
      <w:pPr>
        <w:pStyle w:val="BodyTextL25"/>
        <w:numPr>
          <w:ilvl w:val="0"/>
          <w:numId w:val="18"/>
        </w:numPr>
        <w:rPr>
          <w:lang w:val="en-NZ"/>
        </w:rPr>
      </w:pPr>
      <w:r>
        <w:rPr>
          <w:lang w:val="en-NZ"/>
        </w:rPr>
        <w:t>Disable DNS lookup</w:t>
      </w:r>
    </w:p>
    <w:p w14:paraId="0F69C70C" w14:textId="072F96A2" w:rsidR="00590C2A" w:rsidRDefault="00590C2A" w:rsidP="00F7360C">
      <w:pPr>
        <w:pStyle w:val="BodyTextL25"/>
        <w:numPr>
          <w:ilvl w:val="0"/>
          <w:numId w:val="18"/>
        </w:numPr>
        <w:rPr>
          <w:lang w:val="en-NZ"/>
        </w:rPr>
      </w:pPr>
      <w:r>
        <w:rPr>
          <w:lang w:val="en-NZ"/>
        </w:rPr>
        <w:t>Hostname</w:t>
      </w:r>
    </w:p>
    <w:p w14:paraId="3F66B0D5" w14:textId="0098EA62" w:rsidR="00590C2A" w:rsidRDefault="00590C2A" w:rsidP="00F7360C">
      <w:pPr>
        <w:pStyle w:val="BodyTextL25"/>
        <w:numPr>
          <w:ilvl w:val="0"/>
          <w:numId w:val="18"/>
        </w:numPr>
        <w:rPr>
          <w:lang w:val="en-NZ"/>
        </w:rPr>
      </w:pPr>
      <w:r>
        <w:rPr>
          <w:lang w:val="en-NZ"/>
        </w:rPr>
        <w:t>Domain name</w:t>
      </w:r>
    </w:p>
    <w:p w14:paraId="05646D2C" w14:textId="0246B0B0" w:rsidR="00590C2A" w:rsidRDefault="00590C2A" w:rsidP="00F7360C">
      <w:pPr>
        <w:pStyle w:val="BodyTextL25"/>
        <w:numPr>
          <w:ilvl w:val="0"/>
          <w:numId w:val="18"/>
        </w:numPr>
        <w:rPr>
          <w:lang w:val="en-NZ"/>
        </w:rPr>
      </w:pPr>
      <w:r>
        <w:rPr>
          <w:lang w:val="en-NZ"/>
        </w:rPr>
        <w:lastRenderedPageBreak/>
        <w:t>Encrypted</w:t>
      </w:r>
    </w:p>
    <w:p w14:paraId="3D61727E" w14:textId="77777777" w:rsidR="00F7360C" w:rsidRPr="00753C56" w:rsidRDefault="00F7360C" w:rsidP="002B3370">
      <w:pPr>
        <w:pStyle w:val="BodyTextL25"/>
        <w:rPr>
          <w:lang w:val="en-NZ"/>
        </w:rPr>
      </w:pPr>
    </w:p>
    <w:tbl>
      <w:tblPr>
        <w:tblStyle w:val="LabTableStyle"/>
        <w:tblW w:w="0" w:type="auto"/>
        <w:tblLayout w:type="fixed"/>
        <w:tblLook w:val="04A0" w:firstRow="1" w:lastRow="0" w:firstColumn="1" w:lastColumn="0" w:noHBand="0" w:noVBand="1"/>
        <w:tblDescription w:val="This table lists the tasks with the specifications and associated points."/>
      </w:tblPr>
      <w:tblGrid>
        <w:gridCol w:w="2337"/>
        <w:gridCol w:w="6840"/>
      </w:tblGrid>
      <w:tr w:rsidR="00C9597F" w:rsidRPr="00753C56" w14:paraId="129E994A" w14:textId="77777777" w:rsidTr="64C9E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37" w:type="dxa"/>
          </w:tcPr>
          <w:p w14:paraId="6F3B9573" w14:textId="77777777" w:rsidR="00C9597F" w:rsidRPr="00753C56" w:rsidRDefault="00C9597F" w:rsidP="00004BA6">
            <w:pPr>
              <w:pStyle w:val="TableHeading"/>
              <w:rPr>
                <w:lang w:val="en-NZ"/>
              </w:rPr>
            </w:pPr>
            <w:r w:rsidRPr="00753C56">
              <w:rPr>
                <w:lang w:val="en-NZ"/>
              </w:rPr>
              <w:t>Task</w:t>
            </w:r>
          </w:p>
        </w:tc>
        <w:tc>
          <w:tcPr>
            <w:tcW w:w="6840" w:type="dxa"/>
          </w:tcPr>
          <w:p w14:paraId="5BE14287" w14:textId="194806A5" w:rsidR="00C9597F" w:rsidRPr="00753C56" w:rsidRDefault="00C9597F" w:rsidP="00004BA6">
            <w:pPr>
              <w:pStyle w:val="TableHeading"/>
              <w:rPr>
                <w:lang w:val="en-NZ"/>
              </w:rPr>
            </w:pPr>
            <w:r w:rsidRPr="00753C56">
              <w:rPr>
                <w:lang w:val="en-NZ"/>
              </w:rPr>
              <w:t>Specification</w:t>
            </w:r>
            <w:r>
              <w:rPr>
                <w:lang w:val="en-NZ"/>
              </w:rPr>
              <w:t xml:space="preserve"> where required</w:t>
            </w:r>
          </w:p>
        </w:tc>
      </w:tr>
      <w:tr w:rsidR="00C9597F" w:rsidRPr="00753C56" w14:paraId="72903C73" w14:textId="77777777" w:rsidTr="64C9EA3E">
        <w:tc>
          <w:tcPr>
            <w:tcW w:w="2337" w:type="dxa"/>
            <w:vAlign w:val="top"/>
          </w:tcPr>
          <w:p w14:paraId="696B60DB" w14:textId="77777777" w:rsidR="00C9597F" w:rsidRPr="00753C56" w:rsidRDefault="7CBB5C05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Disable DNS lookup</w:t>
            </w:r>
          </w:p>
        </w:tc>
        <w:tc>
          <w:tcPr>
            <w:tcW w:w="6840" w:type="dxa"/>
            <w:vAlign w:val="top"/>
          </w:tcPr>
          <w:p w14:paraId="576F9B82" w14:textId="41E1C365" w:rsidR="00C9597F" w:rsidRPr="00753C56" w:rsidRDefault="385495B2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 xml:space="preserve">No </w:t>
            </w:r>
            <w:proofErr w:type="spellStart"/>
            <w:r w:rsidRPr="026F4CF2">
              <w:rPr>
                <w:lang w:val="en-NZ"/>
              </w:rPr>
              <w:t>ip</w:t>
            </w:r>
            <w:proofErr w:type="spellEnd"/>
            <w:r w:rsidRPr="026F4CF2">
              <w:rPr>
                <w:lang w:val="en-NZ"/>
              </w:rPr>
              <w:t xml:space="preserve"> domain-looku</w:t>
            </w:r>
            <w:r w:rsidR="7A591C07" w:rsidRPr="026F4CF2">
              <w:rPr>
                <w:lang w:val="en-NZ"/>
              </w:rPr>
              <w:t>p</w:t>
            </w:r>
          </w:p>
        </w:tc>
      </w:tr>
      <w:tr w:rsidR="00C9597F" w:rsidRPr="00753C56" w14:paraId="57AC504E" w14:textId="77777777" w:rsidTr="64C9EA3E">
        <w:tc>
          <w:tcPr>
            <w:tcW w:w="2337" w:type="dxa"/>
            <w:vAlign w:val="top"/>
          </w:tcPr>
          <w:p w14:paraId="226C0030" w14:textId="77777777" w:rsidR="00C9597F" w:rsidRPr="00753C56" w:rsidRDefault="7CBB5C05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Router name</w:t>
            </w:r>
          </w:p>
        </w:tc>
        <w:tc>
          <w:tcPr>
            <w:tcW w:w="6840" w:type="dxa"/>
            <w:vAlign w:val="top"/>
          </w:tcPr>
          <w:p w14:paraId="24500762" w14:textId="2F1B80FE" w:rsidR="00C9597F" w:rsidRPr="00753C56" w:rsidRDefault="6044652E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R1-15</w:t>
            </w:r>
          </w:p>
        </w:tc>
      </w:tr>
      <w:tr w:rsidR="00C9597F" w:rsidRPr="00753C56" w14:paraId="3079CA26" w14:textId="77777777" w:rsidTr="64C9EA3E">
        <w:tc>
          <w:tcPr>
            <w:tcW w:w="2337" w:type="dxa"/>
            <w:vAlign w:val="top"/>
          </w:tcPr>
          <w:p w14:paraId="0891A172" w14:textId="77777777" w:rsidR="00C9597F" w:rsidRPr="00753C56" w:rsidRDefault="7CBB5C05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Domain name</w:t>
            </w:r>
          </w:p>
        </w:tc>
        <w:tc>
          <w:tcPr>
            <w:tcW w:w="6840" w:type="dxa"/>
            <w:vAlign w:val="top"/>
          </w:tcPr>
          <w:p w14:paraId="55EB5579" w14:textId="3182D420" w:rsidR="00C9597F" w:rsidRPr="00753C56" w:rsidRDefault="5DC6FA32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e</w:t>
            </w:r>
            <w:r w:rsidR="7947E907" w:rsidRPr="026F4CF2">
              <w:rPr>
                <w:lang w:val="en-NZ"/>
              </w:rPr>
              <w:t>xample.com</w:t>
            </w:r>
          </w:p>
        </w:tc>
      </w:tr>
      <w:tr w:rsidR="00C9597F" w:rsidRPr="00753C56" w14:paraId="38E63BA4" w14:textId="77777777" w:rsidTr="64C9EA3E">
        <w:tc>
          <w:tcPr>
            <w:tcW w:w="2337" w:type="dxa"/>
            <w:vAlign w:val="top"/>
          </w:tcPr>
          <w:p w14:paraId="4B4CE33A" w14:textId="77777777" w:rsidR="00C9597F" w:rsidRPr="00753C56" w:rsidRDefault="7CBB5C05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Encrypted privileged EXEC password</w:t>
            </w:r>
          </w:p>
        </w:tc>
        <w:tc>
          <w:tcPr>
            <w:tcW w:w="6840" w:type="dxa"/>
            <w:vAlign w:val="top"/>
          </w:tcPr>
          <w:p w14:paraId="5FB61697" w14:textId="51A0B4EA" w:rsidR="00C9597F" w:rsidRPr="00753C56" w:rsidRDefault="1F7FF3B0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router123</w:t>
            </w:r>
          </w:p>
        </w:tc>
      </w:tr>
      <w:tr w:rsidR="00C9597F" w:rsidRPr="00753C56" w14:paraId="42959280" w14:textId="77777777" w:rsidTr="64C9EA3E">
        <w:tc>
          <w:tcPr>
            <w:tcW w:w="2337" w:type="dxa"/>
            <w:vAlign w:val="top"/>
          </w:tcPr>
          <w:p w14:paraId="738AC51D" w14:textId="77777777" w:rsidR="00C9597F" w:rsidRPr="00753C56" w:rsidRDefault="7CBB5C05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Console access password</w:t>
            </w:r>
          </w:p>
        </w:tc>
        <w:tc>
          <w:tcPr>
            <w:tcW w:w="6840" w:type="dxa"/>
            <w:vAlign w:val="top"/>
          </w:tcPr>
          <w:p w14:paraId="2DB8CEC4" w14:textId="2AABDA74" w:rsidR="00C9597F" w:rsidRPr="00753C56" w:rsidRDefault="4BDE66BF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cisco123</w:t>
            </w:r>
          </w:p>
        </w:tc>
      </w:tr>
      <w:tr w:rsidR="00C9597F" w:rsidRPr="00753C56" w14:paraId="1F347702" w14:textId="77777777" w:rsidTr="64C9EA3E">
        <w:tc>
          <w:tcPr>
            <w:tcW w:w="2337" w:type="dxa"/>
            <w:vAlign w:val="top"/>
          </w:tcPr>
          <w:p w14:paraId="7F22152F" w14:textId="77777777" w:rsidR="00C9597F" w:rsidRPr="00753C56" w:rsidRDefault="7CBB5C05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Set the minimum length for passwords</w:t>
            </w:r>
          </w:p>
        </w:tc>
        <w:tc>
          <w:tcPr>
            <w:tcW w:w="6840" w:type="dxa"/>
            <w:vAlign w:val="top"/>
          </w:tcPr>
          <w:p w14:paraId="5993A05D" w14:textId="79542425" w:rsidR="00C9597F" w:rsidRPr="00753C56" w:rsidRDefault="7236CB9E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Set min length to 8</w:t>
            </w:r>
          </w:p>
        </w:tc>
      </w:tr>
      <w:tr w:rsidR="00C9597F" w:rsidRPr="00753C56" w14:paraId="28FAD175" w14:textId="77777777" w:rsidTr="64C9EA3E">
        <w:tc>
          <w:tcPr>
            <w:tcW w:w="2337" w:type="dxa"/>
            <w:vAlign w:val="top"/>
          </w:tcPr>
          <w:p w14:paraId="3AC640BF" w14:textId="77777777" w:rsidR="00C9597F" w:rsidRPr="00753C56" w:rsidRDefault="7CBB5C05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 xml:space="preserve">Create an administrative user in the local database </w:t>
            </w:r>
          </w:p>
        </w:tc>
        <w:tc>
          <w:tcPr>
            <w:tcW w:w="6840" w:type="dxa"/>
            <w:vAlign w:val="top"/>
          </w:tcPr>
          <w:p w14:paraId="6AB8330A" w14:textId="4DB525B7" w:rsidR="00C9597F" w:rsidRPr="00753C56" w:rsidRDefault="0203A07C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User: admin</w:t>
            </w:r>
          </w:p>
          <w:p w14:paraId="6555089C" w14:textId="1261219A" w:rsidR="00C9597F" w:rsidRPr="00753C56" w:rsidRDefault="0203A07C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Password: admin123</w:t>
            </w:r>
          </w:p>
        </w:tc>
      </w:tr>
      <w:tr w:rsidR="00C9597F" w:rsidRPr="00753C56" w14:paraId="12984D2B" w14:textId="77777777" w:rsidTr="64C9EA3E">
        <w:tc>
          <w:tcPr>
            <w:tcW w:w="2337" w:type="dxa"/>
            <w:vAlign w:val="top"/>
          </w:tcPr>
          <w:p w14:paraId="39424B39" w14:textId="77777777" w:rsidR="00C9597F" w:rsidRPr="00753C56" w:rsidRDefault="7CBB5C05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 xml:space="preserve">Set login on VTY lines to use local database </w:t>
            </w:r>
          </w:p>
        </w:tc>
        <w:tc>
          <w:tcPr>
            <w:tcW w:w="6840" w:type="dxa"/>
            <w:vAlign w:val="top"/>
          </w:tcPr>
          <w:p w14:paraId="207DE419" w14:textId="50AE8B9C" w:rsidR="00C9597F" w:rsidRPr="00753C56" w:rsidRDefault="519C68D2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 xml:space="preserve">Line </w:t>
            </w:r>
            <w:proofErr w:type="spellStart"/>
            <w:r w:rsidRPr="026F4CF2">
              <w:rPr>
                <w:lang w:val="en-NZ"/>
              </w:rPr>
              <w:t>vty</w:t>
            </w:r>
            <w:proofErr w:type="spellEnd"/>
            <w:r w:rsidRPr="026F4CF2">
              <w:rPr>
                <w:lang w:val="en-NZ"/>
              </w:rPr>
              <w:t xml:space="preserve"> 0 4</w:t>
            </w:r>
          </w:p>
          <w:p w14:paraId="3F4C9BC1" w14:textId="3163E885" w:rsidR="00C9597F" w:rsidRPr="00753C56" w:rsidRDefault="519C68D2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Login local</w:t>
            </w:r>
          </w:p>
        </w:tc>
      </w:tr>
      <w:tr w:rsidR="00C9597F" w:rsidRPr="00753C56" w14:paraId="29CB010F" w14:textId="77777777" w:rsidTr="64C9EA3E">
        <w:tc>
          <w:tcPr>
            <w:tcW w:w="2337" w:type="dxa"/>
            <w:vAlign w:val="top"/>
          </w:tcPr>
          <w:p w14:paraId="77D53852" w14:textId="77777777" w:rsidR="00C9597F" w:rsidRPr="00753C56" w:rsidRDefault="7CBB5C05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Set VTY lines to accept SSH connections only</w:t>
            </w:r>
          </w:p>
        </w:tc>
        <w:tc>
          <w:tcPr>
            <w:tcW w:w="6840" w:type="dxa"/>
            <w:vAlign w:val="top"/>
          </w:tcPr>
          <w:p w14:paraId="3585E88E" w14:textId="107C8D0F" w:rsidR="00C9597F" w:rsidRPr="00753C56" w:rsidRDefault="43B9E86E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 xml:space="preserve">Line </w:t>
            </w:r>
            <w:proofErr w:type="spellStart"/>
            <w:r w:rsidRPr="026F4CF2">
              <w:rPr>
                <w:lang w:val="en-NZ"/>
              </w:rPr>
              <w:t>vty</w:t>
            </w:r>
            <w:proofErr w:type="spellEnd"/>
            <w:r w:rsidRPr="026F4CF2">
              <w:rPr>
                <w:lang w:val="en-NZ"/>
              </w:rPr>
              <w:t xml:space="preserve"> 0 4</w:t>
            </w:r>
          </w:p>
          <w:p w14:paraId="49DE897D" w14:textId="7664E471" w:rsidR="00C9597F" w:rsidRPr="00753C56" w:rsidRDefault="43B9E86E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Transport input ssh</w:t>
            </w:r>
          </w:p>
        </w:tc>
      </w:tr>
      <w:tr w:rsidR="00C9597F" w:rsidRPr="00753C56" w14:paraId="264227B1" w14:textId="77777777" w:rsidTr="64C9EA3E">
        <w:tc>
          <w:tcPr>
            <w:tcW w:w="2337" w:type="dxa"/>
            <w:vAlign w:val="top"/>
          </w:tcPr>
          <w:p w14:paraId="6BF46367" w14:textId="77777777" w:rsidR="00C9597F" w:rsidRPr="00753C56" w:rsidRDefault="7CBB5C05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Encrypt the clear text passwords</w:t>
            </w:r>
          </w:p>
        </w:tc>
        <w:tc>
          <w:tcPr>
            <w:tcW w:w="6840" w:type="dxa"/>
            <w:vAlign w:val="top"/>
          </w:tcPr>
          <w:p w14:paraId="19966726" w14:textId="30DA6084" w:rsidR="00C9597F" w:rsidRPr="00753C56" w:rsidRDefault="292A75B0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Service password-encryption</w:t>
            </w:r>
          </w:p>
        </w:tc>
      </w:tr>
      <w:tr w:rsidR="00C9597F" w:rsidRPr="00753C56" w14:paraId="51DD04AB" w14:textId="77777777" w:rsidTr="64C9EA3E">
        <w:tc>
          <w:tcPr>
            <w:tcW w:w="2337" w:type="dxa"/>
            <w:vAlign w:val="top"/>
          </w:tcPr>
          <w:p w14:paraId="52F979E8" w14:textId="77777777" w:rsidR="00C9597F" w:rsidRPr="00753C56" w:rsidRDefault="7CBB5C05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Configure an MOTD Banner</w:t>
            </w:r>
          </w:p>
        </w:tc>
        <w:tc>
          <w:tcPr>
            <w:tcW w:w="6840" w:type="dxa"/>
            <w:vAlign w:val="top"/>
          </w:tcPr>
          <w:p w14:paraId="47C6937F" w14:textId="4F148137" w:rsidR="00C9597F" w:rsidRPr="00753C56" w:rsidRDefault="02ECCEC9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Welcome to example.com, Unauthorized access is prohibited.</w:t>
            </w:r>
          </w:p>
        </w:tc>
      </w:tr>
      <w:tr w:rsidR="00C9597F" w:rsidRPr="00753C56" w14:paraId="1043570C" w14:textId="77777777" w:rsidTr="64C9EA3E">
        <w:tc>
          <w:tcPr>
            <w:tcW w:w="2337" w:type="dxa"/>
            <w:vAlign w:val="top"/>
          </w:tcPr>
          <w:p w14:paraId="2708E439" w14:textId="77777777" w:rsidR="00C9597F" w:rsidRPr="00753C56" w:rsidRDefault="7CBB5C05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Enable IPv6 Routing</w:t>
            </w:r>
          </w:p>
        </w:tc>
        <w:tc>
          <w:tcPr>
            <w:tcW w:w="6840" w:type="dxa"/>
            <w:vAlign w:val="top"/>
          </w:tcPr>
          <w:p w14:paraId="1B2818DB" w14:textId="09220F3A" w:rsidR="00C9597F" w:rsidRPr="00753C56" w:rsidRDefault="5F0D4109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 xml:space="preserve">Ipv6 </w:t>
            </w:r>
            <w:proofErr w:type="gramStart"/>
            <w:r w:rsidRPr="026F4CF2">
              <w:rPr>
                <w:lang w:val="en-NZ"/>
              </w:rPr>
              <w:t>unicast-routing</w:t>
            </w:r>
            <w:proofErr w:type="gramEnd"/>
          </w:p>
        </w:tc>
      </w:tr>
      <w:tr w:rsidR="009A5463" w:rsidRPr="00753C56" w14:paraId="1818EECB" w14:textId="77777777" w:rsidTr="64C9EA3E">
        <w:tc>
          <w:tcPr>
            <w:tcW w:w="2337" w:type="dxa"/>
            <w:vAlign w:val="top"/>
          </w:tcPr>
          <w:p w14:paraId="026F30B8" w14:textId="78B022A3" w:rsidR="009A5463" w:rsidRPr="00753C56" w:rsidRDefault="7F3F5004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 xml:space="preserve">Configure all Interfaces, </w:t>
            </w:r>
            <w:r w:rsidR="006111F3" w:rsidRPr="026F4CF2">
              <w:rPr>
                <w:lang w:val="en-NZ"/>
              </w:rPr>
              <w:t xml:space="preserve">router </w:t>
            </w:r>
            <w:r w:rsidRPr="026F4CF2">
              <w:rPr>
                <w:lang w:val="en-NZ"/>
              </w:rPr>
              <w:t>sub</w:t>
            </w:r>
            <w:r w:rsidR="006111F3" w:rsidRPr="026F4CF2">
              <w:rPr>
                <w:lang w:val="en-NZ"/>
              </w:rPr>
              <w:t>-</w:t>
            </w:r>
            <w:r w:rsidRPr="026F4CF2">
              <w:rPr>
                <w:lang w:val="en-NZ"/>
              </w:rPr>
              <w:t>interfaces</w:t>
            </w:r>
            <w:r w:rsidR="006111F3" w:rsidRPr="026F4CF2">
              <w:rPr>
                <w:lang w:val="en-NZ"/>
              </w:rPr>
              <w:t xml:space="preserve"> and</w:t>
            </w:r>
            <w:r w:rsidRPr="026F4CF2">
              <w:rPr>
                <w:lang w:val="en-NZ"/>
              </w:rPr>
              <w:t xml:space="preserve"> Switch SVI</w:t>
            </w:r>
            <w:r w:rsidR="006111F3" w:rsidRPr="026F4CF2">
              <w:rPr>
                <w:lang w:val="en-NZ"/>
              </w:rPr>
              <w:t>s</w:t>
            </w:r>
          </w:p>
        </w:tc>
        <w:tc>
          <w:tcPr>
            <w:tcW w:w="6840" w:type="dxa"/>
            <w:vAlign w:val="top"/>
          </w:tcPr>
          <w:p w14:paraId="3B527577" w14:textId="77753492" w:rsidR="009A5463" w:rsidRPr="00753C56" w:rsidRDefault="79422601" w:rsidP="64C9EA3E">
            <w:pPr>
              <w:pStyle w:val="TableText"/>
              <w:rPr>
                <w:lang w:val="en-NZ"/>
              </w:rPr>
            </w:pPr>
            <w:r w:rsidRPr="64C9EA3E">
              <w:rPr>
                <w:lang w:val="en-NZ"/>
              </w:rPr>
              <w:t>VLAN’s created</w:t>
            </w:r>
            <w:r w:rsidR="260B3FCA" w:rsidRPr="64C9EA3E">
              <w:rPr>
                <w:lang w:val="en-NZ"/>
              </w:rPr>
              <w:t xml:space="preserve"> on switches 1-4 and assigned </w:t>
            </w:r>
            <w:proofErr w:type="spellStart"/>
            <w:r w:rsidR="260B3FCA" w:rsidRPr="64C9EA3E">
              <w:rPr>
                <w:lang w:val="en-NZ"/>
              </w:rPr>
              <w:t>seperate</w:t>
            </w:r>
            <w:proofErr w:type="spellEnd"/>
            <w:r w:rsidR="260B3FCA" w:rsidRPr="64C9EA3E">
              <w:rPr>
                <w:lang w:val="en-NZ"/>
              </w:rPr>
              <w:t xml:space="preserve"> IP Addresses.</w:t>
            </w:r>
          </w:p>
          <w:p w14:paraId="32CD8A8B" w14:textId="54602FEE" w:rsidR="009A5463" w:rsidRPr="00753C56" w:rsidRDefault="79422601" w:rsidP="64C9EA3E">
            <w:pPr>
              <w:pStyle w:val="TableText"/>
              <w:rPr>
                <w:lang w:val="en-NZ"/>
              </w:rPr>
            </w:pPr>
            <w:r w:rsidRPr="64C9EA3E">
              <w:rPr>
                <w:lang w:val="en-NZ"/>
              </w:rPr>
              <w:t xml:space="preserve">Default Gateway </w:t>
            </w:r>
            <w:r w:rsidR="65627408" w:rsidRPr="64C9EA3E">
              <w:rPr>
                <w:lang w:val="en-NZ"/>
              </w:rPr>
              <w:t xml:space="preserve">on switches 1-4 </w:t>
            </w:r>
            <w:r w:rsidRPr="64C9EA3E">
              <w:rPr>
                <w:lang w:val="en-NZ"/>
              </w:rPr>
              <w:t>set to</w:t>
            </w:r>
            <w:r w:rsidR="381C399D" w:rsidRPr="64C9EA3E">
              <w:rPr>
                <w:lang w:val="en-NZ"/>
              </w:rPr>
              <w:t xml:space="preserve"> External Link</w:t>
            </w:r>
            <w:r w:rsidR="663FC81E" w:rsidRPr="64C9EA3E">
              <w:rPr>
                <w:lang w:val="en-NZ"/>
              </w:rPr>
              <w:t>.</w:t>
            </w:r>
            <w:r w:rsidR="381C399D" w:rsidRPr="64C9EA3E">
              <w:rPr>
                <w:lang w:val="en-NZ"/>
              </w:rPr>
              <w:t xml:space="preserve"> </w:t>
            </w:r>
          </w:p>
          <w:p w14:paraId="72D89A08" w14:textId="5ECA1C39" w:rsidR="009A5463" w:rsidRPr="00753C56" w:rsidRDefault="2C273C61" w:rsidP="64C9EA3E">
            <w:pPr>
              <w:pStyle w:val="TableText"/>
              <w:rPr>
                <w:lang w:val="en-NZ"/>
              </w:rPr>
            </w:pPr>
            <w:r w:rsidRPr="64C9EA3E">
              <w:rPr>
                <w:lang w:val="en-NZ"/>
              </w:rPr>
              <w:t>Router s</w:t>
            </w:r>
            <w:r w:rsidR="381C399D" w:rsidRPr="64C9EA3E">
              <w:rPr>
                <w:lang w:val="en-NZ"/>
              </w:rPr>
              <w:t xml:space="preserve">ub interfaces have been set on router for </w:t>
            </w:r>
            <w:proofErr w:type="spellStart"/>
            <w:r w:rsidR="36203342" w:rsidRPr="64C9EA3E">
              <w:rPr>
                <w:lang w:val="en-NZ"/>
              </w:rPr>
              <w:t>ip</w:t>
            </w:r>
            <w:proofErr w:type="spellEnd"/>
            <w:r w:rsidR="36203342" w:rsidRPr="64C9EA3E">
              <w:rPr>
                <w:lang w:val="en-NZ"/>
              </w:rPr>
              <w:t xml:space="preserve"> helper configuration for the </w:t>
            </w:r>
            <w:proofErr w:type="spellStart"/>
            <w:r w:rsidR="36203342" w:rsidRPr="64C9EA3E">
              <w:rPr>
                <w:lang w:val="en-NZ"/>
              </w:rPr>
              <w:t>vlans</w:t>
            </w:r>
            <w:proofErr w:type="spellEnd"/>
            <w:r w:rsidR="36203342" w:rsidRPr="64C9EA3E">
              <w:rPr>
                <w:lang w:val="en-NZ"/>
              </w:rPr>
              <w:t>.</w:t>
            </w:r>
          </w:p>
          <w:p w14:paraId="1C76423D" w14:textId="532A3B71" w:rsidR="009A5463" w:rsidRPr="00753C56" w:rsidRDefault="009A5463" w:rsidP="026F4CF2">
            <w:pPr>
              <w:pStyle w:val="TableText"/>
              <w:rPr>
                <w:lang w:val="en-NZ"/>
              </w:rPr>
            </w:pPr>
          </w:p>
        </w:tc>
      </w:tr>
      <w:tr w:rsidR="009A5463" w:rsidRPr="00753C56" w14:paraId="2DB1B51C" w14:textId="77777777" w:rsidTr="64C9EA3E">
        <w:tc>
          <w:tcPr>
            <w:tcW w:w="2337" w:type="dxa"/>
            <w:vAlign w:val="top"/>
          </w:tcPr>
          <w:p w14:paraId="7262A4E0" w14:textId="329B39CA" w:rsidR="009A5463" w:rsidRPr="00753C56" w:rsidRDefault="7F3F5004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SSH access</w:t>
            </w:r>
          </w:p>
        </w:tc>
        <w:tc>
          <w:tcPr>
            <w:tcW w:w="6840" w:type="dxa"/>
            <w:vAlign w:val="top"/>
          </w:tcPr>
          <w:p w14:paraId="22C1FBB6" w14:textId="25D918F7" w:rsidR="009A5463" w:rsidRPr="00753C56" w:rsidRDefault="07F054F3" w:rsidP="5842CEFB">
            <w:pPr>
              <w:pStyle w:val="TableText"/>
              <w:rPr>
                <w:lang w:val="en-NZ"/>
              </w:rPr>
            </w:pPr>
            <w:r w:rsidRPr="5842CEFB">
              <w:t xml:space="preserve">hostname </w:t>
            </w:r>
          </w:p>
          <w:p w14:paraId="6002298E" w14:textId="59BCC86B" w:rsidR="009A5463" w:rsidRPr="00753C56" w:rsidRDefault="07F054F3" w:rsidP="5842CEFB">
            <w:pPr>
              <w:pStyle w:val="TableText"/>
              <w:rPr>
                <w:lang w:val="en-NZ"/>
              </w:rPr>
            </w:pPr>
            <w:proofErr w:type="spellStart"/>
            <w:r w:rsidRPr="5842CEFB">
              <w:t>RouterName</w:t>
            </w:r>
            <w:proofErr w:type="spellEnd"/>
            <w:r w:rsidRPr="5842CEFB">
              <w:t xml:space="preserve"> </w:t>
            </w:r>
          </w:p>
          <w:p w14:paraId="70343CAA" w14:textId="7085E9A0" w:rsidR="009A5463" w:rsidRPr="00753C56" w:rsidRDefault="07F054F3" w:rsidP="5842CEFB">
            <w:pPr>
              <w:pStyle w:val="TableText"/>
              <w:rPr>
                <w:lang w:val="en-NZ"/>
              </w:rPr>
            </w:pPr>
            <w:proofErr w:type="spellStart"/>
            <w:r w:rsidRPr="5842CEFB">
              <w:t>ip</w:t>
            </w:r>
            <w:proofErr w:type="spellEnd"/>
            <w:r w:rsidRPr="5842CEFB">
              <w:t xml:space="preserve"> domain-name example.com </w:t>
            </w:r>
          </w:p>
          <w:p w14:paraId="65BCFED8" w14:textId="3F304BC2" w:rsidR="009A5463" w:rsidRPr="00753C56" w:rsidRDefault="07F054F3" w:rsidP="5842CEFB">
            <w:pPr>
              <w:pStyle w:val="TableText"/>
              <w:rPr>
                <w:lang w:val="en-NZ"/>
              </w:rPr>
            </w:pPr>
            <w:r w:rsidRPr="5842CEFB">
              <w:t xml:space="preserve">crypto </w:t>
            </w:r>
            <w:proofErr w:type="gramStart"/>
            <w:r w:rsidRPr="5842CEFB">
              <w:t>key</w:t>
            </w:r>
            <w:proofErr w:type="gramEnd"/>
            <w:r w:rsidRPr="5842CEFB">
              <w:t xml:space="preserve"> generate </w:t>
            </w:r>
            <w:proofErr w:type="spellStart"/>
            <w:r w:rsidRPr="5842CEFB">
              <w:t>rsa</w:t>
            </w:r>
            <w:proofErr w:type="spellEnd"/>
            <w:r w:rsidRPr="5842CEFB">
              <w:t xml:space="preserve"> </w:t>
            </w:r>
          </w:p>
          <w:p w14:paraId="7239AF7B" w14:textId="55FA1475" w:rsidR="009A5463" w:rsidRPr="00753C56" w:rsidRDefault="07F054F3" w:rsidP="5842CEFB">
            <w:pPr>
              <w:pStyle w:val="TableText"/>
              <w:rPr>
                <w:lang w:val="en-NZ"/>
              </w:rPr>
            </w:pPr>
            <w:r w:rsidRPr="5842CEFB">
              <w:t xml:space="preserve">2048 username admin privilege 15 secret AdminPassword123 </w:t>
            </w:r>
          </w:p>
          <w:p w14:paraId="46F19882" w14:textId="16017561" w:rsidR="009A5463" w:rsidRPr="00753C56" w:rsidRDefault="07F054F3" w:rsidP="5842CEFB">
            <w:pPr>
              <w:pStyle w:val="TableText"/>
              <w:rPr>
                <w:lang w:val="en-NZ"/>
              </w:rPr>
            </w:pPr>
            <w:r w:rsidRPr="5842CEFB">
              <w:t xml:space="preserve">line </w:t>
            </w:r>
            <w:proofErr w:type="spellStart"/>
            <w:r w:rsidRPr="5842CEFB">
              <w:t>vty</w:t>
            </w:r>
            <w:proofErr w:type="spellEnd"/>
            <w:r w:rsidRPr="5842CEFB">
              <w:t xml:space="preserve"> 0 4 </w:t>
            </w:r>
          </w:p>
          <w:p w14:paraId="641F00D9" w14:textId="1CC51EB7" w:rsidR="009A5463" w:rsidRPr="00753C56" w:rsidRDefault="07F054F3" w:rsidP="5842CEFB">
            <w:pPr>
              <w:pStyle w:val="TableText"/>
              <w:rPr>
                <w:lang w:val="en-NZ"/>
              </w:rPr>
            </w:pPr>
            <w:r w:rsidRPr="5842CEFB">
              <w:t xml:space="preserve">transport input ssh </w:t>
            </w:r>
          </w:p>
          <w:p w14:paraId="3DBCC3D4" w14:textId="2B2FB83F" w:rsidR="009A5463" w:rsidRPr="00753C56" w:rsidRDefault="07F054F3" w:rsidP="5842CEFB">
            <w:pPr>
              <w:pStyle w:val="TableText"/>
              <w:rPr>
                <w:lang w:val="en-NZ"/>
              </w:rPr>
            </w:pPr>
            <w:r w:rsidRPr="5842CEFB">
              <w:t xml:space="preserve">login local </w:t>
            </w:r>
          </w:p>
          <w:p w14:paraId="7E8DC33A" w14:textId="09123B22" w:rsidR="009A5463" w:rsidRPr="00753C56" w:rsidRDefault="07F054F3" w:rsidP="026F4CF2">
            <w:pPr>
              <w:pStyle w:val="TableText"/>
              <w:rPr>
                <w:lang w:val="en-NZ"/>
              </w:rPr>
            </w:pPr>
            <w:proofErr w:type="spellStart"/>
            <w:r w:rsidRPr="5842CEFB">
              <w:t>ip</w:t>
            </w:r>
            <w:proofErr w:type="spellEnd"/>
            <w:r w:rsidRPr="5842CEFB">
              <w:t xml:space="preserve"> ssh version 2</w:t>
            </w:r>
          </w:p>
        </w:tc>
      </w:tr>
      <w:tr w:rsidR="009A5463" w:rsidRPr="00753C56" w14:paraId="710CDC99" w14:textId="77777777" w:rsidTr="64C9EA3E">
        <w:tc>
          <w:tcPr>
            <w:tcW w:w="2337" w:type="dxa"/>
            <w:vAlign w:val="top"/>
          </w:tcPr>
          <w:p w14:paraId="0F8D8E55" w14:textId="086FAEF2" w:rsidR="009A5463" w:rsidRPr="00753C56" w:rsidRDefault="2D24F9CD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lastRenderedPageBreak/>
              <w:t>Switch default gateways</w:t>
            </w:r>
            <w:r w:rsidR="264B956E" w:rsidRPr="026F4CF2">
              <w:rPr>
                <w:lang w:val="en-NZ"/>
              </w:rPr>
              <w:t xml:space="preserve"> to appropriate router sub</w:t>
            </w:r>
            <w:r w:rsidR="15E7A962" w:rsidRPr="026F4CF2">
              <w:rPr>
                <w:lang w:val="en-NZ"/>
              </w:rPr>
              <w:t>-</w:t>
            </w:r>
            <w:r w:rsidR="264B956E" w:rsidRPr="026F4CF2">
              <w:rPr>
                <w:lang w:val="en-NZ"/>
              </w:rPr>
              <w:t>interface</w:t>
            </w:r>
          </w:p>
        </w:tc>
        <w:tc>
          <w:tcPr>
            <w:tcW w:w="6840" w:type="dxa"/>
            <w:vAlign w:val="top"/>
          </w:tcPr>
          <w:p w14:paraId="755FF74A" w14:textId="198C7C7B" w:rsidR="009A5463" w:rsidRPr="00753C56" w:rsidRDefault="38761026" w:rsidP="5842CEFB">
            <w:pPr>
              <w:pStyle w:val="TableText"/>
              <w:rPr>
                <w:lang w:val="en-NZ"/>
              </w:rPr>
            </w:pPr>
            <w:r w:rsidRPr="5842CEFB">
              <w:rPr>
                <w:lang w:val="en-NZ"/>
              </w:rPr>
              <w:t>interface Vlan5</w:t>
            </w:r>
          </w:p>
          <w:p w14:paraId="037EC134" w14:textId="1006933E" w:rsidR="009A5463" w:rsidRPr="00753C56" w:rsidRDefault="38761026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ip</w:t>
            </w:r>
            <w:proofErr w:type="spellEnd"/>
            <w:r w:rsidRPr="5842CEFB">
              <w:rPr>
                <w:lang w:val="en-NZ"/>
              </w:rPr>
              <w:t xml:space="preserve"> address 30.15.0.3 255.255.252.0</w:t>
            </w:r>
          </w:p>
          <w:p w14:paraId="3BB6051B" w14:textId="499B3E73" w:rsidR="009A5463" w:rsidRPr="00753C56" w:rsidRDefault="38761026" w:rsidP="026F4CF2">
            <w:pPr>
              <w:pStyle w:val="TableText"/>
            </w:pPr>
            <w:r w:rsidRPr="5842CEFB">
              <w:rPr>
                <w:lang w:val="en-NZ"/>
              </w:rPr>
              <w:t>ipv6 address 2001:7</w:t>
            </w:r>
            <w:proofErr w:type="gramStart"/>
            <w:r w:rsidRPr="5842CEFB">
              <w:rPr>
                <w:lang w:val="en-NZ"/>
              </w:rPr>
              <w:t>A21:15AD::</w:t>
            </w:r>
            <w:proofErr w:type="gramEnd"/>
            <w:r w:rsidRPr="5842CEFB">
              <w:rPr>
                <w:lang w:val="en-NZ"/>
              </w:rPr>
              <w:t>3/64</w:t>
            </w:r>
          </w:p>
          <w:p w14:paraId="0302B118" w14:textId="27843565" w:rsidR="009A5463" w:rsidRPr="00753C56" w:rsidRDefault="38761026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ip</w:t>
            </w:r>
            <w:proofErr w:type="spellEnd"/>
            <w:r w:rsidRPr="5842CEFB">
              <w:rPr>
                <w:lang w:val="en-NZ"/>
              </w:rPr>
              <w:t xml:space="preserve"> helper-address 30.15.0.1</w:t>
            </w:r>
          </w:p>
          <w:p w14:paraId="0084E394" w14:textId="442A13EB" w:rsidR="009A5463" w:rsidRPr="00753C56" w:rsidRDefault="38761026" w:rsidP="026F4CF2">
            <w:pPr>
              <w:pStyle w:val="TableText"/>
            </w:pPr>
            <w:r w:rsidRPr="5842CEFB">
              <w:rPr>
                <w:lang w:val="en-NZ"/>
              </w:rPr>
              <w:t>!</w:t>
            </w:r>
          </w:p>
          <w:p w14:paraId="45FCE858" w14:textId="7EEDF554" w:rsidR="009A5463" w:rsidRPr="00753C56" w:rsidRDefault="38761026" w:rsidP="026F4CF2">
            <w:pPr>
              <w:pStyle w:val="TableText"/>
            </w:pPr>
            <w:r w:rsidRPr="5842CEFB">
              <w:rPr>
                <w:lang w:val="en-NZ"/>
              </w:rPr>
              <w:t>interface Vlan10</w:t>
            </w:r>
          </w:p>
          <w:p w14:paraId="34BF6624" w14:textId="5A2CC008" w:rsidR="009A5463" w:rsidRPr="00753C56" w:rsidRDefault="38761026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ip</w:t>
            </w:r>
            <w:proofErr w:type="spellEnd"/>
            <w:r w:rsidRPr="5842CEFB">
              <w:rPr>
                <w:lang w:val="en-NZ"/>
              </w:rPr>
              <w:t xml:space="preserve"> address 30.15.4.3 255.255.255.128</w:t>
            </w:r>
          </w:p>
          <w:p w14:paraId="37083B69" w14:textId="37B16143" w:rsidR="009A5463" w:rsidRPr="00753C56" w:rsidRDefault="38761026" w:rsidP="026F4CF2">
            <w:pPr>
              <w:pStyle w:val="TableText"/>
            </w:pPr>
            <w:r w:rsidRPr="5842CEFB">
              <w:rPr>
                <w:lang w:val="en-NZ"/>
              </w:rPr>
              <w:t>ipv6 address 2001:7A21:15AD:1::3/64</w:t>
            </w:r>
          </w:p>
          <w:p w14:paraId="5FFD3F6F" w14:textId="51ACCA80" w:rsidR="009A5463" w:rsidRPr="00753C56" w:rsidRDefault="38761026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ip</w:t>
            </w:r>
            <w:proofErr w:type="spellEnd"/>
            <w:r w:rsidRPr="5842CEFB">
              <w:rPr>
                <w:lang w:val="en-NZ"/>
              </w:rPr>
              <w:t xml:space="preserve"> helper-address 30.15.4.1</w:t>
            </w:r>
          </w:p>
          <w:p w14:paraId="09F89CB8" w14:textId="5E61F50C" w:rsidR="009A5463" w:rsidRPr="00753C56" w:rsidRDefault="38761026" w:rsidP="026F4CF2">
            <w:pPr>
              <w:pStyle w:val="TableText"/>
            </w:pPr>
            <w:r w:rsidRPr="5842CEFB">
              <w:rPr>
                <w:lang w:val="en-NZ"/>
              </w:rPr>
              <w:t>!</w:t>
            </w:r>
          </w:p>
          <w:p w14:paraId="4DBABDC4" w14:textId="5BCA6E67" w:rsidR="009A5463" w:rsidRPr="00753C56" w:rsidRDefault="38761026" w:rsidP="026F4CF2">
            <w:pPr>
              <w:pStyle w:val="TableText"/>
            </w:pPr>
            <w:r w:rsidRPr="5842CEFB">
              <w:rPr>
                <w:lang w:val="en-NZ"/>
              </w:rPr>
              <w:t>interface Vlan15</w:t>
            </w:r>
          </w:p>
          <w:p w14:paraId="5409E515" w14:textId="64305A23" w:rsidR="009A5463" w:rsidRPr="00753C56" w:rsidRDefault="38761026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ip</w:t>
            </w:r>
            <w:proofErr w:type="spellEnd"/>
            <w:r w:rsidRPr="5842CEFB">
              <w:rPr>
                <w:lang w:val="en-NZ"/>
              </w:rPr>
              <w:t xml:space="preserve"> address 30.15.4.131 255.255.255.224</w:t>
            </w:r>
          </w:p>
          <w:p w14:paraId="2E82AF6C" w14:textId="08C97F27" w:rsidR="009A5463" w:rsidRPr="00753C56" w:rsidRDefault="38761026" w:rsidP="026F4CF2">
            <w:pPr>
              <w:pStyle w:val="TableText"/>
            </w:pPr>
            <w:r w:rsidRPr="5842CEFB">
              <w:rPr>
                <w:lang w:val="en-NZ"/>
              </w:rPr>
              <w:t>ipv6 address 2001:7A21:15AD:3::2/64</w:t>
            </w:r>
          </w:p>
          <w:p w14:paraId="7F065236" w14:textId="620707B6" w:rsidR="009A5463" w:rsidRPr="00753C56" w:rsidRDefault="38761026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ip</w:t>
            </w:r>
            <w:proofErr w:type="spellEnd"/>
            <w:r w:rsidRPr="5842CEFB">
              <w:rPr>
                <w:lang w:val="en-NZ"/>
              </w:rPr>
              <w:t xml:space="preserve"> helper-address 30.15.4.129</w:t>
            </w:r>
          </w:p>
          <w:p w14:paraId="1E9CE06C" w14:textId="3D6ABB9B" w:rsidR="009A5463" w:rsidRPr="00753C56" w:rsidRDefault="38761026" w:rsidP="026F4CF2">
            <w:pPr>
              <w:pStyle w:val="TableText"/>
            </w:pPr>
            <w:r w:rsidRPr="5842CEFB">
              <w:rPr>
                <w:lang w:val="en-NZ"/>
              </w:rPr>
              <w:t>!</w:t>
            </w:r>
          </w:p>
          <w:p w14:paraId="45B32C2F" w14:textId="168D57B3" w:rsidR="009A5463" w:rsidRPr="00753C56" w:rsidRDefault="009A5463" w:rsidP="5842CEFB">
            <w:pPr>
              <w:pStyle w:val="TableText"/>
              <w:rPr>
                <w:lang w:val="en-NZ"/>
              </w:rPr>
            </w:pPr>
          </w:p>
          <w:p w14:paraId="4976137D" w14:textId="2181037B" w:rsidR="009A5463" w:rsidRPr="00753C56" w:rsidRDefault="0B23B3F6" w:rsidP="5842CEFB">
            <w:pPr>
              <w:pStyle w:val="TableText"/>
              <w:rPr>
                <w:lang w:val="en-NZ"/>
              </w:rPr>
            </w:pPr>
            <w:proofErr w:type="spellStart"/>
            <w:r w:rsidRPr="5842CEFB">
              <w:rPr>
                <w:lang w:val="en-NZ"/>
              </w:rPr>
              <w:t>ip</w:t>
            </w:r>
            <w:proofErr w:type="spellEnd"/>
            <w:r w:rsidRPr="5842CEFB">
              <w:rPr>
                <w:lang w:val="en-NZ"/>
              </w:rPr>
              <w:t xml:space="preserve"> default-gateway 30.15.4.161</w:t>
            </w:r>
          </w:p>
          <w:p w14:paraId="03C7AB4A" w14:textId="315EDBE8" w:rsidR="009A5463" w:rsidRPr="00753C56" w:rsidRDefault="009A5463" w:rsidP="026F4CF2">
            <w:pPr>
              <w:pStyle w:val="TableText"/>
              <w:rPr>
                <w:lang w:val="en-NZ"/>
              </w:rPr>
            </w:pPr>
          </w:p>
        </w:tc>
      </w:tr>
    </w:tbl>
    <w:p w14:paraId="0358A181" w14:textId="134DD004" w:rsidR="5842CEFB" w:rsidRDefault="5842CEFB"/>
    <w:p w14:paraId="51C5FEB6" w14:textId="497FA51D" w:rsidR="002B3370" w:rsidRDefault="002B3370" w:rsidP="0FE83CCC">
      <w:pPr>
        <w:pStyle w:val="Heading2"/>
        <w:rPr>
          <w:lang w:val="en-NZ"/>
        </w:rPr>
      </w:pPr>
      <w:r w:rsidRPr="0FE83CCC">
        <w:rPr>
          <w:lang w:val="en-NZ"/>
        </w:rPr>
        <w:t>Configure Network Infrastructure Settings (VLANs, Trunking, Ether</w:t>
      </w:r>
      <w:r w:rsidR="00B8401B" w:rsidRPr="0FE83CCC">
        <w:rPr>
          <w:lang w:val="en-NZ"/>
        </w:rPr>
        <w:t>C</w:t>
      </w:r>
      <w:r w:rsidRPr="0FE83CCC">
        <w:rPr>
          <w:lang w:val="en-NZ"/>
        </w:rPr>
        <w:t>hannel)</w:t>
      </w:r>
    </w:p>
    <w:p w14:paraId="7B34A562" w14:textId="77E87961" w:rsidR="00C719B4" w:rsidRPr="00C719B4" w:rsidRDefault="00C719B4" w:rsidP="00C719B4">
      <w:pPr>
        <w:rPr>
          <w:lang w:val="en-NZ"/>
        </w:rPr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tasks with the specifications and associated points."/>
      </w:tblPr>
      <w:tblGrid>
        <w:gridCol w:w="4143"/>
        <w:gridCol w:w="5878"/>
      </w:tblGrid>
      <w:tr w:rsidR="007A0BC1" w:rsidRPr="00753C56" w14:paraId="0451804E" w14:textId="77777777" w:rsidTr="026F4CF2">
        <w:trPr>
          <w:cantSplit/>
          <w:tblHeader/>
          <w:jc w:val="center"/>
        </w:trPr>
        <w:tc>
          <w:tcPr>
            <w:tcW w:w="41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370B7694" w14:textId="77777777" w:rsidR="007A0BC1" w:rsidRPr="00753C56" w:rsidRDefault="007A0BC1" w:rsidP="00C21DB1">
            <w:pPr>
              <w:pStyle w:val="TableHeading"/>
              <w:rPr>
                <w:lang w:val="en-NZ"/>
              </w:rPr>
            </w:pPr>
            <w:r w:rsidRPr="00753C56">
              <w:rPr>
                <w:lang w:val="en-NZ"/>
              </w:rPr>
              <w:t>Task</w:t>
            </w:r>
          </w:p>
        </w:tc>
        <w:tc>
          <w:tcPr>
            <w:tcW w:w="5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4DD0D558" w14:textId="2653CCE7" w:rsidR="007A0BC1" w:rsidRPr="00753C56" w:rsidRDefault="000F351F" w:rsidP="00C21DB1">
            <w:pPr>
              <w:pStyle w:val="BodyTextL25"/>
              <w:ind w:left="0"/>
              <w:jc w:val="center"/>
              <w:rPr>
                <w:b/>
                <w:bCs/>
                <w:lang w:val="en-NZ"/>
              </w:rPr>
            </w:pPr>
            <w:r>
              <w:rPr>
                <w:b/>
                <w:bCs/>
                <w:lang w:val="en-NZ"/>
              </w:rPr>
              <w:t>Specification details and justify your design and choices</w:t>
            </w:r>
          </w:p>
        </w:tc>
      </w:tr>
      <w:tr w:rsidR="007A0BC1" w:rsidRPr="00753C56" w14:paraId="660B8FF7" w14:textId="77777777" w:rsidTr="026F4CF2">
        <w:trPr>
          <w:cantSplit/>
          <w:jc w:val="center"/>
        </w:trPr>
        <w:tc>
          <w:tcPr>
            <w:tcW w:w="4143" w:type="dxa"/>
            <w:shd w:val="clear" w:color="auto" w:fill="auto"/>
          </w:tcPr>
          <w:p w14:paraId="45B3D3A1" w14:textId="77777777" w:rsidR="007A0BC1" w:rsidRPr="00753C56" w:rsidRDefault="4C8A9DE2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>Create VLANs</w:t>
            </w:r>
          </w:p>
        </w:tc>
        <w:tc>
          <w:tcPr>
            <w:tcW w:w="5878" w:type="dxa"/>
            <w:shd w:val="clear" w:color="auto" w:fill="auto"/>
          </w:tcPr>
          <w:p w14:paraId="114A28DB" w14:textId="010122AF" w:rsidR="007A0BC1" w:rsidRPr="00753C56" w:rsidRDefault="5D906D6B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 xml:space="preserve">Created VLAN 5 Administration, </w:t>
            </w:r>
            <w:r w:rsidR="59929C00" w:rsidRPr="026F4CF2">
              <w:rPr>
                <w:lang w:val="en-NZ"/>
              </w:rPr>
              <w:t xml:space="preserve">VLAN </w:t>
            </w:r>
            <w:r w:rsidRPr="026F4CF2">
              <w:rPr>
                <w:lang w:val="en-NZ"/>
              </w:rPr>
              <w:t xml:space="preserve">10 Developers, </w:t>
            </w:r>
            <w:r w:rsidR="1C37D41C" w:rsidRPr="026F4CF2">
              <w:rPr>
                <w:lang w:val="en-NZ"/>
              </w:rPr>
              <w:t xml:space="preserve">VLAN </w:t>
            </w:r>
            <w:r w:rsidRPr="026F4CF2">
              <w:rPr>
                <w:lang w:val="en-NZ"/>
              </w:rPr>
              <w:t xml:space="preserve">15 Infrastructure, </w:t>
            </w:r>
            <w:r w:rsidR="0F1AEDE7" w:rsidRPr="026F4CF2">
              <w:rPr>
                <w:lang w:val="en-NZ"/>
              </w:rPr>
              <w:t xml:space="preserve">VLAN </w:t>
            </w:r>
            <w:r w:rsidRPr="026F4CF2">
              <w:rPr>
                <w:lang w:val="en-NZ"/>
              </w:rPr>
              <w:t xml:space="preserve">20 Unused-Port and </w:t>
            </w:r>
            <w:r w:rsidR="102043A6" w:rsidRPr="026F4CF2">
              <w:rPr>
                <w:lang w:val="en-NZ"/>
              </w:rPr>
              <w:t xml:space="preserve">assign VLAN </w:t>
            </w:r>
            <w:r w:rsidRPr="026F4CF2">
              <w:rPr>
                <w:lang w:val="en-NZ"/>
              </w:rPr>
              <w:t xml:space="preserve">92 </w:t>
            </w:r>
            <w:r w:rsidR="04313FFE" w:rsidRPr="026F4CF2">
              <w:rPr>
                <w:lang w:val="en-NZ"/>
              </w:rPr>
              <w:t xml:space="preserve">as new </w:t>
            </w:r>
            <w:r w:rsidRPr="026F4CF2">
              <w:rPr>
                <w:lang w:val="en-NZ"/>
              </w:rPr>
              <w:t>Native</w:t>
            </w:r>
          </w:p>
        </w:tc>
      </w:tr>
      <w:tr w:rsidR="007A0BC1" w:rsidRPr="00753C56" w14:paraId="7F316F35" w14:textId="77777777" w:rsidTr="026F4CF2">
        <w:trPr>
          <w:cantSplit/>
          <w:jc w:val="center"/>
        </w:trPr>
        <w:tc>
          <w:tcPr>
            <w:tcW w:w="4143" w:type="dxa"/>
            <w:shd w:val="clear" w:color="auto" w:fill="auto"/>
          </w:tcPr>
          <w:p w14:paraId="137D3DE5" w14:textId="77777777" w:rsidR="007A0BC1" w:rsidRPr="00753C56" w:rsidRDefault="4C8A9DE2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lastRenderedPageBreak/>
              <w:t>Secure all unused interfaces</w:t>
            </w:r>
          </w:p>
        </w:tc>
        <w:tc>
          <w:tcPr>
            <w:tcW w:w="5878" w:type="dxa"/>
            <w:shd w:val="clear" w:color="auto" w:fill="auto"/>
          </w:tcPr>
          <w:p w14:paraId="7D89BDF2" w14:textId="6424D8DD" w:rsidR="3B93F9FE" w:rsidRDefault="3B93F9FE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>S1,2,3:</w:t>
            </w:r>
          </w:p>
          <w:p w14:paraId="3060A8DA" w14:textId="31F53BF5" w:rsidR="007A0BC1" w:rsidRPr="00753C56" w:rsidRDefault="3B93F9FE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>FastEthernet0/10-24</w:t>
            </w:r>
          </w:p>
          <w:p w14:paraId="4B3DB036" w14:textId="2E1BFA34" w:rsidR="007A0BC1" w:rsidRPr="00753C56" w:rsidRDefault="3B93F9FE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>GigabitEthernet0/1-2</w:t>
            </w:r>
          </w:p>
          <w:p w14:paraId="4E810038" w14:textId="5E0B1C29" w:rsidR="007A0BC1" w:rsidRPr="00753C56" w:rsidRDefault="3B93F9FE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>Administratively Down</w:t>
            </w:r>
          </w:p>
          <w:p w14:paraId="53C8B5CE" w14:textId="4BB36B60" w:rsidR="007A0BC1" w:rsidRPr="00753C56" w:rsidRDefault="3B93F9FE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>Hard coded as Access Port</w:t>
            </w:r>
          </w:p>
          <w:p w14:paraId="447F90B8" w14:textId="677A3126" w:rsidR="007A0BC1" w:rsidRPr="00753C56" w:rsidRDefault="3B93F9FE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>Moved to VLAN 20 SECURE_DOWN</w:t>
            </w:r>
          </w:p>
          <w:p w14:paraId="239E2FBA" w14:textId="142A39D2" w:rsidR="007A0BC1" w:rsidRPr="00753C56" w:rsidRDefault="007A0BC1" w:rsidP="026F4CF2">
            <w:pPr>
              <w:pStyle w:val="BodyTextL25"/>
              <w:ind w:left="0"/>
              <w:rPr>
                <w:lang w:val="en-NZ"/>
              </w:rPr>
            </w:pPr>
          </w:p>
          <w:p w14:paraId="16ED8A52" w14:textId="667A8A4A" w:rsidR="007A0BC1" w:rsidRPr="00753C56" w:rsidRDefault="3B93F9FE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 xml:space="preserve">S4: </w:t>
            </w:r>
          </w:p>
          <w:p w14:paraId="3967A5DD" w14:textId="67E5CA93" w:rsidR="007A0BC1" w:rsidRPr="00753C56" w:rsidRDefault="3B93F9FE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>FastEthernet0/1-3</w:t>
            </w:r>
          </w:p>
          <w:p w14:paraId="100BE9EF" w14:textId="57AEAB1E" w:rsidR="007A0BC1" w:rsidRPr="00753C56" w:rsidRDefault="3B93F9FE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>FastEthernet0/10-24</w:t>
            </w:r>
          </w:p>
          <w:p w14:paraId="2A31F1ED" w14:textId="6D9568A8" w:rsidR="007A0BC1" w:rsidRPr="00753C56" w:rsidRDefault="3B93F9FE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>GigabitEthernet0/2</w:t>
            </w:r>
          </w:p>
          <w:p w14:paraId="0F217199" w14:textId="32ACC28C" w:rsidR="007A0BC1" w:rsidRPr="00753C56" w:rsidRDefault="3B93F9FE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 xml:space="preserve">Administratively </w:t>
            </w:r>
            <w:proofErr w:type="spellStart"/>
            <w:r w:rsidRPr="026F4CF2">
              <w:rPr>
                <w:lang w:val="en-NZ"/>
              </w:rPr>
              <w:t>Doen</w:t>
            </w:r>
            <w:proofErr w:type="spellEnd"/>
          </w:p>
          <w:p w14:paraId="1424BE6B" w14:textId="4BB36B60" w:rsidR="007A0BC1" w:rsidRPr="00753C56" w:rsidRDefault="3B93F9FE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>Hard coded as Access Port</w:t>
            </w:r>
          </w:p>
          <w:p w14:paraId="2FD6A2D0" w14:textId="677A3126" w:rsidR="007A0BC1" w:rsidRPr="00753C56" w:rsidRDefault="3B93F9FE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>Moved to VLAN 20 SECURE_DOWN</w:t>
            </w:r>
          </w:p>
          <w:p w14:paraId="46BC438C" w14:textId="095FD288" w:rsidR="007A0BC1" w:rsidRPr="00753C56" w:rsidRDefault="007A0BC1" w:rsidP="026F4CF2">
            <w:pPr>
              <w:pStyle w:val="BodyTextL25"/>
              <w:ind w:left="0"/>
              <w:rPr>
                <w:lang w:val="en-NZ"/>
              </w:rPr>
            </w:pPr>
          </w:p>
        </w:tc>
      </w:tr>
      <w:tr w:rsidR="007A0BC1" w:rsidRPr="00753C56" w14:paraId="1BEA55F0" w14:textId="77777777" w:rsidTr="026F4CF2">
        <w:trPr>
          <w:cantSplit/>
          <w:jc w:val="center"/>
        </w:trPr>
        <w:tc>
          <w:tcPr>
            <w:tcW w:w="4143" w:type="dxa"/>
            <w:shd w:val="clear" w:color="auto" w:fill="auto"/>
          </w:tcPr>
          <w:p w14:paraId="7849CA50" w14:textId="708D7C7D" w:rsidR="007A0BC1" w:rsidRPr="00753C56" w:rsidRDefault="4C8A9DE2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>Create 802.1Q trunk links</w:t>
            </w:r>
          </w:p>
        </w:tc>
        <w:tc>
          <w:tcPr>
            <w:tcW w:w="5878" w:type="dxa"/>
            <w:shd w:val="clear" w:color="auto" w:fill="auto"/>
          </w:tcPr>
          <w:p w14:paraId="41E348C9" w14:textId="551936FA" w:rsidR="007A0BC1" w:rsidRPr="00753C56" w:rsidRDefault="4CEDDD1D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>All Switches FastEthernet0/4-</w:t>
            </w:r>
            <w:r w:rsidR="4A6AD795" w:rsidRPr="026F4CF2">
              <w:rPr>
                <w:lang w:val="en-NZ"/>
              </w:rPr>
              <w:t>9</w:t>
            </w:r>
          </w:p>
        </w:tc>
      </w:tr>
      <w:tr w:rsidR="009E33DE" w:rsidRPr="00753C56" w14:paraId="0F987058" w14:textId="77777777" w:rsidTr="026F4CF2">
        <w:trPr>
          <w:cantSplit/>
          <w:jc w:val="center"/>
        </w:trPr>
        <w:tc>
          <w:tcPr>
            <w:tcW w:w="4143" w:type="dxa"/>
            <w:shd w:val="clear" w:color="auto" w:fill="auto"/>
          </w:tcPr>
          <w:p w14:paraId="19C0A54B" w14:textId="74A44740" w:rsidR="009E33DE" w:rsidRPr="00753C56" w:rsidRDefault="6F41E28D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>Configure Inter-</w:t>
            </w:r>
            <w:proofErr w:type="spellStart"/>
            <w:r w:rsidRPr="026F4CF2">
              <w:rPr>
                <w:lang w:val="en-NZ"/>
              </w:rPr>
              <w:t>vlan</w:t>
            </w:r>
            <w:proofErr w:type="spellEnd"/>
            <w:r w:rsidRPr="026F4CF2">
              <w:rPr>
                <w:lang w:val="en-NZ"/>
              </w:rPr>
              <w:t xml:space="preserve"> routing</w:t>
            </w:r>
          </w:p>
        </w:tc>
        <w:tc>
          <w:tcPr>
            <w:tcW w:w="5878" w:type="dxa"/>
            <w:shd w:val="clear" w:color="auto" w:fill="auto"/>
          </w:tcPr>
          <w:p w14:paraId="3CED7E92" w14:textId="774C63F7" w:rsidR="009E33DE" w:rsidRPr="00753C56" w:rsidRDefault="181084FB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 xml:space="preserve">FastEthernet0/1 </w:t>
            </w:r>
            <w:proofErr w:type="spellStart"/>
            <w:r w:rsidRPr="026F4CF2">
              <w:rPr>
                <w:lang w:val="en-NZ"/>
              </w:rPr>
              <w:t>Vlan</w:t>
            </w:r>
            <w:proofErr w:type="spellEnd"/>
            <w:r w:rsidRPr="026F4CF2">
              <w:rPr>
                <w:lang w:val="en-NZ"/>
              </w:rPr>
              <w:t xml:space="preserve"> 5</w:t>
            </w:r>
          </w:p>
          <w:p w14:paraId="7CBBBD8A" w14:textId="1EA8A609" w:rsidR="009E33DE" w:rsidRPr="00753C56" w:rsidRDefault="181084FB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 xml:space="preserve">FastEthernet0/2 </w:t>
            </w:r>
            <w:proofErr w:type="spellStart"/>
            <w:r w:rsidRPr="026F4CF2">
              <w:rPr>
                <w:lang w:val="en-NZ"/>
              </w:rPr>
              <w:t>Vlan</w:t>
            </w:r>
            <w:proofErr w:type="spellEnd"/>
            <w:r w:rsidRPr="026F4CF2">
              <w:rPr>
                <w:lang w:val="en-NZ"/>
              </w:rPr>
              <w:t xml:space="preserve"> 10</w:t>
            </w:r>
          </w:p>
          <w:p w14:paraId="0E91EF5D" w14:textId="781E8B04" w:rsidR="009E33DE" w:rsidRPr="00753C56" w:rsidRDefault="181084FB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 xml:space="preserve">FastEthernet0/3 </w:t>
            </w:r>
            <w:proofErr w:type="spellStart"/>
            <w:r w:rsidRPr="026F4CF2">
              <w:rPr>
                <w:lang w:val="en-NZ"/>
              </w:rPr>
              <w:t>Vlan</w:t>
            </w:r>
            <w:proofErr w:type="spellEnd"/>
            <w:r w:rsidRPr="026F4CF2">
              <w:rPr>
                <w:lang w:val="en-NZ"/>
              </w:rPr>
              <w:t xml:space="preserve"> 15</w:t>
            </w:r>
          </w:p>
        </w:tc>
      </w:tr>
      <w:tr w:rsidR="007A0BC1" w:rsidRPr="00753C56" w14:paraId="1C69800E" w14:textId="77777777" w:rsidTr="026F4CF2">
        <w:trPr>
          <w:cantSplit/>
          <w:jc w:val="center"/>
        </w:trPr>
        <w:tc>
          <w:tcPr>
            <w:tcW w:w="4143" w:type="dxa"/>
            <w:shd w:val="clear" w:color="auto" w:fill="auto"/>
          </w:tcPr>
          <w:p w14:paraId="12D7AA75" w14:textId="2A6B2133" w:rsidR="007A0BC1" w:rsidRPr="00753C56" w:rsidRDefault="4C8A9DE2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>Create a Layer 2 EtherChannel with two ports</w:t>
            </w:r>
            <w:r w:rsidR="35887072" w:rsidRPr="026F4CF2">
              <w:rPr>
                <w:lang w:val="en-NZ"/>
              </w:rPr>
              <w:t xml:space="preserve"> on each switch</w:t>
            </w:r>
          </w:p>
        </w:tc>
        <w:tc>
          <w:tcPr>
            <w:tcW w:w="5878" w:type="dxa"/>
            <w:shd w:val="clear" w:color="auto" w:fill="auto"/>
          </w:tcPr>
          <w:p w14:paraId="6A7D516B" w14:textId="20459E5F" w:rsidR="007A0BC1" w:rsidRPr="00753C56" w:rsidRDefault="5FDF04F5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>All Switches Group</w:t>
            </w:r>
            <w:r w:rsidR="5935322D" w:rsidRPr="026F4CF2">
              <w:rPr>
                <w:lang w:val="en-NZ"/>
              </w:rPr>
              <w:t>/Channel</w:t>
            </w:r>
            <w:r w:rsidRPr="026F4CF2">
              <w:rPr>
                <w:lang w:val="en-NZ"/>
              </w:rPr>
              <w:t xml:space="preserve"> 1 FastEthernet0/4-5</w:t>
            </w:r>
          </w:p>
          <w:p w14:paraId="2F7CCA0B" w14:textId="118790FF" w:rsidR="007A0BC1" w:rsidRPr="00753C56" w:rsidRDefault="5FDF04F5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>All Switches Group</w:t>
            </w:r>
            <w:r w:rsidR="07951945" w:rsidRPr="026F4CF2">
              <w:rPr>
                <w:lang w:val="en-NZ"/>
              </w:rPr>
              <w:t>/Channel</w:t>
            </w:r>
            <w:r w:rsidRPr="026F4CF2">
              <w:rPr>
                <w:lang w:val="en-NZ"/>
              </w:rPr>
              <w:t xml:space="preserve"> 2 FastEthernet0/6-7</w:t>
            </w:r>
          </w:p>
          <w:p w14:paraId="76B31534" w14:textId="3BA15DEE" w:rsidR="007A0BC1" w:rsidRPr="00753C56" w:rsidRDefault="430B8442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 xml:space="preserve">All Switches </w:t>
            </w:r>
            <w:r w:rsidR="5FDF04F5" w:rsidRPr="026F4CF2">
              <w:rPr>
                <w:lang w:val="en-NZ"/>
              </w:rPr>
              <w:t>Group</w:t>
            </w:r>
            <w:r w:rsidR="0B8C737D" w:rsidRPr="026F4CF2">
              <w:rPr>
                <w:lang w:val="en-NZ"/>
              </w:rPr>
              <w:t>/Channel</w:t>
            </w:r>
            <w:r w:rsidR="5FDF04F5" w:rsidRPr="026F4CF2">
              <w:rPr>
                <w:lang w:val="en-NZ"/>
              </w:rPr>
              <w:t xml:space="preserve"> 3 FastEthernet0/8-9</w:t>
            </w:r>
          </w:p>
        </w:tc>
      </w:tr>
      <w:tr w:rsidR="007A0BC1" w:rsidRPr="00753C56" w14:paraId="1F83FB9D" w14:textId="77777777" w:rsidTr="026F4CF2">
        <w:trPr>
          <w:cantSplit/>
          <w:jc w:val="center"/>
        </w:trPr>
        <w:tc>
          <w:tcPr>
            <w:tcW w:w="4143" w:type="dxa"/>
            <w:shd w:val="clear" w:color="auto" w:fill="auto"/>
          </w:tcPr>
          <w:p w14:paraId="343175A4" w14:textId="51B1EDDE" w:rsidR="007A0BC1" w:rsidRPr="00753C56" w:rsidRDefault="4C8A9DE2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 xml:space="preserve">Configure </w:t>
            </w:r>
            <w:r w:rsidR="35887072" w:rsidRPr="026F4CF2">
              <w:rPr>
                <w:lang w:val="en-NZ"/>
              </w:rPr>
              <w:t>Access ports</w:t>
            </w:r>
          </w:p>
        </w:tc>
        <w:tc>
          <w:tcPr>
            <w:tcW w:w="5878" w:type="dxa"/>
            <w:shd w:val="clear" w:color="auto" w:fill="auto"/>
          </w:tcPr>
          <w:p w14:paraId="687ADE28" w14:textId="19F48824" w:rsidR="007A0BC1" w:rsidRPr="00753C56" w:rsidRDefault="749F488D" w:rsidP="026F4CF2">
            <w:pPr>
              <w:pStyle w:val="BodyTextL25"/>
              <w:ind w:left="0"/>
              <w:rPr>
                <w:lang w:val="en-NZ"/>
              </w:rPr>
            </w:pPr>
            <w:r w:rsidRPr="026F4CF2">
              <w:rPr>
                <w:lang w:val="en-NZ"/>
              </w:rPr>
              <w:t>S1, S2, S3 FastEthernet0/1-3</w:t>
            </w:r>
          </w:p>
        </w:tc>
      </w:tr>
    </w:tbl>
    <w:p w14:paraId="751D440C" w14:textId="77777777" w:rsidR="00926134" w:rsidRDefault="00926134" w:rsidP="00926134">
      <w:pPr>
        <w:rPr>
          <w:lang w:val="en-NZ"/>
        </w:rPr>
      </w:pPr>
    </w:p>
    <w:p w14:paraId="28CEA71C" w14:textId="2BF9BE91" w:rsidR="003C5EA7" w:rsidRDefault="002C0F66" w:rsidP="000C7197">
      <w:pPr>
        <w:pStyle w:val="Heading2"/>
        <w:rPr>
          <w:lang w:val="en-NZ"/>
        </w:rPr>
      </w:pPr>
      <w:r>
        <w:rPr>
          <w:lang w:val="en-NZ"/>
        </w:rPr>
        <w:t>Configure Switch security</w:t>
      </w:r>
    </w:p>
    <w:p w14:paraId="410AFBF5" w14:textId="77777777" w:rsidR="000A4413" w:rsidRPr="00753C56" w:rsidRDefault="000A4413" w:rsidP="000A4413">
      <w:pPr>
        <w:pStyle w:val="BodyTextL25"/>
        <w:rPr>
          <w:lang w:val="en-NZ"/>
        </w:rPr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tasks with the specifications and associated points."/>
      </w:tblPr>
      <w:tblGrid>
        <w:gridCol w:w="4310"/>
        <w:gridCol w:w="5593"/>
      </w:tblGrid>
      <w:tr w:rsidR="000A4413" w:rsidRPr="00753C56" w14:paraId="6867B111" w14:textId="77777777" w:rsidTr="64C9EA3E">
        <w:trPr>
          <w:cantSplit/>
          <w:tblHeader/>
          <w:jc w:val="center"/>
        </w:trPr>
        <w:tc>
          <w:tcPr>
            <w:tcW w:w="4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5D70CB15" w14:textId="77777777" w:rsidR="000A4413" w:rsidRPr="00753C56" w:rsidRDefault="000A4413" w:rsidP="00AE0CC6">
            <w:pPr>
              <w:pStyle w:val="TableHeading"/>
              <w:rPr>
                <w:lang w:val="en-NZ"/>
              </w:rPr>
            </w:pPr>
            <w:r w:rsidRPr="00753C56">
              <w:rPr>
                <w:lang w:val="en-NZ"/>
              </w:rPr>
              <w:lastRenderedPageBreak/>
              <w:t>Task</w:t>
            </w:r>
          </w:p>
        </w:tc>
        <w:tc>
          <w:tcPr>
            <w:tcW w:w="55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4B2BBFBE" w14:textId="77777777" w:rsidR="000A4413" w:rsidRPr="00753C56" w:rsidRDefault="000A4413" w:rsidP="00AE0CC6">
            <w:pPr>
              <w:pStyle w:val="TableHeading"/>
              <w:rPr>
                <w:lang w:val="en-NZ"/>
              </w:rPr>
            </w:pPr>
            <w:r w:rsidRPr="00753C56">
              <w:rPr>
                <w:lang w:val="en-NZ"/>
              </w:rPr>
              <w:t>Specification</w:t>
            </w:r>
            <w:r>
              <w:rPr>
                <w:lang w:val="en-NZ"/>
              </w:rPr>
              <w:t xml:space="preserve"> details and justify your design choices</w:t>
            </w:r>
          </w:p>
        </w:tc>
      </w:tr>
      <w:tr w:rsidR="00156D1F" w:rsidRPr="00753C56" w14:paraId="545B6403" w14:textId="77777777" w:rsidTr="64C9EA3E">
        <w:trPr>
          <w:cantSplit/>
          <w:jc w:val="center"/>
        </w:trPr>
        <w:tc>
          <w:tcPr>
            <w:tcW w:w="4310" w:type="dxa"/>
            <w:shd w:val="clear" w:color="auto" w:fill="auto"/>
          </w:tcPr>
          <w:p w14:paraId="6D00B93B" w14:textId="71827C00" w:rsidR="00156D1F" w:rsidRPr="00753C56" w:rsidRDefault="15E7A962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Configure four different types of access port-security on access ports. Decide on the violation action and justify your decisions</w:t>
            </w:r>
          </w:p>
        </w:tc>
        <w:tc>
          <w:tcPr>
            <w:tcW w:w="5593" w:type="dxa"/>
            <w:shd w:val="clear" w:color="auto" w:fill="auto"/>
          </w:tcPr>
          <w:p w14:paraId="0964DF71" w14:textId="2765DDB8" w:rsidR="766421A3" w:rsidRDefault="766421A3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 xml:space="preserve">Access port </w:t>
            </w:r>
            <w:proofErr w:type="spellStart"/>
            <w:r w:rsidRPr="026F4CF2">
              <w:rPr>
                <w:lang w:val="en-NZ"/>
              </w:rPr>
              <w:t>FastEthernet</w:t>
            </w:r>
            <w:proofErr w:type="spellEnd"/>
            <w:r w:rsidRPr="026F4CF2">
              <w:rPr>
                <w:lang w:val="en-NZ"/>
              </w:rPr>
              <w:t xml:space="preserve"> 0/1 Between PC1 and S1.</w:t>
            </w:r>
          </w:p>
          <w:p w14:paraId="6E518175" w14:textId="6655B38B" w:rsidR="026F4CF2" w:rsidRDefault="026F4CF2" w:rsidP="026F4CF2">
            <w:pPr>
              <w:pStyle w:val="TableText"/>
              <w:rPr>
                <w:lang w:val="en-NZ"/>
              </w:rPr>
            </w:pPr>
          </w:p>
          <w:p w14:paraId="4F902D7B" w14:textId="54B3C878" w:rsidR="00156D1F" w:rsidRPr="00753C56" w:rsidRDefault="766421A3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 xml:space="preserve">switchport port-security </w:t>
            </w:r>
          </w:p>
          <w:p w14:paraId="618F91C0" w14:textId="11980BB8" w:rsidR="00156D1F" w:rsidRPr="00753C56" w:rsidRDefault="766421A3" w:rsidP="026F4CF2">
            <w:pPr>
              <w:pStyle w:val="TableText"/>
              <w:rPr>
                <w:lang w:val="en-NZ"/>
              </w:rPr>
            </w:pPr>
            <w:r w:rsidRPr="4052653F">
              <w:rPr>
                <w:lang w:val="en-NZ"/>
              </w:rPr>
              <w:t xml:space="preserve">switchport port-security maximum </w:t>
            </w:r>
            <w:r w:rsidR="1DC2A90E" w:rsidRPr="4052653F">
              <w:rPr>
                <w:lang w:val="en-NZ"/>
              </w:rPr>
              <w:t>1</w:t>
            </w:r>
          </w:p>
          <w:p w14:paraId="05535E3B" w14:textId="4601F0CF" w:rsidR="00156D1F" w:rsidRPr="00753C56" w:rsidRDefault="766421A3" w:rsidP="026F4CF2">
            <w:pPr>
              <w:pStyle w:val="TableText"/>
              <w:rPr>
                <w:lang w:val="en-NZ"/>
              </w:rPr>
            </w:pPr>
            <w:r w:rsidRPr="4052653F">
              <w:rPr>
                <w:lang w:val="en-NZ"/>
              </w:rPr>
              <w:t>Switchport port-security mac-address</w:t>
            </w:r>
            <w:r w:rsidR="3CAAD93F" w:rsidRPr="4052653F">
              <w:rPr>
                <w:lang w:val="en-NZ"/>
              </w:rPr>
              <w:t xml:space="preserve"> sticky</w:t>
            </w:r>
          </w:p>
          <w:p w14:paraId="2CA0A378" w14:textId="55FAAF93" w:rsidR="00156D1F" w:rsidRPr="00753C56" w:rsidRDefault="766421A3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 xml:space="preserve">switchport port-security violation shutdown </w:t>
            </w:r>
          </w:p>
          <w:p w14:paraId="1421DB09" w14:textId="74A37262" w:rsidR="00156D1F" w:rsidRPr="00753C56" w:rsidRDefault="766421A3" w:rsidP="026F4CF2">
            <w:pPr>
              <w:pStyle w:val="TableText"/>
              <w:rPr>
                <w:lang w:val="en-NZ"/>
              </w:rPr>
            </w:pPr>
            <w:r w:rsidRPr="4052653F">
              <w:rPr>
                <w:lang w:val="en-NZ"/>
              </w:rPr>
              <w:t>switchport port-security aging time 2</w:t>
            </w:r>
          </w:p>
          <w:p w14:paraId="1E8A5184" w14:textId="12208615" w:rsidR="7877680C" w:rsidRDefault="7877680C" w:rsidP="4052653F">
            <w:pPr>
              <w:pStyle w:val="TableText"/>
              <w:rPr>
                <w:lang w:val="en-NZ"/>
              </w:rPr>
            </w:pPr>
            <w:r w:rsidRPr="4052653F">
              <w:rPr>
                <w:lang w:val="en-NZ"/>
              </w:rPr>
              <w:t>Switchport port-security aging type inactivity</w:t>
            </w:r>
          </w:p>
          <w:p w14:paraId="253E244A" w14:textId="74B94EE5" w:rsidR="00156D1F" w:rsidRPr="00753C56" w:rsidRDefault="00156D1F" w:rsidP="026F4CF2">
            <w:pPr>
              <w:pStyle w:val="TableText"/>
              <w:rPr>
                <w:lang w:val="en-NZ"/>
              </w:rPr>
            </w:pPr>
          </w:p>
          <w:p w14:paraId="4FCF0764" w14:textId="231ED169" w:rsidR="00156D1F" w:rsidRPr="00753C56" w:rsidRDefault="00156D1F" w:rsidP="026F4CF2">
            <w:pPr>
              <w:pStyle w:val="TableText"/>
              <w:rPr>
                <w:lang w:val="en-NZ"/>
              </w:rPr>
            </w:pPr>
          </w:p>
        </w:tc>
      </w:tr>
      <w:tr w:rsidR="00156D1F" w:rsidRPr="00753C56" w14:paraId="77A4A124" w14:textId="77777777" w:rsidTr="64C9EA3E">
        <w:trPr>
          <w:cantSplit/>
          <w:jc w:val="center"/>
        </w:trPr>
        <w:tc>
          <w:tcPr>
            <w:tcW w:w="4310" w:type="dxa"/>
            <w:shd w:val="clear" w:color="auto" w:fill="auto"/>
          </w:tcPr>
          <w:p w14:paraId="5118BB61" w14:textId="0CA96616" w:rsidR="00156D1F" w:rsidRPr="00753C56" w:rsidRDefault="15E7A962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Secure all unused interfaces</w:t>
            </w:r>
          </w:p>
        </w:tc>
        <w:tc>
          <w:tcPr>
            <w:tcW w:w="5593" w:type="dxa"/>
            <w:shd w:val="clear" w:color="auto" w:fill="auto"/>
          </w:tcPr>
          <w:p w14:paraId="3CD94E7B" w14:textId="0B333294" w:rsidR="00156D1F" w:rsidRPr="00753C56" w:rsidRDefault="6E519D3C" w:rsidP="026F4CF2">
            <w:pPr>
              <w:pStyle w:val="TableText"/>
              <w:rPr>
                <w:lang w:val="en-NZ"/>
              </w:rPr>
            </w:pPr>
            <w:r w:rsidRPr="64C9EA3E">
              <w:rPr>
                <w:lang w:val="en-NZ"/>
              </w:rPr>
              <w:t xml:space="preserve">All unused interfaces moved to VLAN20 </w:t>
            </w:r>
            <w:proofErr w:type="spellStart"/>
            <w:r w:rsidRPr="64C9EA3E">
              <w:rPr>
                <w:lang w:val="en-NZ"/>
              </w:rPr>
              <w:t>Secure_Down</w:t>
            </w:r>
            <w:proofErr w:type="spellEnd"/>
            <w:r w:rsidRPr="64C9EA3E">
              <w:rPr>
                <w:lang w:val="en-NZ"/>
              </w:rPr>
              <w:t xml:space="preserve"> VLAN and administratively shut down and turned into access ports.</w:t>
            </w:r>
          </w:p>
        </w:tc>
      </w:tr>
      <w:tr w:rsidR="00156D1F" w:rsidRPr="00753C56" w14:paraId="2C20DB30" w14:textId="77777777" w:rsidTr="64C9EA3E">
        <w:trPr>
          <w:cantSplit/>
          <w:jc w:val="center"/>
        </w:trPr>
        <w:tc>
          <w:tcPr>
            <w:tcW w:w="4310" w:type="dxa"/>
            <w:shd w:val="clear" w:color="auto" w:fill="auto"/>
          </w:tcPr>
          <w:p w14:paraId="01C6E7D4" w14:textId="59BE0E5E" w:rsidR="00156D1F" w:rsidRPr="00753C56" w:rsidRDefault="15E7A962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Configure DHCP snooping and limit the rate on appropriate ports</w:t>
            </w:r>
          </w:p>
        </w:tc>
        <w:tc>
          <w:tcPr>
            <w:tcW w:w="5593" w:type="dxa"/>
            <w:shd w:val="clear" w:color="auto" w:fill="auto"/>
          </w:tcPr>
          <w:p w14:paraId="62D3EE8E" w14:textId="47BC3A6B" w:rsidR="00156D1F" w:rsidRPr="00753C56" w:rsidRDefault="2896D99E" w:rsidP="026F4CF2">
            <w:pPr>
              <w:pStyle w:val="TableText"/>
              <w:rPr>
                <w:lang w:val="en-NZ"/>
              </w:rPr>
            </w:pPr>
            <w:proofErr w:type="spellStart"/>
            <w:r w:rsidRPr="5842CEFB">
              <w:rPr>
                <w:lang w:val="en-NZ"/>
              </w:rPr>
              <w:t>FastEthernet</w:t>
            </w:r>
            <w:proofErr w:type="spellEnd"/>
            <w:r w:rsidRPr="5842CEFB">
              <w:rPr>
                <w:lang w:val="en-NZ"/>
              </w:rPr>
              <w:t xml:space="preserve"> 0/1-3</w:t>
            </w:r>
          </w:p>
          <w:p w14:paraId="799B4200" w14:textId="0FCF7F58" w:rsidR="73BF4D63" w:rsidRDefault="73BF4D63" w:rsidP="5842CEFB">
            <w:pPr>
              <w:pStyle w:val="TableText"/>
              <w:rPr>
                <w:lang w:val="en-NZ"/>
              </w:rPr>
            </w:pPr>
            <w:r w:rsidRPr="5842CEFB">
              <w:rPr>
                <w:lang w:val="en-NZ"/>
              </w:rPr>
              <w:t xml:space="preserve">Ip </w:t>
            </w:r>
            <w:proofErr w:type="spellStart"/>
            <w:r w:rsidRPr="5842CEFB">
              <w:rPr>
                <w:lang w:val="en-NZ"/>
              </w:rPr>
              <w:t>dhcp</w:t>
            </w:r>
            <w:proofErr w:type="spellEnd"/>
            <w:r w:rsidRPr="5842CEFB">
              <w:rPr>
                <w:lang w:val="en-NZ"/>
              </w:rPr>
              <w:t xml:space="preserve"> snooping</w:t>
            </w:r>
          </w:p>
          <w:p w14:paraId="46B86C55" w14:textId="58952FC1" w:rsidR="00156D1F" w:rsidRPr="00753C56" w:rsidRDefault="3856FAC0" w:rsidP="026F4CF2">
            <w:pPr>
              <w:pStyle w:val="TableText"/>
              <w:rPr>
                <w:lang w:val="en-NZ"/>
              </w:rPr>
            </w:pPr>
            <w:proofErr w:type="spellStart"/>
            <w:r w:rsidRPr="026F4CF2">
              <w:rPr>
                <w:lang w:val="en-NZ"/>
              </w:rPr>
              <w:t>ip</w:t>
            </w:r>
            <w:proofErr w:type="spellEnd"/>
            <w:r w:rsidRPr="026F4CF2">
              <w:rPr>
                <w:lang w:val="en-NZ"/>
              </w:rPr>
              <w:t xml:space="preserve"> </w:t>
            </w:r>
            <w:proofErr w:type="spellStart"/>
            <w:r w:rsidRPr="026F4CF2">
              <w:rPr>
                <w:lang w:val="en-NZ"/>
              </w:rPr>
              <w:t>dhcp</w:t>
            </w:r>
            <w:proofErr w:type="spellEnd"/>
            <w:r w:rsidRPr="026F4CF2">
              <w:rPr>
                <w:lang w:val="en-NZ"/>
              </w:rPr>
              <w:t xml:space="preserve"> snooping limit rate 10</w:t>
            </w:r>
          </w:p>
        </w:tc>
      </w:tr>
      <w:tr w:rsidR="00156D1F" w:rsidRPr="00753C56" w14:paraId="58397C8A" w14:textId="77777777" w:rsidTr="64C9EA3E">
        <w:trPr>
          <w:cantSplit/>
          <w:jc w:val="center"/>
        </w:trPr>
        <w:tc>
          <w:tcPr>
            <w:tcW w:w="4310" w:type="dxa"/>
            <w:shd w:val="clear" w:color="auto" w:fill="auto"/>
          </w:tcPr>
          <w:p w14:paraId="038596E9" w14:textId="6B3A04B6" w:rsidR="00156D1F" w:rsidRPr="00753C56" w:rsidRDefault="15E7A962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>Configure Dynamic ARP Inspection (DAI) on switches</w:t>
            </w:r>
          </w:p>
        </w:tc>
        <w:tc>
          <w:tcPr>
            <w:tcW w:w="5593" w:type="dxa"/>
            <w:shd w:val="clear" w:color="auto" w:fill="auto"/>
          </w:tcPr>
          <w:p w14:paraId="36FB0D49" w14:textId="1DC2958F" w:rsidR="00156D1F" w:rsidRPr="00753C56" w:rsidRDefault="219B1DE7" w:rsidP="026F4CF2">
            <w:pPr>
              <w:pStyle w:val="TableText"/>
              <w:rPr>
                <w:lang w:val="en-NZ"/>
              </w:rPr>
            </w:pPr>
            <w:proofErr w:type="spellStart"/>
            <w:r w:rsidRPr="026F4CF2">
              <w:rPr>
                <w:lang w:val="en-NZ"/>
              </w:rPr>
              <w:t>ip</w:t>
            </w:r>
            <w:proofErr w:type="spellEnd"/>
            <w:r w:rsidRPr="026F4CF2">
              <w:rPr>
                <w:lang w:val="en-NZ"/>
              </w:rPr>
              <w:t xml:space="preserve"> </w:t>
            </w:r>
            <w:proofErr w:type="spellStart"/>
            <w:r w:rsidRPr="026F4CF2">
              <w:rPr>
                <w:lang w:val="en-NZ"/>
              </w:rPr>
              <w:t>arp</w:t>
            </w:r>
            <w:proofErr w:type="spellEnd"/>
            <w:r w:rsidRPr="026F4CF2">
              <w:rPr>
                <w:lang w:val="en-NZ"/>
              </w:rPr>
              <w:t xml:space="preserve"> inspection </w:t>
            </w:r>
            <w:proofErr w:type="spellStart"/>
            <w:r w:rsidRPr="026F4CF2">
              <w:rPr>
                <w:lang w:val="en-NZ"/>
              </w:rPr>
              <w:t>vlan</w:t>
            </w:r>
            <w:proofErr w:type="spellEnd"/>
            <w:r w:rsidRPr="026F4CF2">
              <w:rPr>
                <w:lang w:val="en-NZ"/>
              </w:rPr>
              <w:t xml:space="preserve"> 5, 10, 15</w:t>
            </w:r>
          </w:p>
        </w:tc>
      </w:tr>
      <w:tr w:rsidR="00156D1F" w:rsidRPr="00753C56" w14:paraId="41F12B05" w14:textId="77777777" w:rsidTr="64C9EA3E">
        <w:trPr>
          <w:cantSplit/>
          <w:jc w:val="center"/>
        </w:trPr>
        <w:tc>
          <w:tcPr>
            <w:tcW w:w="4310" w:type="dxa"/>
            <w:shd w:val="clear" w:color="auto" w:fill="auto"/>
          </w:tcPr>
          <w:p w14:paraId="56758DF7" w14:textId="5C0C42D8" w:rsidR="00156D1F" w:rsidRDefault="15E7A962" w:rsidP="026F4CF2">
            <w:pPr>
              <w:pStyle w:val="TableText"/>
              <w:rPr>
                <w:lang w:val="en-NZ"/>
              </w:rPr>
            </w:pPr>
            <w:r>
              <w:t xml:space="preserve">Configure </w:t>
            </w:r>
            <w:proofErr w:type="spellStart"/>
            <w:r>
              <w:t>BPDUguard</w:t>
            </w:r>
            <w:proofErr w:type="spellEnd"/>
            <w:r>
              <w:t xml:space="preserve"> and </w:t>
            </w:r>
            <w:proofErr w:type="spellStart"/>
            <w:r>
              <w:t>PortFast</w:t>
            </w:r>
            <w:proofErr w:type="spellEnd"/>
            <w:r>
              <w:t xml:space="preserve"> on relevant ports</w:t>
            </w:r>
          </w:p>
        </w:tc>
        <w:tc>
          <w:tcPr>
            <w:tcW w:w="5593" w:type="dxa"/>
            <w:shd w:val="clear" w:color="auto" w:fill="auto"/>
          </w:tcPr>
          <w:p w14:paraId="6908B5F3" w14:textId="7ADCD8A6" w:rsidR="00156D1F" w:rsidRPr="00753C56" w:rsidRDefault="76DDA16D" w:rsidP="026F4CF2">
            <w:pPr>
              <w:pStyle w:val="TableText"/>
              <w:rPr>
                <w:lang w:val="en-NZ"/>
              </w:rPr>
            </w:pPr>
            <w:proofErr w:type="spellStart"/>
            <w:r w:rsidRPr="026F4CF2">
              <w:rPr>
                <w:lang w:val="en-NZ"/>
              </w:rPr>
              <w:t>FastEthernet</w:t>
            </w:r>
            <w:proofErr w:type="spellEnd"/>
            <w:r w:rsidRPr="026F4CF2">
              <w:rPr>
                <w:lang w:val="en-NZ"/>
              </w:rPr>
              <w:t xml:space="preserve"> 0/1-3</w:t>
            </w:r>
          </w:p>
          <w:p w14:paraId="6619ED74" w14:textId="610E55E7" w:rsidR="00156D1F" w:rsidRPr="00753C56" w:rsidRDefault="76DDA16D" w:rsidP="026F4CF2">
            <w:pPr>
              <w:pStyle w:val="TableText"/>
            </w:pPr>
            <w:r w:rsidRPr="026F4CF2">
              <w:rPr>
                <w:lang w:val="en-NZ"/>
              </w:rPr>
              <w:t xml:space="preserve">spanning-tree </w:t>
            </w:r>
            <w:proofErr w:type="spellStart"/>
            <w:r w:rsidRPr="026F4CF2">
              <w:rPr>
                <w:lang w:val="en-NZ"/>
              </w:rPr>
              <w:t>bpduguard</w:t>
            </w:r>
            <w:proofErr w:type="spellEnd"/>
            <w:r w:rsidRPr="026F4CF2">
              <w:rPr>
                <w:lang w:val="en-NZ"/>
              </w:rPr>
              <w:t xml:space="preserve"> enable</w:t>
            </w:r>
          </w:p>
          <w:p w14:paraId="76D419DD" w14:textId="0AAF6F8F" w:rsidR="00156D1F" w:rsidRPr="00753C56" w:rsidRDefault="76DDA16D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 xml:space="preserve">spanning-tree </w:t>
            </w:r>
            <w:proofErr w:type="spellStart"/>
            <w:r w:rsidRPr="026F4CF2">
              <w:rPr>
                <w:lang w:val="en-NZ"/>
              </w:rPr>
              <w:t>portfast</w:t>
            </w:r>
            <w:proofErr w:type="spellEnd"/>
          </w:p>
        </w:tc>
      </w:tr>
    </w:tbl>
    <w:p w14:paraId="27108324" w14:textId="77777777" w:rsidR="002C0F66" w:rsidRPr="002C0F66" w:rsidRDefault="002C0F66" w:rsidP="002C0F66">
      <w:pPr>
        <w:pStyle w:val="BodyTextL25"/>
        <w:rPr>
          <w:lang w:val="en-NZ"/>
        </w:rPr>
      </w:pPr>
    </w:p>
    <w:p w14:paraId="5D2030BA" w14:textId="1E11B80E" w:rsidR="002B3370" w:rsidRPr="00753C56" w:rsidRDefault="002B3370" w:rsidP="000C7197">
      <w:pPr>
        <w:pStyle w:val="Heading2"/>
        <w:rPr>
          <w:lang w:val="en-NZ"/>
        </w:rPr>
      </w:pPr>
      <w:r w:rsidRPr="0FE83CCC">
        <w:rPr>
          <w:lang w:val="en-NZ"/>
        </w:rPr>
        <w:t>Configure Host Support</w:t>
      </w:r>
    </w:p>
    <w:p w14:paraId="08F9A335" w14:textId="18ABAC4F" w:rsidR="002B3370" w:rsidRPr="00753C56" w:rsidRDefault="002B3370" w:rsidP="002B3370">
      <w:pPr>
        <w:pStyle w:val="Heading3"/>
        <w:rPr>
          <w:lang w:val="en-NZ"/>
        </w:rPr>
      </w:pPr>
      <w:r w:rsidRPr="00753C56">
        <w:rPr>
          <w:lang w:val="en-NZ"/>
        </w:rPr>
        <w:t xml:space="preserve">Configure </w:t>
      </w:r>
      <w:r w:rsidR="006111F3">
        <w:rPr>
          <w:lang w:val="en-NZ"/>
        </w:rPr>
        <w:t>Router</w:t>
      </w:r>
      <w:r w:rsidR="00435603">
        <w:rPr>
          <w:lang w:val="en-NZ"/>
        </w:rPr>
        <w:t xml:space="preserve"> to be a DHCP server</w:t>
      </w:r>
    </w:p>
    <w:p w14:paraId="6BF6D1E9" w14:textId="0E0C956F" w:rsidR="002B3370" w:rsidRPr="00753C56" w:rsidRDefault="002B3370" w:rsidP="002B3370">
      <w:pPr>
        <w:pStyle w:val="BodyTextL25"/>
        <w:rPr>
          <w:lang w:val="en-NZ"/>
        </w:rPr>
      </w:pPr>
      <w:r w:rsidRPr="00753C56">
        <w:rPr>
          <w:lang w:val="en-NZ"/>
        </w:rPr>
        <w:t xml:space="preserve">Configuration Tasks for </w:t>
      </w:r>
      <w:proofErr w:type="spellStart"/>
      <w:r w:rsidR="003A5223">
        <w:rPr>
          <w:lang w:val="en-NZ"/>
        </w:rPr>
        <w:t>AK_Router</w:t>
      </w:r>
      <w:proofErr w:type="spellEnd"/>
      <w:r w:rsidR="003A5223">
        <w:rPr>
          <w:lang w:val="en-NZ"/>
        </w:rPr>
        <w:t xml:space="preserve"> and </w:t>
      </w:r>
      <w:proofErr w:type="spellStart"/>
      <w:r w:rsidR="003A5223">
        <w:rPr>
          <w:lang w:val="en-NZ"/>
        </w:rPr>
        <w:t>HN_Router</w:t>
      </w:r>
      <w:proofErr w:type="spellEnd"/>
      <w:r w:rsidRPr="00753C56">
        <w:rPr>
          <w:lang w:val="en-NZ"/>
        </w:rPr>
        <w:t xml:space="preserve"> include the following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lists the tasks with the specifications and associated points."/>
      </w:tblPr>
      <w:tblGrid>
        <w:gridCol w:w="3314"/>
        <w:gridCol w:w="5593"/>
      </w:tblGrid>
      <w:tr w:rsidR="005373E7" w:rsidRPr="00753C56" w14:paraId="7E2103C9" w14:textId="77777777" w:rsidTr="5842CEFB">
        <w:trPr>
          <w:cantSplit/>
          <w:tblHeader/>
          <w:jc w:val="center"/>
        </w:trPr>
        <w:tc>
          <w:tcPr>
            <w:tcW w:w="3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76DFD78B" w14:textId="77777777" w:rsidR="005373E7" w:rsidRPr="00753C56" w:rsidRDefault="005373E7" w:rsidP="00AD7861">
            <w:pPr>
              <w:pStyle w:val="TableHeading"/>
              <w:rPr>
                <w:lang w:val="en-NZ"/>
              </w:rPr>
            </w:pPr>
            <w:r w:rsidRPr="00753C56">
              <w:rPr>
                <w:lang w:val="en-NZ"/>
              </w:rPr>
              <w:t>Task</w:t>
            </w:r>
          </w:p>
        </w:tc>
        <w:tc>
          <w:tcPr>
            <w:tcW w:w="55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045CF21A" w14:textId="7533197D" w:rsidR="005373E7" w:rsidRPr="00753C56" w:rsidRDefault="005373E7" w:rsidP="00AD7861">
            <w:pPr>
              <w:pStyle w:val="TableHeading"/>
              <w:rPr>
                <w:lang w:val="en-NZ"/>
              </w:rPr>
            </w:pPr>
            <w:r w:rsidRPr="00753C56">
              <w:rPr>
                <w:lang w:val="en-NZ"/>
              </w:rPr>
              <w:t>Specification</w:t>
            </w:r>
            <w:r>
              <w:rPr>
                <w:lang w:val="en-NZ"/>
              </w:rPr>
              <w:t xml:space="preserve"> details and justify your design choices</w:t>
            </w:r>
          </w:p>
        </w:tc>
      </w:tr>
      <w:tr w:rsidR="005373E7" w:rsidRPr="00753C56" w14:paraId="678432DF" w14:textId="77777777" w:rsidTr="5842CEFB">
        <w:trPr>
          <w:cantSplit/>
          <w:jc w:val="center"/>
        </w:trPr>
        <w:tc>
          <w:tcPr>
            <w:tcW w:w="3314" w:type="dxa"/>
            <w:shd w:val="clear" w:color="auto" w:fill="auto"/>
          </w:tcPr>
          <w:p w14:paraId="539B32A0" w14:textId="07BBD93A" w:rsidR="005373E7" w:rsidRPr="00753C56" w:rsidRDefault="005373E7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t xml:space="preserve">Create a </w:t>
            </w:r>
            <w:proofErr w:type="gramStart"/>
            <w:r w:rsidRPr="026F4CF2">
              <w:rPr>
                <w:lang w:val="en-NZ"/>
              </w:rPr>
              <w:t>default routes</w:t>
            </w:r>
            <w:proofErr w:type="gramEnd"/>
            <w:r w:rsidRPr="026F4CF2">
              <w:rPr>
                <w:lang w:val="en-NZ"/>
              </w:rPr>
              <w:t xml:space="preserve"> for IPv4 and IPv6 that direct traffic to external network</w:t>
            </w:r>
          </w:p>
        </w:tc>
        <w:tc>
          <w:tcPr>
            <w:tcW w:w="5593" w:type="dxa"/>
            <w:shd w:val="clear" w:color="auto" w:fill="auto"/>
          </w:tcPr>
          <w:p w14:paraId="3684DD6D" w14:textId="3C60A8FD" w:rsidR="005373E7" w:rsidRPr="00753C56" w:rsidRDefault="40BCCA0B" w:rsidP="4052653F">
            <w:pPr>
              <w:spacing w:before="0" w:after="0"/>
              <w:rPr>
                <w:lang w:val="en-NZ"/>
              </w:rPr>
            </w:pPr>
            <w:proofErr w:type="gramStart"/>
            <w:r w:rsidRPr="4052653F">
              <w:t>Default</w:t>
            </w:r>
            <w:proofErr w:type="gramEnd"/>
            <w:r w:rsidRPr="4052653F">
              <w:t xml:space="preserve"> Gateway for network is </w:t>
            </w:r>
            <w:proofErr w:type="spellStart"/>
            <w:r w:rsidRPr="4052653F">
              <w:t>ip</w:t>
            </w:r>
            <w:proofErr w:type="spellEnd"/>
            <w:r w:rsidRPr="4052653F">
              <w:t xml:space="preserve"> address 30.15.4.161 255.255.255.252</w:t>
            </w:r>
            <w:r w:rsidR="42222B5C" w:rsidRPr="4052653F">
              <w:t xml:space="preserve"> on port gigabit 0/0/1.</w:t>
            </w:r>
            <w:r w:rsidRPr="4052653F">
              <w:t xml:space="preserve"> </w:t>
            </w:r>
            <w:r w:rsidR="72A80B27" w:rsidRPr="4052653F">
              <w:t>T</w:t>
            </w:r>
            <w:r w:rsidRPr="4052653F">
              <w:t>raffic comes into this network and if i</w:t>
            </w:r>
            <w:r w:rsidR="0D4C65CA" w:rsidRPr="4052653F">
              <w:t>s sent out of serial port 0/1/0</w:t>
            </w:r>
            <w:r w:rsidR="1BE611ED" w:rsidRPr="4052653F">
              <w:t xml:space="preserve"> to </w:t>
            </w:r>
            <w:proofErr w:type="spellStart"/>
            <w:r w:rsidR="1BE611ED" w:rsidRPr="4052653F">
              <w:t>ip</w:t>
            </w:r>
            <w:proofErr w:type="spellEnd"/>
            <w:r w:rsidR="1BE611ED" w:rsidRPr="4052653F">
              <w:t xml:space="preserve"> address 183.19.1.15 which is the ISP.</w:t>
            </w:r>
          </w:p>
          <w:p w14:paraId="03F200AA" w14:textId="5A7153E8" w:rsidR="005373E7" w:rsidRPr="00753C56" w:rsidRDefault="005373E7" w:rsidP="026F4CF2">
            <w:pPr>
              <w:pStyle w:val="TableText"/>
              <w:rPr>
                <w:lang w:val="en-NZ"/>
              </w:rPr>
            </w:pPr>
          </w:p>
        </w:tc>
      </w:tr>
      <w:tr w:rsidR="005373E7" w:rsidRPr="00753C56" w14:paraId="20DD4E78" w14:textId="77777777" w:rsidTr="5842CEFB">
        <w:trPr>
          <w:cantSplit/>
          <w:jc w:val="center"/>
        </w:trPr>
        <w:tc>
          <w:tcPr>
            <w:tcW w:w="3314" w:type="dxa"/>
            <w:shd w:val="clear" w:color="auto" w:fill="auto"/>
          </w:tcPr>
          <w:p w14:paraId="19B28FD7" w14:textId="74AAB14B" w:rsidR="005373E7" w:rsidRPr="00753C56" w:rsidRDefault="005373E7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lastRenderedPageBreak/>
              <w:t>Create separate IPv4 and IPv6 (O flag) DHCP pools for Developers and Infrastructure VLANs. Specify the default router gateway address for each. Exclude appropriate addresses</w:t>
            </w:r>
          </w:p>
        </w:tc>
        <w:tc>
          <w:tcPr>
            <w:tcW w:w="5593" w:type="dxa"/>
            <w:shd w:val="clear" w:color="auto" w:fill="auto"/>
          </w:tcPr>
          <w:p w14:paraId="332CF8AE" w14:textId="3194DEDA" w:rsidR="005373E7" w:rsidRPr="00753C56" w:rsidRDefault="1F7A0D9D" w:rsidP="5842CEFB">
            <w:pPr>
              <w:pStyle w:val="TableText"/>
              <w:rPr>
                <w:lang w:val="en-NZ"/>
              </w:rPr>
            </w:pPr>
            <w:r w:rsidRPr="5842CEFB">
              <w:rPr>
                <w:lang w:val="en-NZ"/>
              </w:rPr>
              <w:t>!</w:t>
            </w:r>
          </w:p>
          <w:p w14:paraId="57D52F63" w14:textId="6A8EE397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!</w:t>
            </w:r>
          </w:p>
          <w:p w14:paraId="758EA094" w14:textId="2E7EFE02" w:rsidR="005373E7" w:rsidRPr="00753C56" w:rsidRDefault="1F7A0D9D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ip</w:t>
            </w:r>
            <w:proofErr w:type="spellEnd"/>
            <w:r w:rsidRPr="5842CEFB">
              <w:rPr>
                <w:lang w:val="en-NZ"/>
              </w:rPr>
              <w:t xml:space="preserve"> </w:t>
            </w:r>
            <w:proofErr w:type="spellStart"/>
            <w:r w:rsidRPr="5842CEFB">
              <w:rPr>
                <w:lang w:val="en-NZ"/>
              </w:rPr>
              <w:t>dhcp</w:t>
            </w:r>
            <w:proofErr w:type="spellEnd"/>
            <w:r w:rsidRPr="5842CEFB">
              <w:rPr>
                <w:lang w:val="en-NZ"/>
              </w:rPr>
              <w:t xml:space="preserve"> </w:t>
            </w:r>
            <w:proofErr w:type="gramStart"/>
            <w:r w:rsidRPr="5842CEFB">
              <w:rPr>
                <w:lang w:val="en-NZ"/>
              </w:rPr>
              <w:t>excluded-address</w:t>
            </w:r>
            <w:proofErr w:type="gramEnd"/>
            <w:r w:rsidRPr="5842CEFB">
              <w:rPr>
                <w:lang w:val="en-NZ"/>
              </w:rPr>
              <w:t xml:space="preserve"> 30.15.4.161</w:t>
            </w:r>
          </w:p>
          <w:p w14:paraId="7D31E0F6" w14:textId="5F434C58" w:rsidR="005373E7" w:rsidRPr="00753C56" w:rsidRDefault="1F7A0D9D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ip</w:t>
            </w:r>
            <w:proofErr w:type="spellEnd"/>
            <w:r w:rsidRPr="5842CEFB">
              <w:rPr>
                <w:lang w:val="en-NZ"/>
              </w:rPr>
              <w:t xml:space="preserve"> </w:t>
            </w:r>
            <w:proofErr w:type="spellStart"/>
            <w:r w:rsidRPr="5842CEFB">
              <w:rPr>
                <w:lang w:val="en-NZ"/>
              </w:rPr>
              <w:t>dhcp</w:t>
            </w:r>
            <w:proofErr w:type="spellEnd"/>
            <w:r w:rsidRPr="5842CEFB">
              <w:rPr>
                <w:lang w:val="en-NZ"/>
              </w:rPr>
              <w:t xml:space="preserve"> </w:t>
            </w:r>
            <w:proofErr w:type="gramStart"/>
            <w:r w:rsidRPr="5842CEFB">
              <w:rPr>
                <w:lang w:val="en-NZ"/>
              </w:rPr>
              <w:t>excluded-address</w:t>
            </w:r>
            <w:proofErr w:type="gramEnd"/>
            <w:r w:rsidRPr="5842CEFB">
              <w:rPr>
                <w:lang w:val="en-NZ"/>
              </w:rPr>
              <w:t xml:space="preserve"> 30.15.4.1 30.15.4.10</w:t>
            </w:r>
          </w:p>
          <w:p w14:paraId="12F93EDD" w14:textId="3269B417" w:rsidR="005373E7" w:rsidRPr="00753C56" w:rsidRDefault="1F7A0D9D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ip</w:t>
            </w:r>
            <w:proofErr w:type="spellEnd"/>
            <w:r w:rsidRPr="5842CEFB">
              <w:rPr>
                <w:lang w:val="en-NZ"/>
              </w:rPr>
              <w:t xml:space="preserve"> </w:t>
            </w:r>
            <w:proofErr w:type="spellStart"/>
            <w:r w:rsidRPr="5842CEFB">
              <w:rPr>
                <w:lang w:val="en-NZ"/>
              </w:rPr>
              <w:t>dhcp</w:t>
            </w:r>
            <w:proofErr w:type="spellEnd"/>
            <w:r w:rsidRPr="5842CEFB">
              <w:rPr>
                <w:lang w:val="en-NZ"/>
              </w:rPr>
              <w:t xml:space="preserve"> </w:t>
            </w:r>
            <w:proofErr w:type="gramStart"/>
            <w:r w:rsidRPr="5842CEFB">
              <w:rPr>
                <w:lang w:val="en-NZ"/>
              </w:rPr>
              <w:t>excluded-address</w:t>
            </w:r>
            <w:proofErr w:type="gramEnd"/>
            <w:r w:rsidRPr="5842CEFB">
              <w:rPr>
                <w:lang w:val="en-NZ"/>
              </w:rPr>
              <w:t xml:space="preserve"> 30.15.0.1 30.15.0.10</w:t>
            </w:r>
          </w:p>
          <w:p w14:paraId="3DFB190D" w14:textId="64D3D9C7" w:rsidR="005373E7" w:rsidRPr="00753C56" w:rsidRDefault="1F7A0D9D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ip</w:t>
            </w:r>
            <w:proofErr w:type="spellEnd"/>
            <w:r w:rsidRPr="5842CEFB">
              <w:rPr>
                <w:lang w:val="en-NZ"/>
              </w:rPr>
              <w:t xml:space="preserve"> </w:t>
            </w:r>
            <w:proofErr w:type="spellStart"/>
            <w:r w:rsidRPr="5842CEFB">
              <w:rPr>
                <w:lang w:val="en-NZ"/>
              </w:rPr>
              <w:t>dhcp</w:t>
            </w:r>
            <w:proofErr w:type="spellEnd"/>
            <w:r w:rsidRPr="5842CEFB">
              <w:rPr>
                <w:lang w:val="en-NZ"/>
              </w:rPr>
              <w:t xml:space="preserve"> </w:t>
            </w:r>
            <w:proofErr w:type="gramStart"/>
            <w:r w:rsidRPr="5842CEFB">
              <w:rPr>
                <w:lang w:val="en-NZ"/>
              </w:rPr>
              <w:t>excluded-address</w:t>
            </w:r>
            <w:proofErr w:type="gramEnd"/>
            <w:r w:rsidRPr="5842CEFB">
              <w:rPr>
                <w:lang w:val="en-NZ"/>
              </w:rPr>
              <w:t xml:space="preserve"> 30.15.4.129 30.15.4.134</w:t>
            </w:r>
          </w:p>
          <w:p w14:paraId="33780429" w14:textId="376447F0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!</w:t>
            </w:r>
          </w:p>
          <w:p w14:paraId="5D55F2C4" w14:textId="544FB83E" w:rsidR="005373E7" w:rsidRPr="00753C56" w:rsidRDefault="1F7A0D9D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ip</w:t>
            </w:r>
            <w:proofErr w:type="spellEnd"/>
            <w:r w:rsidRPr="5842CEFB">
              <w:rPr>
                <w:lang w:val="en-NZ"/>
              </w:rPr>
              <w:t xml:space="preserve"> </w:t>
            </w:r>
            <w:proofErr w:type="spellStart"/>
            <w:r w:rsidRPr="5842CEFB">
              <w:rPr>
                <w:lang w:val="en-NZ"/>
              </w:rPr>
              <w:t>dhcp</w:t>
            </w:r>
            <w:proofErr w:type="spellEnd"/>
            <w:r w:rsidRPr="5842CEFB">
              <w:rPr>
                <w:lang w:val="en-NZ"/>
              </w:rPr>
              <w:t xml:space="preserve"> pool Administration</w:t>
            </w:r>
          </w:p>
          <w:p w14:paraId="7C0F98F3" w14:textId="3CF8979E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network 30.15.0.0 255.255.252.0</w:t>
            </w:r>
          </w:p>
          <w:p w14:paraId="45A9685F" w14:textId="15A8BBF8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default-router 30.15.0.1</w:t>
            </w:r>
          </w:p>
          <w:p w14:paraId="762F4601" w14:textId="1DE97DC1" w:rsidR="005373E7" w:rsidRPr="00753C56" w:rsidRDefault="1F7A0D9D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dns</w:t>
            </w:r>
            <w:proofErr w:type="spellEnd"/>
            <w:r w:rsidRPr="5842CEFB">
              <w:rPr>
                <w:lang w:val="en-NZ"/>
              </w:rPr>
              <w:t>-server 8.8.8.8</w:t>
            </w:r>
          </w:p>
          <w:p w14:paraId="7184F4A0" w14:textId="71272406" w:rsidR="005373E7" w:rsidRPr="00753C56" w:rsidRDefault="1F7A0D9D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ip</w:t>
            </w:r>
            <w:proofErr w:type="spellEnd"/>
            <w:r w:rsidRPr="5842CEFB">
              <w:rPr>
                <w:lang w:val="en-NZ"/>
              </w:rPr>
              <w:t xml:space="preserve"> </w:t>
            </w:r>
            <w:proofErr w:type="spellStart"/>
            <w:r w:rsidRPr="5842CEFB">
              <w:rPr>
                <w:lang w:val="en-NZ"/>
              </w:rPr>
              <w:t>dhcp</w:t>
            </w:r>
            <w:proofErr w:type="spellEnd"/>
            <w:r w:rsidRPr="5842CEFB">
              <w:rPr>
                <w:lang w:val="en-NZ"/>
              </w:rPr>
              <w:t xml:space="preserve"> pool Developers</w:t>
            </w:r>
          </w:p>
          <w:p w14:paraId="73594D94" w14:textId="52C83BC3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network 30.15.4.0 255.255.255.128</w:t>
            </w:r>
          </w:p>
          <w:p w14:paraId="2F819F6C" w14:textId="177D151E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default-router 30.15.4.1</w:t>
            </w:r>
          </w:p>
          <w:p w14:paraId="7064061B" w14:textId="2B58EC43" w:rsidR="005373E7" w:rsidRPr="00753C56" w:rsidRDefault="1F7A0D9D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dns</w:t>
            </w:r>
            <w:proofErr w:type="spellEnd"/>
            <w:r w:rsidRPr="5842CEFB">
              <w:rPr>
                <w:lang w:val="en-NZ"/>
              </w:rPr>
              <w:t>-server 8.8.8.8</w:t>
            </w:r>
          </w:p>
          <w:p w14:paraId="3AF8931A" w14:textId="7617D96A" w:rsidR="005373E7" w:rsidRPr="00753C56" w:rsidRDefault="1F7A0D9D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ip</w:t>
            </w:r>
            <w:proofErr w:type="spellEnd"/>
            <w:r w:rsidRPr="5842CEFB">
              <w:rPr>
                <w:lang w:val="en-NZ"/>
              </w:rPr>
              <w:t xml:space="preserve"> </w:t>
            </w:r>
            <w:proofErr w:type="spellStart"/>
            <w:r w:rsidRPr="5842CEFB">
              <w:rPr>
                <w:lang w:val="en-NZ"/>
              </w:rPr>
              <w:t>dhcp</w:t>
            </w:r>
            <w:proofErr w:type="spellEnd"/>
            <w:r w:rsidRPr="5842CEFB">
              <w:rPr>
                <w:lang w:val="en-NZ"/>
              </w:rPr>
              <w:t xml:space="preserve"> pool Infrastructure</w:t>
            </w:r>
          </w:p>
          <w:p w14:paraId="54D3C580" w14:textId="76926121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network 30.15.4.128 255.255.255.224</w:t>
            </w:r>
          </w:p>
          <w:p w14:paraId="41498380" w14:textId="2F9C6946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default-router 30.15.4.129</w:t>
            </w:r>
          </w:p>
          <w:p w14:paraId="30707206" w14:textId="0809AE68" w:rsidR="005373E7" w:rsidRPr="00753C56" w:rsidRDefault="1F7A0D9D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dns</w:t>
            </w:r>
            <w:proofErr w:type="spellEnd"/>
            <w:r w:rsidRPr="5842CEFB">
              <w:rPr>
                <w:lang w:val="en-NZ"/>
              </w:rPr>
              <w:t>-server 8.8.8.8</w:t>
            </w:r>
          </w:p>
          <w:p w14:paraId="43FB0E11" w14:textId="6B2EEADE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!</w:t>
            </w:r>
          </w:p>
          <w:p w14:paraId="56041EE3" w14:textId="2D13C73F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!</w:t>
            </w:r>
          </w:p>
          <w:p w14:paraId="76D49A8C" w14:textId="55F66904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!</w:t>
            </w:r>
          </w:p>
          <w:p w14:paraId="7246F55F" w14:textId="063E7752" w:rsidR="005373E7" w:rsidRPr="00753C56" w:rsidRDefault="1F7A0D9D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ip</w:t>
            </w:r>
            <w:proofErr w:type="spellEnd"/>
            <w:r w:rsidRPr="5842CEFB">
              <w:rPr>
                <w:lang w:val="en-NZ"/>
              </w:rPr>
              <w:t xml:space="preserve"> </w:t>
            </w:r>
            <w:proofErr w:type="spellStart"/>
            <w:r w:rsidRPr="5842CEFB">
              <w:rPr>
                <w:lang w:val="en-NZ"/>
              </w:rPr>
              <w:t>cef</w:t>
            </w:r>
            <w:proofErr w:type="spellEnd"/>
          </w:p>
          <w:p w14:paraId="6B2E1B42" w14:textId="72E806DA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 xml:space="preserve">ipv6 </w:t>
            </w:r>
            <w:proofErr w:type="gramStart"/>
            <w:r w:rsidRPr="5842CEFB">
              <w:rPr>
                <w:lang w:val="en-NZ"/>
              </w:rPr>
              <w:t>unicast-routing</w:t>
            </w:r>
            <w:proofErr w:type="gramEnd"/>
          </w:p>
          <w:p w14:paraId="20CC0686" w14:textId="4C568D06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!</w:t>
            </w:r>
          </w:p>
          <w:p w14:paraId="594FF748" w14:textId="16FCB6B8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 xml:space="preserve">no ipv6 </w:t>
            </w:r>
            <w:proofErr w:type="spellStart"/>
            <w:r w:rsidRPr="5842CEFB">
              <w:rPr>
                <w:lang w:val="en-NZ"/>
              </w:rPr>
              <w:t>cef</w:t>
            </w:r>
            <w:proofErr w:type="spellEnd"/>
          </w:p>
          <w:p w14:paraId="613C1554" w14:textId="6DCD4BEB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!</w:t>
            </w:r>
          </w:p>
          <w:p w14:paraId="53C314BF" w14:textId="79B781FC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 xml:space="preserve">ipv6 </w:t>
            </w:r>
            <w:proofErr w:type="spellStart"/>
            <w:r w:rsidRPr="5842CEFB">
              <w:rPr>
                <w:lang w:val="en-NZ"/>
              </w:rPr>
              <w:t>dhcp</w:t>
            </w:r>
            <w:proofErr w:type="spellEnd"/>
            <w:r w:rsidRPr="5842CEFB">
              <w:rPr>
                <w:lang w:val="en-NZ"/>
              </w:rPr>
              <w:t xml:space="preserve"> pool Administration</w:t>
            </w:r>
          </w:p>
          <w:p w14:paraId="29C4FB50" w14:textId="3154B3E5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address prefix 2001:7A21:15</w:t>
            </w:r>
            <w:proofErr w:type="gramStart"/>
            <w:r w:rsidRPr="5842CEFB">
              <w:rPr>
                <w:lang w:val="en-NZ"/>
              </w:rPr>
              <w:t>ad::/</w:t>
            </w:r>
            <w:proofErr w:type="gramEnd"/>
            <w:r w:rsidRPr="5842CEFB">
              <w:rPr>
                <w:lang w:val="en-NZ"/>
              </w:rPr>
              <w:t>64 lifetime 172800 86400</w:t>
            </w:r>
          </w:p>
          <w:p w14:paraId="3FF570D3" w14:textId="6ADDDF35" w:rsidR="005373E7" w:rsidRPr="00753C56" w:rsidRDefault="1F7A0D9D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dns</w:t>
            </w:r>
            <w:proofErr w:type="spellEnd"/>
            <w:r w:rsidRPr="5842CEFB">
              <w:rPr>
                <w:lang w:val="en-NZ"/>
              </w:rPr>
              <w:t>-server 2001:4860:4860::8888</w:t>
            </w:r>
          </w:p>
          <w:p w14:paraId="18E378D3" w14:textId="3C051F8F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domain-name example.com</w:t>
            </w:r>
          </w:p>
          <w:p w14:paraId="4C044051" w14:textId="341A10A5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!</w:t>
            </w:r>
          </w:p>
          <w:p w14:paraId="00F7C285" w14:textId="323A6017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 xml:space="preserve">ipv6 </w:t>
            </w:r>
            <w:proofErr w:type="spellStart"/>
            <w:r w:rsidRPr="5842CEFB">
              <w:rPr>
                <w:lang w:val="en-NZ"/>
              </w:rPr>
              <w:t>dhcp</w:t>
            </w:r>
            <w:proofErr w:type="spellEnd"/>
            <w:r w:rsidRPr="5842CEFB">
              <w:rPr>
                <w:lang w:val="en-NZ"/>
              </w:rPr>
              <w:t xml:space="preserve"> pool Developers</w:t>
            </w:r>
          </w:p>
          <w:p w14:paraId="7D014116" w14:textId="7F618414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address prefix 2001:7A21:15ad:</w:t>
            </w:r>
            <w:proofErr w:type="gramStart"/>
            <w:r w:rsidRPr="5842CEFB">
              <w:rPr>
                <w:lang w:val="en-NZ"/>
              </w:rPr>
              <w:t>0001::/</w:t>
            </w:r>
            <w:proofErr w:type="gramEnd"/>
            <w:r w:rsidRPr="5842CEFB">
              <w:rPr>
                <w:lang w:val="en-NZ"/>
              </w:rPr>
              <w:t>64 lifetime 172800 86400</w:t>
            </w:r>
          </w:p>
          <w:p w14:paraId="4277F31B" w14:textId="68F57A26" w:rsidR="005373E7" w:rsidRPr="00753C56" w:rsidRDefault="1F7A0D9D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dns</w:t>
            </w:r>
            <w:proofErr w:type="spellEnd"/>
            <w:r w:rsidRPr="5842CEFB">
              <w:rPr>
                <w:lang w:val="en-NZ"/>
              </w:rPr>
              <w:t>-server 2001:4860:4860::8888</w:t>
            </w:r>
          </w:p>
          <w:p w14:paraId="31CB2CB8" w14:textId="3FFAD21A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domain-name example.com</w:t>
            </w:r>
          </w:p>
          <w:p w14:paraId="7B9B31A1" w14:textId="542D17C4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!</w:t>
            </w:r>
          </w:p>
          <w:p w14:paraId="07FD5D02" w14:textId="2F1FB2BC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 xml:space="preserve">ipv6 </w:t>
            </w:r>
            <w:proofErr w:type="spellStart"/>
            <w:r w:rsidRPr="5842CEFB">
              <w:rPr>
                <w:lang w:val="en-NZ"/>
              </w:rPr>
              <w:t>dhcp</w:t>
            </w:r>
            <w:proofErr w:type="spellEnd"/>
            <w:r w:rsidRPr="5842CEFB">
              <w:rPr>
                <w:lang w:val="en-NZ"/>
              </w:rPr>
              <w:t xml:space="preserve"> pool Infrastructure</w:t>
            </w:r>
          </w:p>
          <w:p w14:paraId="7C5E76A9" w14:textId="572AA89B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address prefix 2001:7A21:15ad:</w:t>
            </w:r>
            <w:proofErr w:type="gramStart"/>
            <w:r w:rsidRPr="5842CEFB">
              <w:rPr>
                <w:lang w:val="en-NZ"/>
              </w:rPr>
              <w:t>0002::/</w:t>
            </w:r>
            <w:proofErr w:type="gramEnd"/>
            <w:r w:rsidRPr="5842CEFB">
              <w:rPr>
                <w:lang w:val="en-NZ"/>
              </w:rPr>
              <w:t>64 lifetime 172800 86400</w:t>
            </w:r>
          </w:p>
          <w:p w14:paraId="300128EE" w14:textId="669F040C" w:rsidR="005373E7" w:rsidRPr="00753C56" w:rsidRDefault="1F7A0D9D" w:rsidP="026F4CF2">
            <w:pPr>
              <w:pStyle w:val="TableText"/>
            </w:pPr>
            <w:proofErr w:type="spellStart"/>
            <w:r w:rsidRPr="5842CEFB">
              <w:rPr>
                <w:lang w:val="en-NZ"/>
              </w:rPr>
              <w:t>dns</w:t>
            </w:r>
            <w:proofErr w:type="spellEnd"/>
            <w:r w:rsidRPr="5842CEFB">
              <w:rPr>
                <w:lang w:val="en-NZ"/>
              </w:rPr>
              <w:t>-server 2001:4860:4860::8888</w:t>
            </w:r>
          </w:p>
          <w:p w14:paraId="7C00C5F5" w14:textId="4895843B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domain-name example.com</w:t>
            </w:r>
          </w:p>
          <w:p w14:paraId="74325DBC" w14:textId="681D936A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t>!</w:t>
            </w:r>
          </w:p>
          <w:p w14:paraId="63DF80AD" w14:textId="3FB9B9C2" w:rsidR="005373E7" w:rsidRPr="00753C56" w:rsidRDefault="1F7A0D9D" w:rsidP="026F4CF2">
            <w:pPr>
              <w:pStyle w:val="TableText"/>
            </w:pPr>
            <w:r w:rsidRPr="5842CEFB">
              <w:rPr>
                <w:lang w:val="en-NZ"/>
              </w:rPr>
              <w:lastRenderedPageBreak/>
              <w:t>!</w:t>
            </w:r>
          </w:p>
          <w:p w14:paraId="7244F369" w14:textId="5D875EB2" w:rsidR="005373E7" w:rsidRPr="00753C56" w:rsidRDefault="005373E7" w:rsidP="026F4CF2">
            <w:pPr>
              <w:pStyle w:val="TableText"/>
              <w:rPr>
                <w:lang w:val="en-NZ"/>
              </w:rPr>
            </w:pPr>
          </w:p>
        </w:tc>
      </w:tr>
      <w:tr w:rsidR="005373E7" w:rsidRPr="00753C56" w14:paraId="4457DB21" w14:textId="77777777" w:rsidTr="5842CEFB">
        <w:trPr>
          <w:cantSplit/>
          <w:jc w:val="center"/>
        </w:trPr>
        <w:tc>
          <w:tcPr>
            <w:tcW w:w="3314" w:type="dxa"/>
            <w:shd w:val="clear" w:color="auto" w:fill="auto"/>
          </w:tcPr>
          <w:p w14:paraId="55A070CC" w14:textId="4F40C999" w:rsidR="005373E7" w:rsidRPr="00753C56" w:rsidRDefault="005373E7" w:rsidP="026F4CF2">
            <w:pPr>
              <w:pStyle w:val="TableText"/>
              <w:rPr>
                <w:lang w:val="en-NZ"/>
              </w:rPr>
            </w:pPr>
            <w:r w:rsidRPr="026F4CF2">
              <w:rPr>
                <w:lang w:val="en-NZ"/>
              </w:rPr>
              <w:lastRenderedPageBreak/>
              <w:t>Verify and record Host device dynamic IP address parameters learned from DHCP</w:t>
            </w:r>
          </w:p>
        </w:tc>
        <w:tc>
          <w:tcPr>
            <w:tcW w:w="5593" w:type="dxa"/>
            <w:shd w:val="clear" w:color="auto" w:fill="auto"/>
          </w:tcPr>
          <w:p w14:paraId="775CE660" w14:textId="13637A99" w:rsidR="005373E7" w:rsidRPr="00753C56" w:rsidRDefault="09BD069E" w:rsidP="5842CEFB">
            <w:pPr>
              <w:pStyle w:val="TableText"/>
              <w:rPr>
                <w:lang w:val="en-NZ"/>
              </w:rPr>
            </w:pPr>
            <w:r w:rsidRPr="5842CEFB">
              <w:rPr>
                <w:lang w:val="en-NZ"/>
              </w:rPr>
              <w:t xml:space="preserve">R1-15#show </w:t>
            </w:r>
            <w:proofErr w:type="spellStart"/>
            <w:r w:rsidRPr="5842CEFB">
              <w:rPr>
                <w:lang w:val="en-NZ"/>
              </w:rPr>
              <w:t>ip</w:t>
            </w:r>
            <w:proofErr w:type="spellEnd"/>
            <w:r w:rsidRPr="5842CEFB">
              <w:rPr>
                <w:lang w:val="en-NZ"/>
              </w:rPr>
              <w:t xml:space="preserve"> </w:t>
            </w:r>
            <w:proofErr w:type="spellStart"/>
            <w:r w:rsidRPr="5842CEFB">
              <w:rPr>
                <w:lang w:val="en-NZ"/>
              </w:rPr>
              <w:t>dhcp</w:t>
            </w:r>
            <w:proofErr w:type="spellEnd"/>
            <w:r w:rsidRPr="5842CEFB">
              <w:rPr>
                <w:lang w:val="en-NZ"/>
              </w:rPr>
              <w:t xml:space="preserve"> binding </w:t>
            </w:r>
          </w:p>
          <w:p w14:paraId="342CEA04" w14:textId="122E99E2" w:rsidR="005373E7" w:rsidRPr="00753C56" w:rsidRDefault="09BD069E" w:rsidP="026F4CF2">
            <w:pPr>
              <w:pStyle w:val="TableText"/>
            </w:pPr>
            <w:r w:rsidRPr="5842CEFB">
              <w:rPr>
                <w:lang w:val="en-NZ"/>
              </w:rPr>
              <w:t>IP address Client-ID/ Lease expiration Type</w:t>
            </w:r>
          </w:p>
          <w:p w14:paraId="0373F601" w14:textId="38F94153" w:rsidR="005373E7" w:rsidRPr="00753C56" w:rsidRDefault="09BD069E" w:rsidP="026F4CF2">
            <w:pPr>
              <w:pStyle w:val="TableText"/>
            </w:pPr>
            <w:r w:rsidRPr="5842CEFB">
              <w:rPr>
                <w:lang w:val="en-NZ"/>
              </w:rPr>
              <w:t>Hardware address</w:t>
            </w:r>
          </w:p>
          <w:p w14:paraId="4672A4E9" w14:textId="43461BB1" w:rsidR="005373E7" w:rsidRPr="00753C56" w:rsidRDefault="09BD069E" w:rsidP="026F4CF2">
            <w:pPr>
              <w:pStyle w:val="TableText"/>
            </w:pPr>
            <w:r w:rsidRPr="5842CEFB">
              <w:rPr>
                <w:lang w:val="en-NZ"/>
              </w:rPr>
              <w:t>30.15.0.17 0002.171A.7CEE -- Automatic</w:t>
            </w:r>
          </w:p>
          <w:p w14:paraId="4AD1AD03" w14:textId="614AD03A" w:rsidR="005373E7" w:rsidRPr="00753C56" w:rsidRDefault="09BD069E" w:rsidP="026F4CF2">
            <w:pPr>
              <w:pStyle w:val="TableText"/>
            </w:pPr>
            <w:r w:rsidRPr="5842CEFB">
              <w:rPr>
                <w:lang w:val="en-NZ"/>
              </w:rPr>
              <w:t>30.15.0.21 0001.631A.01AB -- Automatic</w:t>
            </w:r>
          </w:p>
          <w:p w14:paraId="4DCAD420" w14:textId="7FA479B5" w:rsidR="005373E7" w:rsidRPr="00753C56" w:rsidRDefault="09BD069E" w:rsidP="026F4CF2">
            <w:pPr>
              <w:pStyle w:val="TableText"/>
            </w:pPr>
            <w:r w:rsidRPr="5842CEFB">
              <w:rPr>
                <w:lang w:val="en-NZ"/>
              </w:rPr>
              <w:t>30.15.0.14 0005.5E3D.87EE -- Automatic</w:t>
            </w:r>
          </w:p>
          <w:p w14:paraId="08C9420C" w14:textId="77DC686A" w:rsidR="005373E7" w:rsidRPr="00753C56" w:rsidRDefault="09BD069E" w:rsidP="026F4CF2">
            <w:pPr>
              <w:pStyle w:val="TableText"/>
            </w:pPr>
            <w:r w:rsidRPr="5842CEFB">
              <w:rPr>
                <w:lang w:val="en-NZ"/>
              </w:rPr>
              <w:t>30.15.4.11 00D0.D3C4.211B -- Automatic</w:t>
            </w:r>
          </w:p>
          <w:p w14:paraId="5F6C4F15" w14:textId="45AB81E1" w:rsidR="005373E7" w:rsidRPr="00753C56" w:rsidRDefault="09BD069E" w:rsidP="026F4CF2">
            <w:pPr>
              <w:pStyle w:val="TableText"/>
            </w:pPr>
            <w:r w:rsidRPr="5842CEFB">
              <w:rPr>
                <w:lang w:val="en-NZ"/>
              </w:rPr>
              <w:t>30.15.4.12 0001.9728.5688 -- Automatic</w:t>
            </w:r>
          </w:p>
          <w:p w14:paraId="3863D695" w14:textId="56F989F5" w:rsidR="005373E7" w:rsidRPr="00753C56" w:rsidRDefault="09BD069E" w:rsidP="026F4CF2">
            <w:pPr>
              <w:pStyle w:val="TableText"/>
            </w:pPr>
            <w:r w:rsidRPr="5842CEFB">
              <w:rPr>
                <w:lang w:val="en-NZ"/>
              </w:rPr>
              <w:t>30.15.4.14 0040.0BBA.5C3A -- Automatic</w:t>
            </w:r>
          </w:p>
          <w:p w14:paraId="3F1F4D68" w14:textId="4BE9CCA9" w:rsidR="005373E7" w:rsidRPr="00753C56" w:rsidRDefault="09BD069E" w:rsidP="026F4CF2">
            <w:pPr>
              <w:pStyle w:val="TableText"/>
            </w:pPr>
            <w:r w:rsidRPr="5842CEFB">
              <w:rPr>
                <w:lang w:val="en-NZ"/>
              </w:rPr>
              <w:t>30.15.4.135 00D</w:t>
            </w:r>
            <w:proofErr w:type="gramStart"/>
            <w:r w:rsidRPr="5842CEFB">
              <w:rPr>
                <w:lang w:val="en-NZ"/>
              </w:rPr>
              <w:t>0.5801.E</w:t>
            </w:r>
            <w:proofErr w:type="gramEnd"/>
            <w:r w:rsidRPr="5842CEFB">
              <w:rPr>
                <w:lang w:val="en-NZ"/>
              </w:rPr>
              <w:t>787 -- Automatic</w:t>
            </w:r>
          </w:p>
          <w:p w14:paraId="186B035F" w14:textId="05435B22" w:rsidR="005373E7" w:rsidRPr="00753C56" w:rsidRDefault="09BD069E" w:rsidP="026F4CF2">
            <w:pPr>
              <w:pStyle w:val="TableText"/>
            </w:pPr>
            <w:r w:rsidRPr="5842CEFB">
              <w:rPr>
                <w:lang w:val="en-NZ"/>
              </w:rPr>
              <w:t>30.15.4.137 00D0.BAC</w:t>
            </w:r>
            <w:proofErr w:type="gramStart"/>
            <w:r w:rsidRPr="5842CEFB">
              <w:rPr>
                <w:lang w:val="en-NZ"/>
              </w:rPr>
              <w:t>3.EAE</w:t>
            </w:r>
            <w:proofErr w:type="gramEnd"/>
            <w:r w:rsidRPr="5842CEFB">
              <w:rPr>
                <w:lang w:val="en-NZ"/>
              </w:rPr>
              <w:t>0 -- Automatic</w:t>
            </w:r>
          </w:p>
          <w:p w14:paraId="54349F28" w14:textId="1D854A64" w:rsidR="005373E7" w:rsidRPr="00753C56" w:rsidRDefault="09BD069E" w:rsidP="026F4CF2">
            <w:pPr>
              <w:pStyle w:val="TableText"/>
            </w:pPr>
            <w:r w:rsidRPr="5842CEFB">
              <w:rPr>
                <w:lang w:val="en-NZ"/>
              </w:rPr>
              <w:t>30.15.4.139 0050.0F13.92E6 -- Automatic</w:t>
            </w:r>
          </w:p>
          <w:p w14:paraId="50D34327" w14:textId="4D71692A" w:rsidR="005373E7" w:rsidRPr="00753C56" w:rsidRDefault="005373E7" w:rsidP="5842CEFB">
            <w:pPr>
              <w:pStyle w:val="TableText"/>
              <w:rPr>
                <w:lang w:val="en-NZ"/>
              </w:rPr>
            </w:pPr>
          </w:p>
          <w:p w14:paraId="07142F82" w14:textId="6F52E3DD" w:rsidR="005373E7" w:rsidRPr="00753C56" w:rsidRDefault="4F05A3FB" w:rsidP="026F4CF2">
            <w:pPr>
              <w:pStyle w:val="TableText"/>
              <w:rPr>
                <w:lang w:val="en-NZ"/>
              </w:rPr>
            </w:pPr>
            <w:r w:rsidRPr="5842CEFB">
              <w:rPr>
                <w:lang w:val="en-NZ"/>
              </w:rPr>
              <w:t>As the DHCPv6 server is SLAAC with Stateless, there is no device logging the ipv6 addresses, as the host devices use a combination of their own physical address and the routers IPv6 address.</w:t>
            </w:r>
          </w:p>
        </w:tc>
      </w:tr>
    </w:tbl>
    <w:p w14:paraId="27537C27" w14:textId="4DF65ABA" w:rsidR="5842CEFB" w:rsidRDefault="5842CEFB"/>
    <w:p w14:paraId="79717AE6" w14:textId="6E7553FB" w:rsidR="006B4B5D" w:rsidRPr="00753C56" w:rsidRDefault="00140C05" w:rsidP="006B4B5D">
      <w:pPr>
        <w:pStyle w:val="Heading2"/>
        <w:rPr>
          <w:lang w:val="en-NZ"/>
        </w:rPr>
      </w:pPr>
      <w:r>
        <w:rPr>
          <w:lang w:val="en-NZ"/>
        </w:rPr>
        <w:t>Configure Static Routes</w:t>
      </w:r>
    </w:p>
    <w:p w14:paraId="63E60B47" w14:textId="2509A909" w:rsidR="00557124" w:rsidRDefault="00557124" w:rsidP="00557124">
      <w:pPr>
        <w:pStyle w:val="Heading3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Configure static routes </w:t>
      </w:r>
      <w:r w:rsidR="00DC6F3D">
        <w:rPr>
          <w:rFonts w:cs="Arial"/>
          <w:color w:val="000000"/>
          <w:szCs w:val="22"/>
        </w:rPr>
        <w:t>to</w:t>
      </w:r>
      <w:r w:rsidR="00983680">
        <w:rPr>
          <w:rFonts w:cs="Arial"/>
          <w:color w:val="000000"/>
          <w:szCs w:val="22"/>
        </w:rPr>
        <w:t xml:space="preserve"> </w:t>
      </w:r>
      <w:r w:rsidR="00DC6F3D">
        <w:rPr>
          <w:rFonts w:cs="Arial"/>
          <w:color w:val="000000"/>
          <w:szCs w:val="22"/>
        </w:rPr>
        <w:t>External networks</w:t>
      </w:r>
      <w:r>
        <w:rPr>
          <w:rFonts w:cs="Arial"/>
          <w:color w:val="000000"/>
          <w:szCs w:val="22"/>
        </w:rPr>
        <w:t>.</w:t>
      </w:r>
    </w:p>
    <w:p w14:paraId="6CA8259D" w14:textId="58F3CE5E" w:rsidR="00557124" w:rsidRDefault="00557124" w:rsidP="001B55C0">
      <w:pPr>
        <w:pStyle w:val="SubStepAlpha"/>
      </w:pPr>
      <w:r>
        <w:t xml:space="preserve">Configure IPv4 </w:t>
      </w:r>
      <w:r w:rsidR="00AE0802">
        <w:t>Fully specified</w:t>
      </w:r>
      <w:r w:rsidR="00B45757">
        <w:t xml:space="preserve"> </w:t>
      </w:r>
      <w:r w:rsidR="000030B8">
        <w:t>static</w:t>
      </w:r>
      <w:r>
        <w:t xml:space="preserve"> routes </w:t>
      </w:r>
      <w:r w:rsidR="00B45757">
        <w:t xml:space="preserve">and floating static routes </w:t>
      </w:r>
      <w:r>
        <w:t>to</w:t>
      </w:r>
      <w:r w:rsidR="00DC6F3D">
        <w:t xml:space="preserve"> an</w:t>
      </w:r>
      <w:r w:rsidR="000030B8">
        <w:t>other students LAN</w:t>
      </w:r>
      <w:r w:rsidR="001E19C0">
        <w:t>.</w:t>
      </w:r>
      <w:r w:rsidR="000030B8">
        <w:t xml:space="preserve"> </w:t>
      </w:r>
      <w:r>
        <w:t>Use an administrative distance of </w:t>
      </w:r>
      <w:r w:rsidR="001E19C0">
        <w:rPr>
          <w:b/>
          <w:bCs/>
        </w:rPr>
        <w:t>60</w:t>
      </w:r>
      <w:r>
        <w:t> for the backup route</w:t>
      </w:r>
    </w:p>
    <w:p w14:paraId="50A2C091" w14:textId="77777777" w:rsidR="00EB63B3" w:rsidRDefault="00EB63B3" w:rsidP="00EB63B3">
      <w:pPr>
        <w:pStyle w:val="SubStepAlpha"/>
        <w:numPr>
          <w:ilvl w:val="0"/>
          <w:numId w:val="0"/>
        </w:numPr>
        <w:ind w:left="720"/>
      </w:pPr>
    </w:p>
    <w:p w14:paraId="436CDDBE" w14:textId="4917659F" w:rsidR="00EB63B3" w:rsidRDefault="00EB63B3" w:rsidP="00EB63B3">
      <w:pPr>
        <w:pStyle w:val="SubStepAlpha"/>
      </w:pPr>
      <w:r>
        <w:t>Configure IPv6 next hop static routes and floating static routes to a third students LAN. Use an administrative distance of </w:t>
      </w:r>
      <w:r>
        <w:rPr>
          <w:b/>
          <w:bCs/>
        </w:rPr>
        <w:t>60</w:t>
      </w:r>
      <w:r>
        <w:t> for the backup route</w:t>
      </w:r>
    </w:p>
    <w:p w14:paraId="6DB7E43E" w14:textId="77777777" w:rsidR="007C6B6D" w:rsidRDefault="007C6B6D" w:rsidP="007C6B6D">
      <w:pPr>
        <w:pStyle w:val="ListParagraph"/>
      </w:pPr>
    </w:p>
    <w:p w14:paraId="21A262E0" w14:textId="70DDE462" w:rsidR="007C6B6D" w:rsidRDefault="007C6B6D" w:rsidP="007C6B6D">
      <w:pPr>
        <w:pStyle w:val="SubStepAlpha"/>
        <w:numPr>
          <w:ilvl w:val="0"/>
          <w:numId w:val="0"/>
        </w:numPr>
        <w:ind w:left="720"/>
      </w:pPr>
      <w:r>
        <w:t xml:space="preserve">Describe </w:t>
      </w:r>
      <w:r w:rsidR="005373E7">
        <w:t xml:space="preserve">and justify </w:t>
      </w:r>
      <w:r>
        <w:t>your static route configuration</w:t>
      </w:r>
      <w:r w:rsidR="005373E7">
        <w:t>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7C6B6D" w14:paraId="2ABDA95F" w14:textId="77777777" w:rsidTr="64C9EA3E">
        <w:tc>
          <w:tcPr>
            <w:tcW w:w="10070" w:type="dxa"/>
          </w:tcPr>
          <w:p w14:paraId="0F2998C6" w14:textId="086D75E7" w:rsidR="007C6B6D" w:rsidRDefault="7CCA5AAB" w:rsidP="026F4CF2">
            <w:pPr>
              <w:pStyle w:val="BodyTextL25"/>
              <w:ind w:left="0"/>
              <w:rPr>
                <w:lang w:val="en-NZ"/>
              </w:rPr>
            </w:pPr>
            <w:r w:rsidRPr="64C9EA3E">
              <w:rPr>
                <w:lang w:val="en-NZ"/>
              </w:rPr>
              <w:t>Static route is configured to the ISP Router from the Network Router, th</w:t>
            </w:r>
            <w:r w:rsidR="25FAF320" w:rsidRPr="64C9EA3E">
              <w:rPr>
                <w:lang w:val="en-NZ"/>
              </w:rPr>
              <w:t>e route is configured so that all packets sent with a</w:t>
            </w:r>
            <w:r w:rsidR="3981BA5E" w:rsidRPr="64C9EA3E">
              <w:rPr>
                <w:lang w:val="en-NZ"/>
              </w:rPr>
              <w:t xml:space="preserve"> destination</w:t>
            </w:r>
            <w:r w:rsidR="25FAF320" w:rsidRPr="64C9EA3E">
              <w:rPr>
                <w:lang w:val="en-NZ"/>
              </w:rPr>
              <w:t xml:space="preserve"> IPv4 or IPv6 address not in the </w:t>
            </w:r>
            <w:r w:rsidR="1BA1D6D3" w:rsidRPr="64C9EA3E">
              <w:rPr>
                <w:lang w:val="en-NZ"/>
              </w:rPr>
              <w:t xml:space="preserve">network </w:t>
            </w:r>
            <w:r w:rsidR="25FAF320" w:rsidRPr="64C9EA3E">
              <w:rPr>
                <w:lang w:val="en-NZ"/>
              </w:rPr>
              <w:t>range of the network is sent out of the static route towards the ISP rout</w:t>
            </w:r>
            <w:r w:rsidR="3B42706A" w:rsidRPr="64C9EA3E">
              <w:rPr>
                <w:lang w:val="en-NZ"/>
              </w:rPr>
              <w:t>er</w:t>
            </w:r>
            <w:r w:rsidR="0BD4B19D" w:rsidRPr="64C9EA3E">
              <w:rPr>
                <w:lang w:val="en-NZ"/>
              </w:rPr>
              <w:t xml:space="preserve"> </w:t>
            </w:r>
            <w:proofErr w:type="gramStart"/>
            <w:r w:rsidR="0BD4B19D" w:rsidRPr="64C9EA3E">
              <w:rPr>
                <w:lang w:val="en-NZ"/>
              </w:rPr>
              <w:t>in an attempt to</w:t>
            </w:r>
            <w:proofErr w:type="gramEnd"/>
            <w:r w:rsidR="0BD4B19D" w:rsidRPr="64C9EA3E">
              <w:rPr>
                <w:lang w:val="en-NZ"/>
              </w:rPr>
              <w:t xml:space="preserve"> find the p</w:t>
            </w:r>
            <w:r w:rsidR="109A4DC1" w:rsidRPr="64C9EA3E">
              <w:rPr>
                <w:lang w:val="en-NZ"/>
              </w:rPr>
              <w:t xml:space="preserve">acket </w:t>
            </w:r>
            <w:r w:rsidR="0BD4B19D" w:rsidRPr="64C9EA3E">
              <w:rPr>
                <w:lang w:val="en-NZ"/>
              </w:rPr>
              <w:t>destination.</w:t>
            </w:r>
          </w:p>
          <w:p w14:paraId="49D6A08C" w14:textId="77777777" w:rsidR="007C6B6D" w:rsidRDefault="007C6B6D" w:rsidP="026F4CF2">
            <w:pPr>
              <w:pStyle w:val="BodyTextL25"/>
              <w:ind w:left="0"/>
              <w:rPr>
                <w:lang w:val="en-NZ"/>
              </w:rPr>
            </w:pPr>
          </w:p>
          <w:p w14:paraId="49D9F2AD" w14:textId="77777777" w:rsidR="007C6B6D" w:rsidRDefault="007C6B6D" w:rsidP="026F4CF2">
            <w:pPr>
              <w:pStyle w:val="BodyTextL25"/>
              <w:ind w:left="0"/>
              <w:rPr>
                <w:lang w:val="en-NZ"/>
              </w:rPr>
            </w:pPr>
          </w:p>
          <w:p w14:paraId="493FAC31" w14:textId="77777777" w:rsidR="007C6B6D" w:rsidRDefault="007C6B6D" w:rsidP="026F4CF2">
            <w:pPr>
              <w:pStyle w:val="BodyTextL25"/>
              <w:ind w:left="0"/>
              <w:rPr>
                <w:lang w:val="en-NZ"/>
              </w:rPr>
            </w:pPr>
          </w:p>
        </w:tc>
      </w:tr>
    </w:tbl>
    <w:p w14:paraId="15040388" w14:textId="77777777" w:rsidR="001B55C0" w:rsidRDefault="001B55C0" w:rsidP="001B55C0">
      <w:pPr>
        <w:pStyle w:val="SubStepAlpha"/>
        <w:numPr>
          <w:ilvl w:val="0"/>
          <w:numId w:val="0"/>
        </w:numPr>
        <w:ind w:left="720"/>
      </w:pPr>
    </w:p>
    <w:p w14:paraId="288DBB46" w14:textId="12F26667" w:rsidR="002B3370" w:rsidRPr="00753C56" w:rsidRDefault="002B3370" w:rsidP="0FE83CCC">
      <w:pPr>
        <w:pStyle w:val="Heading2"/>
        <w:rPr>
          <w:lang w:val="en-NZ"/>
        </w:rPr>
      </w:pPr>
      <w:r w:rsidRPr="0FE83CCC">
        <w:rPr>
          <w:lang w:val="en-NZ"/>
        </w:rPr>
        <w:lastRenderedPageBreak/>
        <w:t>Test and Verify End-to-End Connectivit</w:t>
      </w:r>
      <w:r w:rsidR="005552A5" w:rsidRPr="0FE83CCC">
        <w:rPr>
          <w:lang w:val="en-NZ"/>
        </w:rPr>
        <w:t>y</w:t>
      </w:r>
    </w:p>
    <w:p w14:paraId="66433439" w14:textId="22048E90" w:rsidR="002B3370" w:rsidRPr="00753C56" w:rsidRDefault="002B3370" w:rsidP="002B3370">
      <w:pPr>
        <w:pStyle w:val="BodyTextL25"/>
        <w:rPr>
          <w:lang w:val="en-NZ"/>
        </w:rPr>
      </w:pPr>
      <w:r w:rsidRPr="00753C56">
        <w:rPr>
          <w:lang w:val="en-NZ"/>
        </w:rPr>
        <w:t>Use the ping command to test IPv4 and IPv6 connectivity between all network devices.</w:t>
      </w:r>
      <w:r w:rsidR="001374E1">
        <w:rPr>
          <w:lang w:val="en-NZ"/>
        </w:rPr>
        <w:t xml:space="preserve"> Paste a screenshot of your ping results into this document for verification.</w:t>
      </w:r>
    </w:p>
    <w:p w14:paraId="1643EA00" w14:textId="76BB65EA" w:rsidR="001374E1" w:rsidRDefault="001374E1" w:rsidP="002B3370">
      <w:pPr>
        <w:pStyle w:val="BodyTextL25"/>
        <w:rPr>
          <w:lang w:val="en-NZ"/>
        </w:rPr>
      </w:pPr>
    </w:p>
    <w:p w14:paraId="0E41B553" w14:textId="0B8F6742" w:rsidR="007C6B6D" w:rsidRDefault="007C6B6D" w:rsidP="002B3370">
      <w:pPr>
        <w:pStyle w:val="BodyTextL25"/>
        <w:rPr>
          <w:lang w:val="en-NZ"/>
        </w:rPr>
      </w:pPr>
      <w:r>
        <w:rPr>
          <w:lang w:val="en-NZ"/>
        </w:rPr>
        <w:t>Describe your Testing strategy</w:t>
      </w:r>
      <w:r w:rsidR="005373E7">
        <w:rPr>
          <w:lang w:val="en-NZ"/>
        </w:rPr>
        <w:t>:</w:t>
      </w:r>
    </w:p>
    <w:p w14:paraId="713C2FDA" w14:textId="2D049FE7" w:rsidR="007C6B6D" w:rsidRDefault="007C6B6D" w:rsidP="002B3370">
      <w:pPr>
        <w:pStyle w:val="BodyTextL25"/>
        <w:rPr>
          <w:lang w:val="en-NZ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7C6B6D" w14:paraId="66841D10" w14:textId="77777777" w:rsidTr="64C9EA3E">
        <w:tc>
          <w:tcPr>
            <w:tcW w:w="10070" w:type="dxa"/>
          </w:tcPr>
          <w:p w14:paraId="790BC97F" w14:textId="0E43D8F0" w:rsidR="5DFB25E2" w:rsidRDefault="5DFB25E2" w:rsidP="64C9EA3E">
            <w:pPr>
              <w:pStyle w:val="BodyTextL25"/>
              <w:ind w:left="0"/>
              <w:rPr>
                <w:lang w:val="en-NZ"/>
              </w:rPr>
            </w:pPr>
            <w:r w:rsidRPr="64C9EA3E">
              <w:rPr>
                <w:lang w:val="en-NZ"/>
              </w:rPr>
              <w:t>Testing will be conducted using 1 Switch, 1 Router, 1 Host Device, 1 External Router and 1 External Host</w:t>
            </w:r>
            <w:r w:rsidR="6AAD75B2" w:rsidRPr="64C9EA3E">
              <w:rPr>
                <w:lang w:val="en-NZ"/>
              </w:rPr>
              <w:t xml:space="preserve">, each device will ping a different set of devices then the other to make sure all devices are </w:t>
            </w:r>
            <w:proofErr w:type="gramStart"/>
            <w:r w:rsidR="6AAD75B2" w:rsidRPr="64C9EA3E">
              <w:rPr>
                <w:lang w:val="en-NZ"/>
              </w:rPr>
              <w:t>pinged</w:t>
            </w:r>
            <w:proofErr w:type="gramEnd"/>
            <w:r w:rsidR="6AAD75B2" w:rsidRPr="64C9EA3E">
              <w:rPr>
                <w:lang w:val="en-NZ"/>
              </w:rPr>
              <w:t xml:space="preserve"> and connectivity is established.</w:t>
            </w:r>
          </w:p>
          <w:p w14:paraId="4C058C78" w14:textId="00ECA5A6" w:rsidR="5DFB25E2" w:rsidRDefault="5DFB25E2" w:rsidP="64C9EA3E">
            <w:pPr>
              <w:pStyle w:val="BodyTextL25"/>
              <w:ind w:left="0"/>
              <w:rPr>
                <w:lang w:val="en-NZ"/>
              </w:rPr>
            </w:pPr>
            <w:r w:rsidRPr="64C9EA3E">
              <w:rPr>
                <w:lang w:val="en-NZ"/>
              </w:rPr>
              <w:t xml:space="preserve"> </w:t>
            </w:r>
          </w:p>
          <w:p w14:paraId="2683C5EB" w14:textId="1B110563" w:rsidR="2D0E36C5" w:rsidRDefault="2D0E36C5" w:rsidP="64C9EA3E">
            <w:pPr>
              <w:pStyle w:val="BodyTextL25"/>
              <w:ind w:left="0"/>
              <w:rPr>
                <w:lang w:val="en-NZ"/>
              </w:rPr>
            </w:pPr>
            <w:r w:rsidRPr="64C9EA3E">
              <w:rPr>
                <w:lang w:val="en-NZ"/>
              </w:rPr>
              <w:t>Functional Testing</w:t>
            </w:r>
          </w:p>
          <w:p w14:paraId="05180FF1" w14:textId="7CC2C131" w:rsidR="007C6B6D" w:rsidRDefault="2D0E36C5" w:rsidP="64C9EA3E">
            <w:pPr>
              <w:pStyle w:val="BodyTextL25"/>
              <w:ind w:left="0"/>
              <w:rPr>
                <w:lang w:val="en-NZ"/>
              </w:rPr>
            </w:pPr>
            <w:r w:rsidRPr="64C9EA3E">
              <w:rPr>
                <w:lang w:val="en-NZ"/>
              </w:rPr>
              <w:t>Connectivity Tests: Use tools like ping, traceroute, a</w:t>
            </w:r>
            <w:r w:rsidR="2F2C3FED" w:rsidRPr="64C9EA3E">
              <w:rPr>
                <w:lang w:val="en-NZ"/>
              </w:rPr>
              <w:t>nd SSH</w:t>
            </w:r>
            <w:r w:rsidRPr="64C9EA3E">
              <w:rPr>
                <w:lang w:val="en-NZ"/>
              </w:rPr>
              <w:t xml:space="preserve"> to verify basic connectivity between devices.</w:t>
            </w:r>
          </w:p>
          <w:p w14:paraId="5DF58F5F" w14:textId="229D76C4" w:rsidR="007C6B6D" w:rsidRDefault="3D9CDDB2" w:rsidP="002B3370">
            <w:pPr>
              <w:pStyle w:val="BodyTextL25"/>
              <w:ind w:left="0"/>
            </w:pPr>
            <w:r w:rsidRPr="5842CEFB">
              <w:rPr>
                <w:lang w:val="en-NZ"/>
              </w:rPr>
              <w:t>Configuration Verification: Ensure that all configurations (IP addresses, VLANs, routing protocols) are correctly set up.</w:t>
            </w:r>
          </w:p>
          <w:p w14:paraId="1A95D604" w14:textId="146B8206" w:rsidR="2D0E36C5" w:rsidRDefault="2D0E36C5" w:rsidP="64C9EA3E">
            <w:pPr>
              <w:pStyle w:val="BodyTextL25"/>
              <w:ind w:left="0"/>
              <w:rPr>
                <w:lang w:val="en-NZ"/>
              </w:rPr>
            </w:pPr>
            <w:r w:rsidRPr="64C9EA3E">
              <w:rPr>
                <w:lang w:val="en-NZ"/>
              </w:rPr>
              <w:t xml:space="preserve">Service Availability: Test if </w:t>
            </w:r>
            <w:r w:rsidR="15FE75F4" w:rsidRPr="64C9EA3E">
              <w:rPr>
                <w:lang w:val="en-NZ"/>
              </w:rPr>
              <w:t>DHCP IPv4 and DHCP Stateless IPv6 is available.</w:t>
            </w:r>
          </w:p>
          <w:p w14:paraId="3217BAC6" w14:textId="78DEBE7A" w:rsidR="007C6B6D" w:rsidRDefault="007C6B6D" w:rsidP="5842CEFB">
            <w:pPr>
              <w:pStyle w:val="BodyTextL25"/>
              <w:ind w:left="0"/>
              <w:rPr>
                <w:lang w:val="en-NZ"/>
              </w:rPr>
            </w:pPr>
          </w:p>
          <w:p w14:paraId="0AF0C692" w14:textId="68D9EACF" w:rsidR="007C6B6D" w:rsidRDefault="3D9CDDB2" w:rsidP="5842CEFB">
            <w:pPr>
              <w:pStyle w:val="BodyTextL25"/>
              <w:ind w:left="0"/>
              <w:rPr>
                <w:lang w:val="en-NZ"/>
              </w:rPr>
            </w:pPr>
            <w:r w:rsidRPr="5842CEFB">
              <w:rPr>
                <w:lang w:val="en-NZ"/>
              </w:rPr>
              <w:t>Fault Tolerance and Redundancy Testing</w:t>
            </w:r>
          </w:p>
          <w:p w14:paraId="69BD9FEA" w14:textId="5E40D499" w:rsidR="007C6B6D" w:rsidRDefault="3D9CDDB2" w:rsidP="5842CEFB">
            <w:pPr>
              <w:pStyle w:val="BodyTextL25"/>
              <w:ind w:left="0"/>
              <w:rPr>
                <w:lang w:val="en-NZ"/>
              </w:rPr>
            </w:pPr>
            <w:r w:rsidRPr="5842CEFB">
              <w:rPr>
                <w:lang w:val="en-NZ"/>
              </w:rPr>
              <w:t>Link Failures: Simulate link failures to verify the network’s ability to reroute traffic.</w:t>
            </w:r>
          </w:p>
          <w:p w14:paraId="5B9CAB43" w14:textId="21136BD0" w:rsidR="007C6B6D" w:rsidRDefault="2D0E36C5" w:rsidP="64C9EA3E">
            <w:pPr>
              <w:pStyle w:val="BodyTextL25"/>
              <w:ind w:left="0"/>
              <w:rPr>
                <w:lang w:val="en-NZ"/>
              </w:rPr>
            </w:pPr>
            <w:r w:rsidRPr="64C9EA3E">
              <w:rPr>
                <w:lang w:val="en-NZ"/>
              </w:rPr>
              <w:t xml:space="preserve">Device Failures: Simulate device failures to ensure high availability configurations (e.g., </w:t>
            </w:r>
            <w:r w:rsidR="1EDE14AE" w:rsidRPr="64C9EA3E">
              <w:rPr>
                <w:lang w:val="en-NZ"/>
              </w:rPr>
              <w:t>rerouting</w:t>
            </w:r>
            <w:r w:rsidRPr="64C9EA3E">
              <w:rPr>
                <w:lang w:val="en-NZ"/>
              </w:rPr>
              <w:t>, load balancing) are effective.</w:t>
            </w:r>
          </w:p>
          <w:p w14:paraId="40ABB8E7" w14:textId="34CE6C17" w:rsidR="007C6B6D" w:rsidRDefault="007C6B6D" w:rsidP="5842CEFB">
            <w:pPr>
              <w:pStyle w:val="BodyTextL25"/>
              <w:ind w:left="0"/>
              <w:rPr>
                <w:lang w:val="en-NZ"/>
              </w:rPr>
            </w:pPr>
          </w:p>
          <w:p w14:paraId="6E9DC090" w14:textId="46A64305" w:rsidR="007C6B6D" w:rsidRDefault="3D9CDDB2" w:rsidP="5842CEFB">
            <w:pPr>
              <w:pStyle w:val="BodyTextL25"/>
              <w:ind w:left="0"/>
              <w:rPr>
                <w:lang w:val="en-NZ"/>
              </w:rPr>
            </w:pPr>
            <w:r w:rsidRPr="5842CEFB">
              <w:rPr>
                <w:lang w:val="en-NZ"/>
              </w:rPr>
              <w:t>Security Testing</w:t>
            </w:r>
          </w:p>
          <w:p w14:paraId="3B552972" w14:textId="47CD4017" w:rsidR="007C6B6D" w:rsidRDefault="2D0E36C5" w:rsidP="5842CEFB">
            <w:pPr>
              <w:pStyle w:val="BodyTextL25"/>
              <w:ind w:left="0"/>
              <w:rPr>
                <w:lang w:val="en-NZ"/>
              </w:rPr>
            </w:pPr>
            <w:r w:rsidRPr="64C9EA3E">
              <w:rPr>
                <w:lang w:val="en-NZ"/>
              </w:rPr>
              <w:t>Access Control: Verify that ACLs, firewall rules, and other security measures are properly configured.</w:t>
            </w:r>
          </w:p>
          <w:p w14:paraId="28EEA6DC" w14:textId="2AF07714" w:rsidR="007C6B6D" w:rsidRDefault="007C6B6D" w:rsidP="002B3370">
            <w:pPr>
              <w:pStyle w:val="BodyTextL25"/>
              <w:ind w:left="0"/>
              <w:rPr>
                <w:lang w:val="en-NZ"/>
              </w:rPr>
            </w:pPr>
          </w:p>
        </w:tc>
      </w:tr>
    </w:tbl>
    <w:p w14:paraId="23B0F504" w14:textId="50DFE777" w:rsidR="007C6B6D" w:rsidRDefault="007C6B6D" w:rsidP="002B3370">
      <w:pPr>
        <w:pStyle w:val="BodyTextL25"/>
        <w:rPr>
          <w:lang w:val="en-NZ"/>
        </w:rPr>
      </w:pPr>
    </w:p>
    <w:p w14:paraId="5F3B0854" w14:textId="77777777" w:rsidR="007C6B6D" w:rsidRPr="00753C56" w:rsidRDefault="007C6B6D" w:rsidP="002B3370">
      <w:pPr>
        <w:pStyle w:val="BodyTextL25"/>
        <w:rPr>
          <w:lang w:val="en-NZ"/>
        </w:rPr>
      </w:pPr>
    </w:p>
    <w:tbl>
      <w:tblPr>
        <w:tblStyle w:val="LabTableStyle"/>
        <w:tblW w:w="9745" w:type="dxa"/>
        <w:tblLook w:val="01E0" w:firstRow="1" w:lastRow="1" w:firstColumn="1" w:lastColumn="1" w:noHBand="0" w:noVBand="0"/>
        <w:tblDescription w:val="this table allows you to record the ping results. Type your answers in the cells marked as &quot;blank&quot;"/>
      </w:tblPr>
      <w:tblGrid>
        <w:gridCol w:w="1243"/>
        <w:gridCol w:w="1244"/>
        <w:gridCol w:w="1185"/>
        <w:gridCol w:w="4806"/>
        <w:gridCol w:w="1267"/>
      </w:tblGrid>
      <w:tr w:rsidR="003C4064" w:rsidRPr="00753C56" w14:paraId="1E852062" w14:textId="77777777" w:rsidTr="003C0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tcW w:w="1266" w:type="dxa"/>
          </w:tcPr>
          <w:p w14:paraId="78E99FE5" w14:textId="77777777" w:rsidR="003C4064" w:rsidRPr="00753C56" w:rsidRDefault="003C4064" w:rsidP="00004BA6">
            <w:pPr>
              <w:pStyle w:val="TableHeading"/>
              <w:rPr>
                <w:lang w:val="en-NZ"/>
              </w:rPr>
            </w:pPr>
            <w:r w:rsidRPr="00753C56">
              <w:rPr>
                <w:lang w:val="en-NZ"/>
              </w:rPr>
              <w:t>From</w:t>
            </w:r>
          </w:p>
        </w:tc>
        <w:tc>
          <w:tcPr>
            <w:tcW w:w="1267" w:type="dxa"/>
          </w:tcPr>
          <w:p w14:paraId="35A81837" w14:textId="77777777" w:rsidR="003C4064" w:rsidRPr="00753C56" w:rsidRDefault="003C4064" w:rsidP="00004BA6">
            <w:pPr>
              <w:pStyle w:val="TableHeading"/>
              <w:rPr>
                <w:lang w:val="en-NZ"/>
              </w:rPr>
            </w:pPr>
            <w:r w:rsidRPr="00753C56">
              <w:rPr>
                <w:lang w:val="en-NZ"/>
              </w:rPr>
              <w:t>To</w:t>
            </w:r>
          </w:p>
        </w:tc>
        <w:tc>
          <w:tcPr>
            <w:tcW w:w="1210" w:type="dxa"/>
          </w:tcPr>
          <w:p w14:paraId="0CB5D1EC" w14:textId="77777777" w:rsidR="003C4064" w:rsidRPr="00753C56" w:rsidRDefault="003C4064" w:rsidP="00004BA6">
            <w:pPr>
              <w:pStyle w:val="TableHeading"/>
              <w:rPr>
                <w:lang w:val="en-NZ"/>
              </w:rPr>
            </w:pPr>
            <w:r w:rsidRPr="00753C56">
              <w:rPr>
                <w:lang w:val="en-NZ"/>
              </w:rPr>
              <w:t>Protocol</w:t>
            </w:r>
          </w:p>
        </w:tc>
        <w:tc>
          <w:tcPr>
            <w:tcW w:w="4713" w:type="dxa"/>
          </w:tcPr>
          <w:p w14:paraId="3642F957" w14:textId="77777777" w:rsidR="003C4064" w:rsidRPr="00753C56" w:rsidRDefault="003C4064" w:rsidP="00004BA6">
            <w:pPr>
              <w:pStyle w:val="TableHeading"/>
              <w:rPr>
                <w:lang w:val="en-NZ"/>
              </w:rPr>
            </w:pPr>
            <w:r w:rsidRPr="00753C56">
              <w:rPr>
                <w:lang w:val="en-NZ"/>
              </w:rPr>
              <w:t>IP Address</w:t>
            </w:r>
          </w:p>
        </w:tc>
        <w:tc>
          <w:tcPr>
            <w:tcW w:w="1289" w:type="dxa"/>
          </w:tcPr>
          <w:p w14:paraId="426457B2" w14:textId="352E02EB" w:rsidR="003C4064" w:rsidRPr="00753C56" w:rsidRDefault="001D1DA5" w:rsidP="00004BA6">
            <w:pPr>
              <w:pStyle w:val="TableHeading"/>
              <w:rPr>
                <w:lang w:val="en-NZ"/>
              </w:rPr>
            </w:pPr>
            <w:r>
              <w:rPr>
                <w:lang w:val="en-NZ"/>
              </w:rPr>
              <w:t>Test</w:t>
            </w:r>
            <w:r w:rsidR="003C4064" w:rsidRPr="00753C56">
              <w:rPr>
                <w:lang w:val="en-NZ"/>
              </w:rPr>
              <w:t xml:space="preserve"> Results</w:t>
            </w:r>
          </w:p>
        </w:tc>
      </w:tr>
      <w:tr w:rsidR="004E40A0" w:rsidRPr="00753C56" w14:paraId="3D0E5C38" w14:textId="77777777" w:rsidTr="003C001C">
        <w:trPr>
          <w:trHeight w:val="660"/>
        </w:trPr>
        <w:tc>
          <w:tcPr>
            <w:tcW w:w="1266" w:type="dxa"/>
            <w:tcBorders>
              <w:bottom w:val="nil"/>
            </w:tcBorders>
            <w:vAlign w:val="top"/>
          </w:tcPr>
          <w:p w14:paraId="5F552EB1" w14:textId="01606348" w:rsidR="004E40A0" w:rsidRPr="00753C56" w:rsidRDefault="424CC58F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PC1</w:t>
            </w: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61ED1936" w14:textId="084A315D" w:rsidR="004E40A0" w:rsidRPr="00753C56" w:rsidRDefault="424CC58F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PC2</w:t>
            </w:r>
          </w:p>
        </w:tc>
        <w:tc>
          <w:tcPr>
            <w:tcW w:w="1210" w:type="dxa"/>
            <w:vAlign w:val="top"/>
          </w:tcPr>
          <w:p w14:paraId="5FED0F72" w14:textId="5B4890C2" w:rsidR="004E40A0" w:rsidRPr="00753C56" w:rsidRDefault="5CDB697B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247678A9" w14:textId="4D19449A" w:rsidR="004E40A0" w:rsidRPr="00753C56" w:rsidRDefault="05217097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30.15.0.14</w:t>
            </w:r>
          </w:p>
        </w:tc>
        <w:tc>
          <w:tcPr>
            <w:tcW w:w="1289" w:type="dxa"/>
            <w:vAlign w:val="top"/>
          </w:tcPr>
          <w:p w14:paraId="6FFFA29D" w14:textId="638319D1" w:rsidR="004E40A0" w:rsidRPr="00753C56" w:rsidRDefault="3341BB45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</w:tc>
      </w:tr>
      <w:tr w:rsidR="004E40A0" w:rsidRPr="00753C56" w14:paraId="42176D42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6AF49B7F" w14:textId="6E15A63F" w:rsidR="004E40A0" w:rsidRPr="00753C56" w:rsidRDefault="004E40A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44FE3818" w14:textId="5AF1173F" w:rsidR="004E40A0" w:rsidRPr="00753C56" w:rsidRDefault="004E40A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67BACC5B" w14:textId="2BFCAC70" w:rsidR="004E40A0" w:rsidRPr="00753C56" w:rsidRDefault="6DC3FAC1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2C6947C3" w14:textId="44879141" w:rsidR="004E40A0" w:rsidRPr="00753C56" w:rsidRDefault="4066DFE1" w:rsidP="64C9EA3E">
            <w:pPr>
              <w:spacing w:before="0" w:after="0"/>
              <w:rPr>
                <w:lang w:val="en-NZ"/>
              </w:rPr>
            </w:pPr>
            <w:r w:rsidRPr="64C9EA3E">
              <w:rPr>
                <w:lang w:val="en-NZ"/>
              </w:rPr>
              <w:t>2001:7</w:t>
            </w:r>
            <w:proofErr w:type="gramStart"/>
            <w:r w:rsidRPr="64C9EA3E">
              <w:rPr>
                <w:lang w:val="en-NZ"/>
              </w:rPr>
              <w:t>A21:15AD:0:202:17</w:t>
            </w:r>
            <w:proofErr w:type="gramEnd"/>
            <w:r w:rsidRPr="64C9EA3E">
              <w:rPr>
                <w:lang w:val="en-NZ"/>
              </w:rPr>
              <w:t>FF:FE1A:7CEE</w:t>
            </w:r>
          </w:p>
          <w:p w14:paraId="043E9E85" w14:textId="00C00720" w:rsidR="004E40A0" w:rsidRPr="00753C56" w:rsidRDefault="004E40A0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89" w:type="dxa"/>
            <w:vAlign w:val="top"/>
          </w:tcPr>
          <w:p w14:paraId="0D7E63EC" w14:textId="638319D1" w:rsidR="004E40A0" w:rsidRPr="00753C56" w:rsidRDefault="47637941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71541786" w14:textId="3E31609A" w:rsidR="004E40A0" w:rsidRPr="00753C56" w:rsidRDefault="004E40A0" w:rsidP="64C9EA3E">
            <w:pPr>
              <w:pStyle w:val="BodyTextL25"/>
              <w:rPr>
                <w:lang w:val="en-NZ"/>
              </w:rPr>
            </w:pPr>
          </w:p>
        </w:tc>
      </w:tr>
      <w:tr w:rsidR="004E40A0" w:rsidRPr="00753C56" w14:paraId="0F984FEA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17C7674D" w14:textId="4D79D986" w:rsidR="004E40A0" w:rsidRPr="00753C56" w:rsidRDefault="004E40A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57D2C525" w14:textId="09D157F6" w:rsidR="004E40A0" w:rsidRPr="00753C56" w:rsidRDefault="555F256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PC3</w:t>
            </w:r>
          </w:p>
        </w:tc>
        <w:tc>
          <w:tcPr>
            <w:tcW w:w="1210" w:type="dxa"/>
            <w:vAlign w:val="top"/>
          </w:tcPr>
          <w:p w14:paraId="4BE203EB" w14:textId="60BA155B" w:rsidR="004E40A0" w:rsidRPr="00753C56" w:rsidRDefault="555F256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54E65491" w14:textId="02AACF6D" w:rsidR="004E40A0" w:rsidRPr="00753C56" w:rsidRDefault="080274BA" w:rsidP="64C9EA3E">
            <w:pPr>
              <w:spacing w:before="0" w:after="0"/>
            </w:pPr>
            <w:r w:rsidRPr="64C9EA3E">
              <w:rPr>
                <w:lang w:val="en-NZ"/>
              </w:rPr>
              <w:t>30.15.0.11</w:t>
            </w:r>
          </w:p>
          <w:p w14:paraId="38BD224B" w14:textId="41C3DE36" w:rsidR="004E40A0" w:rsidRPr="00753C56" w:rsidRDefault="004E40A0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89" w:type="dxa"/>
            <w:vAlign w:val="top"/>
          </w:tcPr>
          <w:p w14:paraId="0C85FE49" w14:textId="638319D1" w:rsidR="004E40A0" w:rsidRPr="00753C56" w:rsidRDefault="47637941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4AD95B81" w14:textId="323DAE40" w:rsidR="004E40A0" w:rsidRPr="00753C56" w:rsidRDefault="004E40A0" w:rsidP="64C9EA3E">
            <w:pPr>
              <w:pStyle w:val="BodyTextL25"/>
              <w:rPr>
                <w:lang w:val="en-NZ"/>
              </w:rPr>
            </w:pPr>
          </w:p>
        </w:tc>
      </w:tr>
      <w:tr w:rsidR="004E40A0" w:rsidRPr="00753C56" w14:paraId="3709BFD2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613E74A2" w14:textId="386B6FDC" w:rsidR="004E40A0" w:rsidRPr="00753C56" w:rsidRDefault="004E40A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340D66A2" w14:textId="099F1EC0" w:rsidR="004E40A0" w:rsidRPr="00753C56" w:rsidRDefault="004E40A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01273164" w14:textId="33A8F196" w:rsidR="004E40A0" w:rsidRPr="00753C56" w:rsidRDefault="06DC42B2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7D63A444" w14:textId="4A894041" w:rsidR="004E40A0" w:rsidRPr="00753C56" w:rsidRDefault="66CE11F2" w:rsidP="64C9EA3E">
            <w:pPr>
              <w:spacing w:before="0" w:after="0"/>
            </w:pPr>
            <w:r w:rsidRPr="64C9EA3E">
              <w:rPr>
                <w:lang w:val="en-NZ"/>
              </w:rPr>
              <w:t>2001:7</w:t>
            </w:r>
            <w:proofErr w:type="gramStart"/>
            <w:r w:rsidRPr="64C9EA3E">
              <w:rPr>
                <w:lang w:val="en-NZ"/>
              </w:rPr>
              <w:t>A21:15AD:0:201:63</w:t>
            </w:r>
            <w:proofErr w:type="gramEnd"/>
            <w:r w:rsidRPr="64C9EA3E">
              <w:rPr>
                <w:lang w:val="en-NZ"/>
              </w:rPr>
              <w:t>FF:FE1A:1AB</w:t>
            </w:r>
          </w:p>
          <w:p w14:paraId="579E8951" w14:textId="66A24770" w:rsidR="004E40A0" w:rsidRPr="00753C56" w:rsidRDefault="004E40A0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89" w:type="dxa"/>
            <w:vAlign w:val="top"/>
          </w:tcPr>
          <w:p w14:paraId="4481FA33" w14:textId="638319D1" w:rsidR="004E40A0" w:rsidRPr="00753C56" w:rsidRDefault="47637941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7806C6E9" w14:textId="7DA7ED7D" w:rsidR="004E40A0" w:rsidRPr="00753C56" w:rsidRDefault="004E40A0" w:rsidP="64C9EA3E">
            <w:pPr>
              <w:pStyle w:val="BodyTextL25"/>
              <w:rPr>
                <w:lang w:val="en-NZ"/>
              </w:rPr>
            </w:pPr>
          </w:p>
        </w:tc>
      </w:tr>
      <w:tr w:rsidR="004E40A0" w:rsidRPr="00753C56" w14:paraId="42507EA5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0C10B9C7" w14:textId="63A6F4BF" w:rsidR="004E40A0" w:rsidRPr="00753C56" w:rsidRDefault="004E40A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78B3BCA4" w14:textId="378C9730" w:rsidR="004E40A0" w:rsidRPr="00753C56" w:rsidRDefault="4B180B02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S1-15</w:t>
            </w:r>
          </w:p>
        </w:tc>
        <w:tc>
          <w:tcPr>
            <w:tcW w:w="1210" w:type="dxa"/>
            <w:vAlign w:val="top"/>
          </w:tcPr>
          <w:p w14:paraId="2258C602" w14:textId="5BCAAAA1" w:rsidR="004E40A0" w:rsidRPr="00753C56" w:rsidRDefault="6D0707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42B0F9E4" w14:textId="7594D9B0" w:rsidR="004E40A0" w:rsidRPr="00753C56" w:rsidRDefault="00F07237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F07237">
              <w:rPr>
                <w:sz w:val="24"/>
                <w:szCs w:val="24"/>
                <w:lang w:val="en-NZ"/>
              </w:rPr>
              <w:t>30.15.0.3 255.255.252.0</w:t>
            </w:r>
            <w:r>
              <w:rPr>
                <w:sz w:val="24"/>
                <w:szCs w:val="24"/>
                <w:lang w:val="en-NZ"/>
              </w:rPr>
              <w:t xml:space="preserve"> (VLAN 5)</w:t>
            </w:r>
          </w:p>
        </w:tc>
        <w:tc>
          <w:tcPr>
            <w:tcW w:w="1289" w:type="dxa"/>
            <w:vAlign w:val="top"/>
          </w:tcPr>
          <w:p w14:paraId="47FAFFEC" w14:textId="638319D1" w:rsidR="004E40A0" w:rsidRPr="00753C56" w:rsidRDefault="47637941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1A6F7E64" w14:textId="59CA475B" w:rsidR="004E40A0" w:rsidRPr="00753C56" w:rsidRDefault="004E40A0" w:rsidP="64C9EA3E">
            <w:pPr>
              <w:pStyle w:val="BodyTextL25"/>
              <w:rPr>
                <w:lang w:val="en-NZ"/>
              </w:rPr>
            </w:pPr>
          </w:p>
        </w:tc>
      </w:tr>
      <w:tr w:rsidR="004E40A0" w:rsidRPr="00753C56" w14:paraId="1CFC7B97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25176240" w14:textId="3496EF92" w:rsidR="004E40A0" w:rsidRPr="00753C56" w:rsidRDefault="004E40A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0D20F0B8" w14:textId="2ECBBAEE" w:rsidR="004E40A0" w:rsidRPr="00753C56" w:rsidRDefault="004E40A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43BF708D" w14:textId="4D3A00CF" w:rsidR="004E40A0" w:rsidRPr="00753C56" w:rsidRDefault="308AF359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224DA36C" w14:textId="55135676" w:rsidR="004E40A0" w:rsidRPr="00753C56" w:rsidRDefault="004E3C00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4E3C00">
              <w:rPr>
                <w:sz w:val="24"/>
                <w:szCs w:val="24"/>
                <w:lang w:val="en-NZ"/>
              </w:rPr>
              <w:t>2001:7</w:t>
            </w:r>
            <w:proofErr w:type="gramStart"/>
            <w:r w:rsidRPr="004E3C00">
              <w:rPr>
                <w:sz w:val="24"/>
                <w:szCs w:val="24"/>
                <w:lang w:val="en-NZ"/>
              </w:rPr>
              <w:t>A21:15AD::</w:t>
            </w:r>
            <w:proofErr w:type="gramEnd"/>
            <w:r w:rsidRPr="004E3C00">
              <w:rPr>
                <w:sz w:val="24"/>
                <w:szCs w:val="24"/>
                <w:lang w:val="en-NZ"/>
              </w:rPr>
              <w:t>3/64</w:t>
            </w:r>
            <w:r>
              <w:rPr>
                <w:sz w:val="24"/>
                <w:szCs w:val="24"/>
                <w:lang w:val="en-NZ"/>
              </w:rPr>
              <w:t xml:space="preserve"> (VLAN 5)</w:t>
            </w:r>
          </w:p>
        </w:tc>
        <w:tc>
          <w:tcPr>
            <w:tcW w:w="1289" w:type="dxa"/>
            <w:vAlign w:val="top"/>
          </w:tcPr>
          <w:p w14:paraId="0DFD2D70" w14:textId="638319D1" w:rsidR="004E40A0" w:rsidRPr="00753C56" w:rsidRDefault="47637941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178323AE" w14:textId="6779A836" w:rsidR="004E40A0" w:rsidRPr="00753C56" w:rsidRDefault="004E40A0" w:rsidP="64C9EA3E">
            <w:pPr>
              <w:pStyle w:val="BodyTextL25"/>
              <w:rPr>
                <w:lang w:val="en-NZ"/>
              </w:rPr>
            </w:pPr>
          </w:p>
        </w:tc>
      </w:tr>
      <w:tr w:rsidR="00D42218" w:rsidRPr="00753C56" w14:paraId="3CC54A1C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1D1E1E3C" w14:textId="74621311" w:rsidR="00D42218" w:rsidRPr="00753C56" w:rsidRDefault="00D42218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277A9720" w14:textId="0299EE3D" w:rsidR="00D42218" w:rsidRPr="00753C56" w:rsidRDefault="59284745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S</w:t>
            </w:r>
            <w:r w:rsidR="17C432EE" w:rsidRPr="64C9EA3E">
              <w:rPr>
                <w:sz w:val="24"/>
                <w:szCs w:val="24"/>
                <w:lang w:val="en-NZ"/>
              </w:rPr>
              <w:t>2</w:t>
            </w:r>
            <w:r w:rsidRPr="64C9EA3E">
              <w:rPr>
                <w:sz w:val="24"/>
                <w:szCs w:val="24"/>
                <w:lang w:val="en-NZ"/>
              </w:rPr>
              <w:t>-15</w:t>
            </w:r>
          </w:p>
        </w:tc>
        <w:tc>
          <w:tcPr>
            <w:tcW w:w="1210" w:type="dxa"/>
            <w:vAlign w:val="top"/>
          </w:tcPr>
          <w:p w14:paraId="25046A5D" w14:textId="190598C9" w:rsidR="00D42218" w:rsidRPr="00753C56" w:rsidRDefault="28C2778F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35712D0E" w14:textId="19A5DA25" w:rsidR="00D42218" w:rsidRPr="00753C56" w:rsidRDefault="008107AB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8107AB">
              <w:rPr>
                <w:sz w:val="24"/>
                <w:szCs w:val="24"/>
                <w:lang w:val="en-NZ"/>
              </w:rPr>
              <w:t>30.15.0.4 255.255.252.0</w:t>
            </w:r>
            <w:r>
              <w:rPr>
                <w:sz w:val="24"/>
                <w:szCs w:val="24"/>
                <w:lang w:val="en-NZ"/>
              </w:rPr>
              <w:t xml:space="preserve"> (VLAN 5)</w:t>
            </w:r>
          </w:p>
        </w:tc>
        <w:tc>
          <w:tcPr>
            <w:tcW w:w="1289" w:type="dxa"/>
            <w:vAlign w:val="top"/>
          </w:tcPr>
          <w:p w14:paraId="299BC34A" w14:textId="638319D1" w:rsidR="00D42218" w:rsidRPr="00753C56" w:rsidRDefault="47637941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51DA3F90" w14:textId="2D80D7AF" w:rsidR="00D42218" w:rsidRPr="00753C56" w:rsidRDefault="00D42218" w:rsidP="64C9EA3E">
            <w:pPr>
              <w:pStyle w:val="BodyTextL25"/>
              <w:rPr>
                <w:lang w:val="en-NZ"/>
              </w:rPr>
            </w:pPr>
          </w:p>
        </w:tc>
      </w:tr>
      <w:tr w:rsidR="00D42218" w:rsidRPr="00753C56" w14:paraId="7BF866BC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77B8E2FE" w14:textId="11943B97" w:rsidR="00D42218" w:rsidRPr="00753C56" w:rsidRDefault="00D42218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0AE92DC7" w14:textId="7162404F" w:rsidR="00D42218" w:rsidRPr="00753C56" w:rsidRDefault="00D42218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2E8DD661" w14:textId="15D468CD" w:rsidR="00D42218" w:rsidRPr="00753C56" w:rsidRDefault="1DABD987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12660BBA" w14:textId="27391FC0" w:rsidR="00D42218" w:rsidRPr="00753C56" w:rsidRDefault="00774FEC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774FEC">
              <w:rPr>
                <w:sz w:val="24"/>
                <w:szCs w:val="24"/>
                <w:lang w:val="en-NZ"/>
              </w:rPr>
              <w:t>2001:7</w:t>
            </w:r>
            <w:proofErr w:type="gramStart"/>
            <w:r w:rsidRPr="00774FEC">
              <w:rPr>
                <w:sz w:val="24"/>
                <w:szCs w:val="24"/>
                <w:lang w:val="en-NZ"/>
              </w:rPr>
              <w:t>A21:15AD::</w:t>
            </w:r>
            <w:proofErr w:type="gramEnd"/>
            <w:r w:rsidRPr="00774FEC">
              <w:rPr>
                <w:sz w:val="24"/>
                <w:szCs w:val="24"/>
                <w:lang w:val="en-NZ"/>
              </w:rPr>
              <w:t>4/64</w:t>
            </w:r>
            <w:r>
              <w:rPr>
                <w:sz w:val="24"/>
                <w:szCs w:val="24"/>
                <w:lang w:val="en-NZ"/>
              </w:rPr>
              <w:t xml:space="preserve"> (VLAN 5)</w:t>
            </w:r>
          </w:p>
        </w:tc>
        <w:tc>
          <w:tcPr>
            <w:tcW w:w="1289" w:type="dxa"/>
            <w:vAlign w:val="top"/>
          </w:tcPr>
          <w:p w14:paraId="13B5C6AE" w14:textId="638319D1" w:rsidR="00D42218" w:rsidRPr="00753C56" w:rsidRDefault="47637941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6FDC92CB" w14:textId="48B65626" w:rsidR="00D42218" w:rsidRPr="00753C56" w:rsidRDefault="00D42218" w:rsidP="64C9EA3E">
            <w:pPr>
              <w:pStyle w:val="BodyTextL25"/>
              <w:rPr>
                <w:lang w:val="en-NZ"/>
              </w:rPr>
            </w:pPr>
          </w:p>
        </w:tc>
      </w:tr>
      <w:tr w:rsidR="004E40A0" w:rsidRPr="00753C56" w14:paraId="7F5774FD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038A3735" w14:textId="5A1D02F4" w:rsidR="004E40A0" w:rsidRPr="00753C56" w:rsidRDefault="004E40A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16BB7F14" w14:textId="32502B35" w:rsidR="004E40A0" w:rsidRPr="00753C56" w:rsidRDefault="6CAB1D51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ISP Router</w:t>
            </w:r>
          </w:p>
          <w:p w14:paraId="687497EF" w14:textId="52F117C1" w:rsidR="004E40A0" w:rsidRPr="00753C56" w:rsidRDefault="004E40A0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5BF5A80E" w14:textId="57917667" w:rsidR="004E40A0" w:rsidRPr="00753C56" w:rsidRDefault="7979A869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7A3D0111" w14:textId="48DF2098" w:rsidR="004E40A0" w:rsidRPr="00753C56" w:rsidRDefault="009F08DB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9F08DB">
              <w:rPr>
                <w:sz w:val="24"/>
                <w:szCs w:val="24"/>
                <w:lang w:val="en-NZ"/>
              </w:rPr>
              <w:t>183.19.1.15 255.255.255.0</w:t>
            </w:r>
          </w:p>
        </w:tc>
        <w:tc>
          <w:tcPr>
            <w:tcW w:w="1289" w:type="dxa"/>
            <w:vAlign w:val="top"/>
          </w:tcPr>
          <w:p w14:paraId="3D644F79" w14:textId="638319D1" w:rsidR="004E40A0" w:rsidRPr="00753C56" w:rsidRDefault="47637941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115EDD2B" w14:textId="55780FC6" w:rsidR="004E40A0" w:rsidRPr="00753C56" w:rsidRDefault="004E40A0" w:rsidP="64C9EA3E">
            <w:pPr>
              <w:pStyle w:val="BodyTextL25"/>
              <w:rPr>
                <w:lang w:val="en-NZ"/>
              </w:rPr>
            </w:pPr>
          </w:p>
        </w:tc>
      </w:tr>
      <w:tr w:rsidR="004E40A0" w:rsidRPr="00753C56" w14:paraId="0C84D5A3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592FFADB" w14:textId="7FCBE6F3" w:rsidR="004E40A0" w:rsidRPr="00753C56" w:rsidRDefault="004E40A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20B78199" w14:textId="7BC74C13" w:rsidR="004E40A0" w:rsidRPr="00753C56" w:rsidRDefault="004E40A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3AF37C7C" w14:textId="5278BAE5" w:rsidR="004E40A0" w:rsidRPr="00753C56" w:rsidRDefault="49FAE9C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3A34BEDB" w14:textId="522827EF" w:rsidR="004E40A0" w:rsidRDefault="00D16432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D16432">
              <w:rPr>
                <w:sz w:val="24"/>
                <w:szCs w:val="24"/>
                <w:lang w:val="en-NZ"/>
              </w:rPr>
              <w:t>2002:6000::15/48</w:t>
            </w:r>
          </w:p>
          <w:p w14:paraId="29FB79D7" w14:textId="24FE1339" w:rsidR="00D16432" w:rsidRPr="00D16432" w:rsidRDefault="00D16432" w:rsidP="00D16432">
            <w:pPr>
              <w:tabs>
                <w:tab w:val="left" w:pos="1170"/>
              </w:tabs>
              <w:rPr>
                <w:lang w:val="en-NZ"/>
              </w:rPr>
            </w:pPr>
            <w:r>
              <w:rPr>
                <w:lang w:val="en-NZ"/>
              </w:rPr>
              <w:tab/>
            </w:r>
          </w:p>
        </w:tc>
        <w:tc>
          <w:tcPr>
            <w:tcW w:w="1289" w:type="dxa"/>
            <w:vAlign w:val="top"/>
          </w:tcPr>
          <w:p w14:paraId="0FB392A0" w14:textId="638319D1" w:rsidR="004E40A0" w:rsidRPr="00753C56" w:rsidRDefault="47637941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2F7DE9F3" w14:textId="004BBC53" w:rsidR="004E40A0" w:rsidRPr="00753C56" w:rsidRDefault="004E40A0" w:rsidP="64C9EA3E">
            <w:pPr>
              <w:pStyle w:val="BodyTextL25"/>
              <w:rPr>
                <w:lang w:val="en-NZ"/>
              </w:rPr>
            </w:pPr>
          </w:p>
        </w:tc>
      </w:tr>
      <w:tr w:rsidR="004E40A0" w:rsidRPr="00753C56" w14:paraId="65B90404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5F049732" w14:textId="6F55ED01" w:rsidR="004E40A0" w:rsidRPr="00753C56" w:rsidRDefault="004E40A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4E292FDB" w14:textId="26444A1C" w:rsidR="004E40A0" w:rsidRPr="00753C56" w:rsidRDefault="664A25A1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R1-15</w:t>
            </w:r>
          </w:p>
        </w:tc>
        <w:tc>
          <w:tcPr>
            <w:tcW w:w="1210" w:type="dxa"/>
            <w:vAlign w:val="top"/>
          </w:tcPr>
          <w:p w14:paraId="1D1DC478" w14:textId="6C12DE05" w:rsidR="004E40A0" w:rsidRPr="00753C56" w:rsidRDefault="02840F29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1A06F641" w14:textId="7EE4FB83" w:rsidR="004E40A0" w:rsidRPr="00753C56" w:rsidRDefault="00157456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157456">
              <w:rPr>
                <w:sz w:val="24"/>
                <w:szCs w:val="24"/>
                <w:lang w:val="en-NZ"/>
              </w:rPr>
              <w:t>30.15.4.161 255.255.255.252</w:t>
            </w:r>
          </w:p>
        </w:tc>
        <w:tc>
          <w:tcPr>
            <w:tcW w:w="1289" w:type="dxa"/>
            <w:vAlign w:val="top"/>
          </w:tcPr>
          <w:p w14:paraId="26D2F1BC" w14:textId="638319D1" w:rsidR="004E40A0" w:rsidRPr="00753C56" w:rsidRDefault="47637941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1821DA1B" w14:textId="205150DE" w:rsidR="004E40A0" w:rsidRPr="00753C56" w:rsidRDefault="004E40A0" w:rsidP="64C9EA3E">
            <w:pPr>
              <w:pStyle w:val="BodyTextL25"/>
              <w:rPr>
                <w:lang w:val="en-NZ"/>
              </w:rPr>
            </w:pPr>
          </w:p>
        </w:tc>
      </w:tr>
      <w:tr w:rsidR="004E40A0" w:rsidRPr="00753C56" w14:paraId="181E8EFE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05DBEEDD" w14:textId="3FBE28CD" w:rsidR="004E40A0" w:rsidRPr="00753C56" w:rsidRDefault="004E40A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61674CDB" w14:textId="5F3432C7" w:rsidR="004E40A0" w:rsidRPr="00753C56" w:rsidRDefault="004E40A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52FC4CB7" w14:textId="4FB46740" w:rsidR="004E40A0" w:rsidRPr="00753C56" w:rsidRDefault="2E33D288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3417FC8C" w14:textId="02A3243B" w:rsidR="004E40A0" w:rsidRPr="00753C56" w:rsidRDefault="003C001C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3C001C">
              <w:rPr>
                <w:sz w:val="24"/>
                <w:szCs w:val="24"/>
                <w:lang w:val="en-NZ"/>
              </w:rPr>
              <w:t>2001:7A21:15AD:</w:t>
            </w:r>
            <w:proofErr w:type="gramStart"/>
            <w:r w:rsidRPr="003C001C">
              <w:rPr>
                <w:sz w:val="24"/>
                <w:szCs w:val="24"/>
                <w:lang w:val="en-NZ"/>
              </w:rPr>
              <w:t>3::/</w:t>
            </w:r>
            <w:proofErr w:type="gramEnd"/>
            <w:r w:rsidRPr="003C001C">
              <w:rPr>
                <w:sz w:val="24"/>
                <w:szCs w:val="24"/>
                <w:lang w:val="en-NZ"/>
              </w:rPr>
              <w:t>64</w:t>
            </w:r>
          </w:p>
        </w:tc>
        <w:tc>
          <w:tcPr>
            <w:tcW w:w="1289" w:type="dxa"/>
            <w:vAlign w:val="top"/>
          </w:tcPr>
          <w:p w14:paraId="72923B04" w14:textId="638319D1" w:rsidR="004E40A0" w:rsidRPr="00753C56" w:rsidRDefault="47637941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17404833" w14:textId="1ED00571" w:rsidR="004E40A0" w:rsidRPr="00753C56" w:rsidRDefault="004E40A0" w:rsidP="64C9EA3E">
            <w:pPr>
              <w:pStyle w:val="BodyTextL25"/>
              <w:rPr>
                <w:lang w:val="en-NZ"/>
              </w:rPr>
            </w:pPr>
          </w:p>
        </w:tc>
      </w:tr>
      <w:tr w:rsidR="004E40A0" w:rsidRPr="00753C56" w14:paraId="4389773C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67605E2B" w14:textId="0254D2DE" w:rsidR="004E40A0" w:rsidRPr="00753C56" w:rsidRDefault="004E40A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770984CA" w14:textId="5B08AC41" w:rsidR="004E40A0" w:rsidRPr="00753C56" w:rsidRDefault="498ABF80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PC-10 External</w:t>
            </w:r>
          </w:p>
        </w:tc>
        <w:tc>
          <w:tcPr>
            <w:tcW w:w="1210" w:type="dxa"/>
            <w:vAlign w:val="top"/>
          </w:tcPr>
          <w:p w14:paraId="43382C2C" w14:textId="60036114" w:rsidR="004E40A0" w:rsidRPr="00753C56" w:rsidRDefault="1ECE76E3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5D037850" w14:textId="4E6EFC96" w:rsidR="004E40A0" w:rsidRPr="00753C56" w:rsidRDefault="006C308C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6C308C">
              <w:rPr>
                <w:sz w:val="24"/>
                <w:szCs w:val="24"/>
                <w:lang w:val="en-NZ"/>
              </w:rPr>
              <w:t>192.168.0.10</w:t>
            </w:r>
          </w:p>
        </w:tc>
        <w:tc>
          <w:tcPr>
            <w:tcW w:w="1289" w:type="dxa"/>
            <w:vAlign w:val="top"/>
          </w:tcPr>
          <w:p w14:paraId="7DC78323" w14:textId="638319D1" w:rsidR="004E40A0" w:rsidRPr="00753C56" w:rsidRDefault="47637941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692B7737" w14:textId="76120BB6" w:rsidR="004E40A0" w:rsidRPr="00753C56" w:rsidRDefault="004E40A0" w:rsidP="64C9EA3E">
            <w:pPr>
              <w:pStyle w:val="BodyTextL25"/>
              <w:rPr>
                <w:lang w:val="en-NZ"/>
              </w:rPr>
            </w:pPr>
          </w:p>
        </w:tc>
      </w:tr>
      <w:tr w:rsidR="004E40A0" w:rsidRPr="00753C56" w14:paraId="3C925D9A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single" w:sz="2" w:space="0" w:color="auto"/>
            </w:tcBorders>
            <w:vAlign w:val="top"/>
          </w:tcPr>
          <w:p w14:paraId="0BB0151D" w14:textId="36C90F17" w:rsidR="004E40A0" w:rsidRPr="00753C56" w:rsidRDefault="004E40A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7D26A49E" w14:textId="3FD7EB30" w:rsidR="004E40A0" w:rsidRPr="00753C56" w:rsidRDefault="004E40A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4E862C3F" w14:textId="60B3A12B" w:rsidR="004E40A0" w:rsidRPr="00753C56" w:rsidRDefault="3DEE2E8B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0C5C47A1" w14:textId="1C232A43" w:rsidR="004E40A0" w:rsidRPr="00753C56" w:rsidRDefault="00CF6864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CF6864">
              <w:rPr>
                <w:sz w:val="24"/>
                <w:szCs w:val="24"/>
                <w:lang w:val="en-NZ"/>
              </w:rPr>
              <w:t>2001:6000::20</w:t>
            </w:r>
          </w:p>
        </w:tc>
        <w:tc>
          <w:tcPr>
            <w:tcW w:w="1289" w:type="dxa"/>
            <w:vAlign w:val="top"/>
          </w:tcPr>
          <w:p w14:paraId="1444C869" w14:textId="638319D1" w:rsidR="004E40A0" w:rsidRPr="00753C56" w:rsidRDefault="47637941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4B349DB1" w14:textId="6B701B33" w:rsidR="004E40A0" w:rsidRPr="00753C56" w:rsidRDefault="004E40A0" w:rsidP="64C9EA3E">
            <w:pPr>
              <w:pStyle w:val="BodyTextL25"/>
              <w:rPr>
                <w:lang w:val="en-NZ"/>
              </w:rPr>
            </w:pPr>
          </w:p>
        </w:tc>
      </w:tr>
      <w:tr w:rsidR="00146D8D" w:rsidRPr="00753C56" w14:paraId="2F515C00" w14:textId="77777777" w:rsidTr="003C001C">
        <w:trPr>
          <w:trHeight w:val="660"/>
        </w:trPr>
        <w:tc>
          <w:tcPr>
            <w:tcW w:w="1266" w:type="dxa"/>
            <w:tcBorders>
              <w:top w:val="single" w:sz="4" w:space="0" w:color="auto"/>
              <w:bottom w:val="nil"/>
            </w:tcBorders>
            <w:vAlign w:val="top"/>
          </w:tcPr>
          <w:p w14:paraId="7AD3A794" w14:textId="69F8F120" w:rsidR="00146D8D" w:rsidRPr="00753C56" w:rsidRDefault="4B6E5A00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  <w:r w:rsidRPr="64C9EA3E">
              <w:rPr>
                <w:i w:val="0"/>
                <w:color w:val="auto"/>
                <w:sz w:val="24"/>
                <w:lang w:val="en-NZ"/>
              </w:rPr>
              <w:t>S</w:t>
            </w:r>
            <w:r w:rsidR="65073795" w:rsidRPr="64C9EA3E">
              <w:rPr>
                <w:i w:val="0"/>
                <w:color w:val="auto"/>
                <w:sz w:val="24"/>
                <w:lang w:val="en-NZ"/>
              </w:rPr>
              <w:t>1-15</w:t>
            </w: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24D0D200" w14:textId="66136E94" w:rsidR="00146D8D" w:rsidRPr="00753C56" w:rsidRDefault="079560E5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PC-1</w:t>
            </w:r>
          </w:p>
        </w:tc>
        <w:tc>
          <w:tcPr>
            <w:tcW w:w="1210" w:type="dxa"/>
            <w:vAlign w:val="top"/>
          </w:tcPr>
          <w:p w14:paraId="7A151FF1" w14:textId="0118A83D" w:rsidR="00146D8D" w:rsidRPr="00753C56" w:rsidRDefault="158E51D3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  <w:r w:rsidR="00EBD83A" w:rsidRPr="64C9EA3E">
              <w:rPr>
                <w:sz w:val="24"/>
                <w:szCs w:val="24"/>
                <w:lang w:val="en-NZ"/>
              </w:rPr>
              <w:t xml:space="preserve"> </w:t>
            </w:r>
          </w:p>
        </w:tc>
        <w:tc>
          <w:tcPr>
            <w:tcW w:w="4713" w:type="dxa"/>
            <w:vAlign w:val="top"/>
          </w:tcPr>
          <w:p w14:paraId="6C0654B8" w14:textId="3153DBFA" w:rsidR="00146D8D" w:rsidRPr="00753C56" w:rsidRDefault="00EBD83A" w:rsidP="64C9EA3E">
            <w:pPr>
              <w:spacing w:before="0" w:after="0"/>
            </w:pPr>
            <w:r w:rsidRPr="64C9EA3E">
              <w:rPr>
                <w:lang w:val="en-NZ"/>
              </w:rPr>
              <w:t>30.15.0.16</w:t>
            </w:r>
          </w:p>
          <w:p w14:paraId="17774781" w14:textId="071DD6FC" w:rsidR="00146D8D" w:rsidRPr="00753C56" w:rsidRDefault="00146D8D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89" w:type="dxa"/>
            <w:vAlign w:val="top"/>
          </w:tcPr>
          <w:p w14:paraId="116DA77C" w14:textId="638319D1" w:rsidR="00146D8D" w:rsidRPr="00753C56" w:rsidRDefault="016B41F8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55FEE984" w14:textId="2C786D00" w:rsidR="00146D8D" w:rsidRPr="00753C56" w:rsidRDefault="00146D8D" w:rsidP="64C9EA3E">
            <w:pPr>
              <w:pStyle w:val="BodyTextL25"/>
              <w:rPr>
                <w:lang w:val="en-NZ"/>
              </w:rPr>
            </w:pPr>
          </w:p>
        </w:tc>
      </w:tr>
      <w:tr w:rsidR="00146D8D" w:rsidRPr="00753C56" w14:paraId="6FAF4DC7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5F4326D1" w14:textId="71DD0B9A" w:rsidR="00146D8D" w:rsidRPr="00753C56" w:rsidRDefault="00146D8D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2E351052" w14:textId="73828960" w:rsidR="00146D8D" w:rsidRPr="00753C56" w:rsidRDefault="00146D8D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44BFDEF3" w14:textId="05A53EA7" w:rsidR="00146D8D" w:rsidRPr="00753C56" w:rsidRDefault="158E51D3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4A8431C7" w14:textId="0B0D36E6" w:rsidR="00146D8D" w:rsidRPr="00753C56" w:rsidRDefault="611C4A93" w:rsidP="64C9EA3E">
            <w:pPr>
              <w:spacing w:before="0" w:after="0"/>
            </w:pPr>
            <w:r w:rsidRPr="64C9EA3E">
              <w:rPr>
                <w:lang w:val="en-NZ"/>
              </w:rPr>
              <w:t>2001:7</w:t>
            </w:r>
            <w:proofErr w:type="gramStart"/>
            <w:r w:rsidRPr="64C9EA3E">
              <w:rPr>
                <w:lang w:val="en-NZ"/>
              </w:rPr>
              <w:t>A21:15AD:0:205:5</w:t>
            </w:r>
            <w:proofErr w:type="gramEnd"/>
            <w:r w:rsidRPr="64C9EA3E">
              <w:rPr>
                <w:lang w:val="en-NZ"/>
              </w:rPr>
              <w:t>EFF:FE3D:87EE</w:t>
            </w:r>
          </w:p>
          <w:p w14:paraId="0FD8DCDB" w14:textId="6E868544" w:rsidR="00146D8D" w:rsidRPr="00753C56" w:rsidRDefault="00146D8D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89" w:type="dxa"/>
            <w:vAlign w:val="top"/>
          </w:tcPr>
          <w:p w14:paraId="0417B036" w14:textId="638319D1" w:rsidR="00146D8D" w:rsidRPr="00753C56" w:rsidRDefault="016B41F8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0D9D8977" w14:textId="3CE837BE" w:rsidR="00146D8D" w:rsidRPr="00753C56" w:rsidRDefault="00146D8D" w:rsidP="64C9EA3E">
            <w:pPr>
              <w:pStyle w:val="BodyTextL25"/>
              <w:rPr>
                <w:lang w:val="en-NZ"/>
              </w:rPr>
            </w:pPr>
          </w:p>
        </w:tc>
      </w:tr>
      <w:tr w:rsidR="00146D8D" w:rsidRPr="00753C56" w14:paraId="1FD34672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3347CA4C" w14:textId="584CE0B3" w:rsidR="00146D8D" w:rsidRPr="00753C56" w:rsidRDefault="00146D8D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64289AF3" w14:textId="43C19402" w:rsidR="00146D8D" w:rsidRPr="00753C56" w:rsidRDefault="2B14A80B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PC-</w:t>
            </w:r>
            <w:r w:rsidR="0A0803EA" w:rsidRPr="64C9EA3E">
              <w:rPr>
                <w:sz w:val="24"/>
                <w:szCs w:val="24"/>
                <w:lang w:val="en-NZ"/>
              </w:rPr>
              <w:t>4</w:t>
            </w:r>
          </w:p>
        </w:tc>
        <w:tc>
          <w:tcPr>
            <w:tcW w:w="1210" w:type="dxa"/>
            <w:vAlign w:val="top"/>
          </w:tcPr>
          <w:p w14:paraId="04CD5836" w14:textId="26273BD1" w:rsidR="00146D8D" w:rsidRPr="00753C56" w:rsidRDefault="158E51D3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3DE31B0D" w14:textId="33ABFEF4" w:rsidR="00146D8D" w:rsidRPr="00753C56" w:rsidRDefault="0C293FE8" w:rsidP="64C9EA3E">
            <w:pPr>
              <w:spacing w:before="0" w:after="0"/>
            </w:pPr>
            <w:r w:rsidRPr="64C9EA3E">
              <w:rPr>
                <w:lang w:val="en-NZ"/>
              </w:rPr>
              <w:t>30.15.4.17</w:t>
            </w:r>
          </w:p>
          <w:p w14:paraId="54BDD3BA" w14:textId="301894F5" w:rsidR="00146D8D" w:rsidRPr="00753C56" w:rsidRDefault="00146D8D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89" w:type="dxa"/>
            <w:vAlign w:val="top"/>
          </w:tcPr>
          <w:p w14:paraId="054D63FF" w14:textId="638319D1" w:rsidR="00146D8D" w:rsidRPr="00753C56" w:rsidRDefault="2123D77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117064AF" w14:textId="056A7B84" w:rsidR="00146D8D" w:rsidRPr="00753C56" w:rsidRDefault="00146D8D" w:rsidP="64C9EA3E">
            <w:pPr>
              <w:pStyle w:val="BodyTextL25"/>
              <w:rPr>
                <w:lang w:val="en-NZ"/>
              </w:rPr>
            </w:pPr>
          </w:p>
        </w:tc>
      </w:tr>
      <w:tr w:rsidR="00146D8D" w:rsidRPr="00753C56" w14:paraId="31E5FDA3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07425816" w14:textId="599A11C7" w:rsidR="00146D8D" w:rsidRPr="00753C56" w:rsidRDefault="00146D8D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173A0136" w14:textId="144296A6" w:rsidR="00146D8D" w:rsidRPr="00753C56" w:rsidRDefault="00146D8D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274D3774" w14:textId="6E415600" w:rsidR="00146D8D" w:rsidRPr="00753C56" w:rsidRDefault="158E51D3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0BE85E31" w14:textId="125F7C2C" w:rsidR="00146D8D" w:rsidRPr="00753C56" w:rsidRDefault="0C51463D" w:rsidP="64C9EA3E">
            <w:pPr>
              <w:spacing w:before="0" w:after="0"/>
            </w:pPr>
            <w:r w:rsidRPr="64C9EA3E">
              <w:rPr>
                <w:lang w:val="en-NZ"/>
              </w:rPr>
              <w:t>2001:7</w:t>
            </w:r>
            <w:proofErr w:type="gramStart"/>
            <w:r w:rsidRPr="64C9EA3E">
              <w:rPr>
                <w:lang w:val="en-NZ"/>
              </w:rPr>
              <w:t>A21:15AD:1:201:97</w:t>
            </w:r>
            <w:proofErr w:type="gramEnd"/>
            <w:r w:rsidRPr="64C9EA3E">
              <w:rPr>
                <w:lang w:val="en-NZ"/>
              </w:rPr>
              <w:t>FF:FE28:5688</w:t>
            </w:r>
          </w:p>
          <w:p w14:paraId="585537E1" w14:textId="25824D05" w:rsidR="00146D8D" w:rsidRPr="00753C56" w:rsidRDefault="00146D8D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89" w:type="dxa"/>
            <w:vAlign w:val="top"/>
          </w:tcPr>
          <w:p w14:paraId="726F35BA" w14:textId="638319D1" w:rsidR="00146D8D" w:rsidRPr="00753C56" w:rsidRDefault="2123D77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584D8B4D" w14:textId="6A8846B4" w:rsidR="00146D8D" w:rsidRPr="00753C56" w:rsidRDefault="00146D8D" w:rsidP="64C9EA3E">
            <w:pPr>
              <w:pStyle w:val="BodyTextL25"/>
              <w:rPr>
                <w:lang w:val="en-NZ"/>
              </w:rPr>
            </w:pPr>
          </w:p>
        </w:tc>
      </w:tr>
      <w:tr w:rsidR="00146D8D" w:rsidRPr="00753C56" w14:paraId="08A3E5DB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5F4028EF" w14:textId="7BEBD481" w:rsidR="00146D8D" w:rsidRPr="00753C56" w:rsidRDefault="00146D8D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3B6F470B" w14:textId="49C9785E" w:rsidR="00146D8D" w:rsidRPr="00753C56" w:rsidRDefault="051B2617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S</w:t>
            </w:r>
            <w:r w:rsidR="3B971F2C" w:rsidRPr="64C9EA3E">
              <w:rPr>
                <w:sz w:val="24"/>
                <w:szCs w:val="24"/>
                <w:lang w:val="en-NZ"/>
              </w:rPr>
              <w:t>3</w:t>
            </w:r>
            <w:r w:rsidR="490F92E5" w:rsidRPr="64C9EA3E">
              <w:rPr>
                <w:sz w:val="24"/>
                <w:szCs w:val="24"/>
                <w:lang w:val="en-NZ"/>
              </w:rPr>
              <w:t>-15</w:t>
            </w:r>
          </w:p>
        </w:tc>
        <w:tc>
          <w:tcPr>
            <w:tcW w:w="1210" w:type="dxa"/>
            <w:vAlign w:val="top"/>
          </w:tcPr>
          <w:p w14:paraId="37055241" w14:textId="7AADA4AA" w:rsidR="00146D8D" w:rsidRPr="00753C56" w:rsidRDefault="158E51D3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6231589C" w14:textId="7941AC76" w:rsidR="00146D8D" w:rsidRPr="00753C56" w:rsidRDefault="003C17C1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3C17C1">
              <w:rPr>
                <w:sz w:val="24"/>
                <w:szCs w:val="24"/>
                <w:lang w:val="en-NZ"/>
              </w:rPr>
              <w:t>30.15.0.5 255.255.252.0</w:t>
            </w:r>
            <w:r>
              <w:rPr>
                <w:sz w:val="24"/>
                <w:szCs w:val="24"/>
                <w:lang w:val="en-NZ"/>
              </w:rPr>
              <w:t xml:space="preserve"> (VLAN5)</w:t>
            </w:r>
          </w:p>
        </w:tc>
        <w:tc>
          <w:tcPr>
            <w:tcW w:w="1289" w:type="dxa"/>
            <w:vAlign w:val="top"/>
          </w:tcPr>
          <w:p w14:paraId="460D68E9" w14:textId="638319D1" w:rsidR="00146D8D" w:rsidRPr="00753C56" w:rsidRDefault="7680BC47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1A214013" w14:textId="5C713E75" w:rsidR="00146D8D" w:rsidRPr="00753C56" w:rsidRDefault="00146D8D" w:rsidP="64C9EA3E">
            <w:pPr>
              <w:pStyle w:val="BodyTextL25"/>
              <w:rPr>
                <w:lang w:val="en-NZ"/>
              </w:rPr>
            </w:pPr>
          </w:p>
        </w:tc>
      </w:tr>
      <w:tr w:rsidR="00146D8D" w:rsidRPr="00753C56" w14:paraId="0BD5023D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12B5CAF1" w14:textId="373C24A6" w:rsidR="00146D8D" w:rsidRPr="00753C56" w:rsidRDefault="00146D8D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633744DC" w14:textId="53FD4B3C" w:rsidR="00146D8D" w:rsidRPr="00753C56" w:rsidRDefault="00146D8D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5A59866F" w14:textId="6C48C4A8" w:rsidR="00146D8D" w:rsidRPr="00753C56" w:rsidRDefault="158E51D3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37873A59" w14:textId="0D9DA532" w:rsidR="00146D8D" w:rsidRPr="00753C56" w:rsidRDefault="00D27986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D27986">
              <w:rPr>
                <w:sz w:val="24"/>
                <w:szCs w:val="24"/>
                <w:lang w:val="en-NZ"/>
              </w:rPr>
              <w:t>2001:7</w:t>
            </w:r>
            <w:proofErr w:type="gramStart"/>
            <w:r w:rsidRPr="00D27986">
              <w:rPr>
                <w:sz w:val="24"/>
                <w:szCs w:val="24"/>
                <w:lang w:val="en-NZ"/>
              </w:rPr>
              <w:t>A21:15AD::</w:t>
            </w:r>
            <w:proofErr w:type="gramEnd"/>
            <w:r w:rsidRPr="00D27986">
              <w:rPr>
                <w:sz w:val="24"/>
                <w:szCs w:val="24"/>
                <w:lang w:val="en-NZ"/>
              </w:rPr>
              <w:t>5/64</w:t>
            </w:r>
            <w:r>
              <w:rPr>
                <w:sz w:val="24"/>
                <w:szCs w:val="24"/>
                <w:lang w:val="en-NZ"/>
              </w:rPr>
              <w:t xml:space="preserve"> (VLAN5)</w:t>
            </w:r>
          </w:p>
        </w:tc>
        <w:tc>
          <w:tcPr>
            <w:tcW w:w="1289" w:type="dxa"/>
            <w:vAlign w:val="top"/>
          </w:tcPr>
          <w:p w14:paraId="5B37F2A6" w14:textId="638319D1" w:rsidR="00146D8D" w:rsidRPr="00753C56" w:rsidRDefault="2B1AA316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59D642FE" w14:textId="6452E98F" w:rsidR="00146D8D" w:rsidRPr="00753C56" w:rsidRDefault="00146D8D" w:rsidP="64C9EA3E">
            <w:pPr>
              <w:pStyle w:val="BodyTextL25"/>
              <w:rPr>
                <w:lang w:val="en-NZ"/>
              </w:rPr>
            </w:pPr>
          </w:p>
        </w:tc>
      </w:tr>
      <w:tr w:rsidR="00146D8D" w:rsidRPr="00753C56" w14:paraId="329E7D0B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05C38A39" w14:textId="11209AB4" w:rsidR="00146D8D" w:rsidRPr="00753C56" w:rsidRDefault="00146D8D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399A58B1" w14:textId="5EDF00F3" w:rsidR="00146D8D" w:rsidRPr="00753C56" w:rsidRDefault="4C9C2BCD" w:rsidP="64C9EA3E">
            <w:pPr>
              <w:pStyle w:val="TableText"/>
              <w:rPr>
                <w:sz w:val="24"/>
                <w:szCs w:val="24"/>
                <w:lang w:val="en-NZ"/>
              </w:rPr>
            </w:pPr>
            <w:bookmarkStart w:id="0" w:name="_Hlk51941456"/>
            <w:r w:rsidRPr="64C9EA3E">
              <w:rPr>
                <w:sz w:val="24"/>
                <w:szCs w:val="24"/>
                <w:lang w:val="en-NZ"/>
              </w:rPr>
              <w:t>S</w:t>
            </w:r>
            <w:r w:rsidR="6B9402BB" w:rsidRPr="64C9EA3E">
              <w:rPr>
                <w:sz w:val="24"/>
                <w:szCs w:val="24"/>
                <w:lang w:val="en-NZ"/>
              </w:rPr>
              <w:t>4</w:t>
            </w:r>
            <w:r w:rsidR="0EC1E916" w:rsidRPr="64C9EA3E">
              <w:rPr>
                <w:sz w:val="24"/>
                <w:szCs w:val="24"/>
                <w:lang w:val="en-NZ"/>
              </w:rPr>
              <w:t>-15</w:t>
            </w:r>
          </w:p>
        </w:tc>
        <w:tc>
          <w:tcPr>
            <w:tcW w:w="1210" w:type="dxa"/>
            <w:vAlign w:val="top"/>
          </w:tcPr>
          <w:p w14:paraId="714949AD" w14:textId="3A56BD95" w:rsidR="00146D8D" w:rsidRPr="00753C56" w:rsidRDefault="158E51D3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239C67B6" w14:textId="2A91A0BD" w:rsidR="00146D8D" w:rsidRPr="00753C56" w:rsidRDefault="00C6678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C6678E">
              <w:rPr>
                <w:sz w:val="24"/>
                <w:szCs w:val="24"/>
                <w:lang w:val="en-NZ"/>
              </w:rPr>
              <w:t>30.15.0.2 255.255.252.0</w:t>
            </w:r>
          </w:p>
        </w:tc>
        <w:tc>
          <w:tcPr>
            <w:tcW w:w="1289" w:type="dxa"/>
            <w:vAlign w:val="top"/>
          </w:tcPr>
          <w:p w14:paraId="672FD20A" w14:textId="638319D1" w:rsidR="00146D8D" w:rsidRPr="00753C56" w:rsidRDefault="2B1AA316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42438051" w14:textId="6B29E377" w:rsidR="00146D8D" w:rsidRPr="00753C56" w:rsidRDefault="00146D8D" w:rsidP="64C9EA3E">
            <w:pPr>
              <w:pStyle w:val="BodyTextL25"/>
              <w:rPr>
                <w:lang w:val="en-NZ"/>
              </w:rPr>
            </w:pPr>
          </w:p>
        </w:tc>
      </w:tr>
      <w:tr w:rsidR="00146D8D" w:rsidRPr="00753C56" w14:paraId="362A436C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052FCBC4" w14:textId="7DF1BE20" w:rsidR="00146D8D" w:rsidRPr="00753C56" w:rsidRDefault="00146D8D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15A8DD98" w14:textId="2561D910" w:rsidR="00146D8D" w:rsidRPr="00753C56" w:rsidRDefault="00146D8D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0A49DD53" w14:textId="1B9D7D05" w:rsidR="00146D8D" w:rsidRPr="00753C56" w:rsidRDefault="158E51D3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4EBC691B" w14:textId="05D59698" w:rsidR="00146D8D" w:rsidRPr="00753C56" w:rsidRDefault="00CD0B08" w:rsidP="00CD0B08">
            <w:pPr>
              <w:pStyle w:val="TableText"/>
              <w:tabs>
                <w:tab w:val="left" w:pos="1095"/>
              </w:tabs>
              <w:rPr>
                <w:sz w:val="24"/>
                <w:szCs w:val="24"/>
                <w:lang w:val="en-NZ"/>
              </w:rPr>
            </w:pPr>
            <w:r w:rsidRPr="00CD0B08">
              <w:rPr>
                <w:sz w:val="24"/>
                <w:szCs w:val="24"/>
                <w:lang w:val="en-NZ"/>
              </w:rPr>
              <w:t>2001:7</w:t>
            </w:r>
            <w:proofErr w:type="gramStart"/>
            <w:r w:rsidRPr="00CD0B08">
              <w:rPr>
                <w:sz w:val="24"/>
                <w:szCs w:val="24"/>
                <w:lang w:val="en-NZ"/>
              </w:rPr>
              <w:t>A21:15AD::</w:t>
            </w:r>
            <w:proofErr w:type="gramEnd"/>
            <w:r w:rsidRPr="00CD0B08">
              <w:rPr>
                <w:sz w:val="24"/>
                <w:szCs w:val="24"/>
                <w:lang w:val="en-NZ"/>
              </w:rPr>
              <w:t>2/64</w:t>
            </w:r>
          </w:p>
        </w:tc>
        <w:tc>
          <w:tcPr>
            <w:tcW w:w="1289" w:type="dxa"/>
            <w:vAlign w:val="top"/>
          </w:tcPr>
          <w:p w14:paraId="595D40CD" w14:textId="638319D1" w:rsidR="00146D8D" w:rsidRPr="00753C56" w:rsidRDefault="684171F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2D19143D" w14:textId="2B4BE865" w:rsidR="00146D8D" w:rsidRPr="00753C56" w:rsidRDefault="00146D8D" w:rsidP="64C9EA3E">
            <w:pPr>
              <w:pStyle w:val="BodyTextL25"/>
              <w:rPr>
                <w:lang w:val="en-NZ"/>
              </w:rPr>
            </w:pPr>
          </w:p>
        </w:tc>
      </w:tr>
      <w:bookmarkEnd w:id="0"/>
      <w:tr w:rsidR="00A0577C" w:rsidRPr="00753C56" w14:paraId="30E6196E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2830F627" w14:textId="553D98BD" w:rsidR="00A0577C" w:rsidRPr="00753C56" w:rsidRDefault="00A0577C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795FFD92" w14:textId="12B2F1C3" w:rsidR="00A0577C" w:rsidRPr="00753C56" w:rsidRDefault="7C789519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ISP Router</w:t>
            </w:r>
          </w:p>
        </w:tc>
        <w:tc>
          <w:tcPr>
            <w:tcW w:w="1210" w:type="dxa"/>
            <w:vAlign w:val="top"/>
          </w:tcPr>
          <w:p w14:paraId="728FCE36" w14:textId="6640FFBC" w:rsidR="00A0577C" w:rsidRPr="00753C56" w:rsidRDefault="158E51D3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11E6D758" w14:textId="7CD227FC" w:rsidR="00A0577C" w:rsidRPr="00753C56" w:rsidRDefault="00A0613B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A0613B">
              <w:rPr>
                <w:sz w:val="24"/>
                <w:szCs w:val="24"/>
                <w:lang w:val="en-NZ"/>
              </w:rPr>
              <w:t>183.19.1.15 255.255.255.0</w:t>
            </w:r>
          </w:p>
        </w:tc>
        <w:tc>
          <w:tcPr>
            <w:tcW w:w="1289" w:type="dxa"/>
            <w:vAlign w:val="top"/>
          </w:tcPr>
          <w:p w14:paraId="4A1DAF6A" w14:textId="638319D1" w:rsidR="00A0577C" w:rsidRPr="00753C56" w:rsidRDefault="684171F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5FE009D5" w14:textId="3799E89E" w:rsidR="00A0577C" w:rsidRPr="00753C56" w:rsidRDefault="00A0577C" w:rsidP="64C9EA3E">
            <w:pPr>
              <w:pStyle w:val="BodyTextL25"/>
              <w:rPr>
                <w:lang w:val="en-NZ"/>
              </w:rPr>
            </w:pPr>
          </w:p>
        </w:tc>
      </w:tr>
      <w:tr w:rsidR="00A0577C" w:rsidRPr="00753C56" w14:paraId="6323E724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066A5DC4" w14:textId="70309F35" w:rsidR="00A0577C" w:rsidRPr="00753C56" w:rsidRDefault="00A0577C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399BE2A6" w14:textId="76D1F854" w:rsidR="00A0577C" w:rsidRPr="00753C56" w:rsidRDefault="00A0577C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2C52C7DB" w14:textId="4548AE34" w:rsidR="00A0577C" w:rsidRPr="00753C56" w:rsidRDefault="158E51D3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7EC9F652" w14:textId="3A2801BF" w:rsidR="00A0577C" w:rsidRPr="00753C56" w:rsidRDefault="00E26B0A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E26B0A">
              <w:rPr>
                <w:sz w:val="24"/>
                <w:szCs w:val="24"/>
                <w:lang w:val="en-NZ"/>
              </w:rPr>
              <w:t>2002:6000::15/48</w:t>
            </w:r>
          </w:p>
        </w:tc>
        <w:tc>
          <w:tcPr>
            <w:tcW w:w="1289" w:type="dxa"/>
            <w:vAlign w:val="top"/>
          </w:tcPr>
          <w:p w14:paraId="3E5942A2" w14:textId="638319D1" w:rsidR="00A0577C" w:rsidRPr="00753C56" w:rsidRDefault="5AF31B97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24FB98DC" w14:textId="0657CD90" w:rsidR="00A0577C" w:rsidRPr="00753C56" w:rsidRDefault="00A0577C" w:rsidP="64C9EA3E">
            <w:pPr>
              <w:pStyle w:val="BodyTextL25"/>
              <w:rPr>
                <w:lang w:val="en-NZ"/>
              </w:rPr>
            </w:pPr>
          </w:p>
        </w:tc>
      </w:tr>
      <w:tr w:rsidR="00146D8D" w:rsidRPr="00753C56" w14:paraId="26642713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0E696938" w14:textId="06966B19" w:rsidR="00146D8D" w:rsidRPr="00753C56" w:rsidRDefault="00146D8D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7CF63ACB" w14:textId="3A4A0F77" w:rsidR="00146D8D" w:rsidRPr="00753C56" w:rsidRDefault="2EB3D8A0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R1-15</w:t>
            </w:r>
          </w:p>
        </w:tc>
        <w:tc>
          <w:tcPr>
            <w:tcW w:w="1210" w:type="dxa"/>
            <w:vAlign w:val="top"/>
          </w:tcPr>
          <w:p w14:paraId="0D3A7975" w14:textId="441AB027" w:rsidR="00146D8D" w:rsidRPr="00753C56" w:rsidRDefault="158E51D3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17522CC9" w14:textId="0DF4D2DC" w:rsidR="00146D8D" w:rsidRPr="00753C56" w:rsidRDefault="00157456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157456">
              <w:rPr>
                <w:sz w:val="24"/>
                <w:szCs w:val="24"/>
                <w:lang w:val="en-NZ"/>
              </w:rPr>
              <w:t>30.15.4.161 255.255.255.252</w:t>
            </w:r>
          </w:p>
        </w:tc>
        <w:tc>
          <w:tcPr>
            <w:tcW w:w="1289" w:type="dxa"/>
            <w:vAlign w:val="top"/>
          </w:tcPr>
          <w:p w14:paraId="176F951F" w14:textId="638319D1" w:rsidR="00146D8D" w:rsidRPr="00753C56" w:rsidRDefault="5AF31B97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468CE619" w14:textId="471F8DDF" w:rsidR="00146D8D" w:rsidRPr="00753C56" w:rsidRDefault="00146D8D" w:rsidP="64C9EA3E">
            <w:pPr>
              <w:pStyle w:val="BodyTextL25"/>
              <w:rPr>
                <w:lang w:val="en-NZ"/>
              </w:rPr>
            </w:pPr>
          </w:p>
        </w:tc>
      </w:tr>
      <w:tr w:rsidR="00146D8D" w:rsidRPr="00753C56" w14:paraId="7B95AF90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single" w:sz="2" w:space="0" w:color="auto"/>
            </w:tcBorders>
            <w:vAlign w:val="top"/>
          </w:tcPr>
          <w:p w14:paraId="6B3BBD25" w14:textId="14FB0F9D" w:rsidR="00146D8D" w:rsidRPr="00753C56" w:rsidRDefault="00146D8D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6DD42BF3" w14:textId="6C690BEA" w:rsidR="00146D8D" w:rsidRPr="00753C56" w:rsidRDefault="00146D8D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7FA6FEB0" w14:textId="0BC304F4" w:rsidR="00146D8D" w:rsidRPr="00753C56" w:rsidRDefault="158E51D3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4485980E" w14:textId="4DFBD08F" w:rsidR="00146D8D" w:rsidRPr="00753C56" w:rsidRDefault="003C001C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3C001C">
              <w:rPr>
                <w:sz w:val="24"/>
                <w:szCs w:val="24"/>
                <w:lang w:val="en-NZ"/>
              </w:rPr>
              <w:t>2001:7A21:15AD:</w:t>
            </w:r>
            <w:proofErr w:type="gramStart"/>
            <w:r w:rsidRPr="003C001C">
              <w:rPr>
                <w:sz w:val="24"/>
                <w:szCs w:val="24"/>
                <w:lang w:val="en-NZ"/>
              </w:rPr>
              <w:t>3::/</w:t>
            </w:r>
            <w:proofErr w:type="gramEnd"/>
            <w:r w:rsidRPr="003C001C">
              <w:rPr>
                <w:sz w:val="24"/>
                <w:szCs w:val="24"/>
                <w:lang w:val="en-NZ"/>
              </w:rPr>
              <w:t>64</w:t>
            </w:r>
          </w:p>
        </w:tc>
        <w:tc>
          <w:tcPr>
            <w:tcW w:w="1289" w:type="dxa"/>
            <w:vAlign w:val="top"/>
          </w:tcPr>
          <w:p w14:paraId="7A3F8754" w14:textId="638319D1" w:rsidR="00146D8D" w:rsidRPr="00753C56" w:rsidRDefault="3CD7164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54271D23" w14:textId="2D364C6D" w:rsidR="00146D8D" w:rsidRPr="00753C56" w:rsidRDefault="00146D8D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799B4EB4" w14:textId="77777777" w:rsidTr="003C001C">
        <w:trPr>
          <w:trHeight w:val="660"/>
        </w:trPr>
        <w:tc>
          <w:tcPr>
            <w:tcW w:w="1266" w:type="dxa"/>
            <w:tcBorders>
              <w:top w:val="single" w:sz="4" w:space="0" w:color="auto"/>
              <w:bottom w:val="nil"/>
            </w:tcBorders>
            <w:vAlign w:val="top"/>
          </w:tcPr>
          <w:p w14:paraId="3BEC3620" w14:textId="522C444C" w:rsidR="25DE667F" w:rsidRDefault="25DE667F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  <w:r w:rsidRPr="64C9EA3E">
              <w:rPr>
                <w:i w:val="0"/>
                <w:color w:val="auto"/>
                <w:sz w:val="24"/>
                <w:lang w:val="en-NZ"/>
              </w:rPr>
              <w:t>R1-15</w:t>
            </w: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092592B4" w14:textId="0D710DDC" w:rsidR="767F51BC" w:rsidRDefault="767F51BC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PC-5</w:t>
            </w:r>
          </w:p>
        </w:tc>
        <w:tc>
          <w:tcPr>
            <w:tcW w:w="1210" w:type="dxa"/>
            <w:vAlign w:val="top"/>
          </w:tcPr>
          <w:p w14:paraId="074F59A8" w14:textId="1CB8B456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6FCBA89A" w14:textId="4AC6323D" w:rsidR="5F72EE38" w:rsidRDefault="5F72EE38" w:rsidP="64C9EA3E">
            <w:pPr>
              <w:pStyle w:val="TableText"/>
              <w:rPr>
                <w:lang w:val="en-NZ"/>
              </w:rPr>
            </w:pPr>
            <w:r w:rsidRPr="64C9EA3E">
              <w:rPr>
                <w:lang w:val="en-NZ"/>
              </w:rPr>
              <w:t>30.15.4.11</w:t>
            </w:r>
          </w:p>
        </w:tc>
        <w:tc>
          <w:tcPr>
            <w:tcW w:w="1289" w:type="dxa"/>
            <w:vAlign w:val="top"/>
          </w:tcPr>
          <w:p w14:paraId="555F6C20" w14:textId="638319D1" w:rsidR="3CD71640" w:rsidRDefault="3CD7164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4E7BC8FF" w14:textId="7F6DC121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1AEAFE4C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02D7A57D" w14:textId="71DD0B9A" w:rsidR="64C9EA3E" w:rsidRDefault="64C9EA3E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21CB14DF" w14:textId="73828960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3413E2E5" w14:textId="05A53EA7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74B0DBFC" w14:textId="4BC673D4" w:rsidR="5FFAD298" w:rsidRDefault="5FFAD298" w:rsidP="64C9EA3E">
            <w:pPr>
              <w:spacing w:before="0" w:after="0"/>
              <w:rPr>
                <w:lang w:val="en-NZ"/>
              </w:rPr>
            </w:pPr>
            <w:r w:rsidRPr="64C9EA3E">
              <w:rPr>
                <w:lang w:val="en-NZ"/>
              </w:rPr>
              <w:t>30.15.4.11</w:t>
            </w:r>
            <w:r w:rsidR="667EA916" w:rsidRPr="64C9EA3E">
              <w:rPr>
                <w:lang w:val="en-NZ"/>
              </w:rPr>
              <w:t xml:space="preserve"> </w:t>
            </w:r>
            <w:proofErr w:type="gramStart"/>
            <w:r w:rsidR="667EA916" w:rsidRPr="64C9EA3E">
              <w:rPr>
                <w:lang w:val="en-NZ"/>
              </w:rPr>
              <w:t>2001:7A21:15AD</w:t>
            </w:r>
            <w:proofErr w:type="gramEnd"/>
            <w:r w:rsidR="667EA916" w:rsidRPr="64C9EA3E">
              <w:rPr>
                <w:lang w:val="en-NZ"/>
              </w:rPr>
              <w:t>:1:240:BFF:FEBA:5C3A</w:t>
            </w:r>
          </w:p>
          <w:p w14:paraId="005B9D0C" w14:textId="5E3D1BC8" w:rsidR="64C9EA3E" w:rsidRDefault="64C9EA3E" w:rsidP="64C9EA3E">
            <w:pPr>
              <w:spacing w:before="0" w:after="0"/>
              <w:rPr>
                <w:lang w:val="en-NZ"/>
              </w:rPr>
            </w:pPr>
          </w:p>
          <w:p w14:paraId="53ADCEC0" w14:textId="281DAC95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89" w:type="dxa"/>
            <w:vAlign w:val="top"/>
          </w:tcPr>
          <w:p w14:paraId="0DCB6440" w14:textId="638319D1" w:rsidR="7C3247BE" w:rsidRDefault="7C3247B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54D8B7D2" w14:textId="71A49E08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209B2A25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73F4A494" w14:textId="584CE0B3" w:rsidR="64C9EA3E" w:rsidRDefault="64C9EA3E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501C7113" w14:textId="009AF245" w:rsidR="357EBFB0" w:rsidRDefault="357EBFB0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PC-6</w:t>
            </w:r>
          </w:p>
          <w:p w14:paraId="2F66E57C" w14:textId="72C020A1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0793FA53" w14:textId="26273BD1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0FCB4C2A" w14:textId="1A826E97" w:rsidR="1F7FE6A6" w:rsidRDefault="1F7FE6A6" w:rsidP="64C9EA3E">
            <w:pPr>
              <w:spacing w:before="0" w:after="0"/>
            </w:pPr>
            <w:r w:rsidRPr="64C9EA3E">
              <w:rPr>
                <w:lang w:val="en-NZ"/>
              </w:rPr>
              <w:t>30.15.4.14</w:t>
            </w:r>
          </w:p>
          <w:p w14:paraId="0853DB92" w14:textId="4F423AFF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89" w:type="dxa"/>
            <w:vAlign w:val="top"/>
          </w:tcPr>
          <w:p w14:paraId="67F1785E" w14:textId="638319D1" w:rsidR="7C3247BE" w:rsidRDefault="7C3247B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5170EE79" w14:textId="606E4D72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45A90A20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1AA39101" w14:textId="599A11C7" w:rsidR="64C9EA3E" w:rsidRDefault="64C9EA3E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2E779AEF" w14:textId="144296A6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6F0CD5E2" w14:textId="6E415600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5FB8127C" w14:textId="2C71C863" w:rsidR="5A1719B8" w:rsidRDefault="5A1719B8" w:rsidP="64C9EA3E">
            <w:pPr>
              <w:spacing w:before="0" w:after="0"/>
            </w:pPr>
            <w:r w:rsidRPr="64C9EA3E">
              <w:rPr>
                <w:lang w:val="en-NZ"/>
              </w:rPr>
              <w:t>2001:7</w:t>
            </w:r>
            <w:proofErr w:type="gramStart"/>
            <w:r w:rsidRPr="64C9EA3E">
              <w:rPr>
                <w:lang w:val="en-NZ"/>
              </w:rPr>
              <w:t>A21:15AD:1:2</w:t>
            </w:r>
            <w:proofErr w:type="gramEnd"/>
            <w:r w:rsidRPr="64C9EA3E">
              <w:rPr>
                <w:lang w:val="en-NZ"/>
              </w:rPr>
              <w:t>D0:D3FF:FEC4:211B</w:t>
            </w:r>
          </w:p>
          <w:p w14:paraId="6C212C47" w14:textId="025F716C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89" w:type="dxa"/>
            <w:vAlign w:val="top"/>
          </w:tcPr>
          <w:p w14:paraId="15E8C552" w14:textId="638319D1" w:rsidR="1CA241E5" w:rsidRDefault="1CA241E5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1D0BCFC1" w14:textId="29B46698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52A0FEDB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352793D5" w14:textId="7BEBD481" w:rsidR="64C9EA3E" w:rsidRDefault="64C9EA3E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0E617687" w14:textId="6654CEBB" w:rsidR="1AD0220E" w:rsidRDefault="1AD0220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S1-15</w:t>
            </w:r>
          </w:p>
        </w:tc>
        <w:tc>
          <w:tcPr>
            <w:tcW w:w="1210" w:type="dxa"/>
            <w:vAlign w:val="top"/>
          </w:tcPr>
          <w:p w14:paraId="2980FD86" w14:textId="7AADA4AA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178D8918" w14:textId="161369CE" w:rsidR="64C9EA3E" w:rsidRDefault="003C001C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3C001C">
              <w:rPr>
                <w:sz w:val="24"/>
                <w:szCs w:val="24"/>
                <w:lang w:val="en-NZ"/>
              </w:rPr>
              <w:t>30.15.0.3 255.255.252.0 (VLAN 5)</w:t>
            </w:r>
          </w:p>
        </w:tc>
        <w:tc>
          <w:tcPr>
            <w:tcW w:w="1289" w:type="dxa"/>
            <w:vAlign w:val="top"/>
          </w:tcPr>
          <w:p w14:paraId="1D01D95E" w14:textId="638319D1" w:rsidR="1CA241E5" w:rsidRDefault="1CA241E5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09057F0F" w14:textId="32019478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7506D17F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624500F9" w14:textId="373C24A6" w:rsidR="64C9EA3E" w:rsidRDefault="64C9EA3E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71688609" w14:textId="53FD4B3C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03B9EDAE" w14:textId="6C48C4A8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55A6E563" w14:textId="25D8D251" w:rsidR="64C9EA3E" w:rsidRDefault="003C001C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3C001C">
              <w:rPr>
                <w:sz w:val="24"/>
                <w:szCs w:val="24"/>
                <w:lang w:val="en-NZ"/>
              </w:rPr>
              <w:t>2001:7</w:t>
            </w:r>
            <w:proofErr w:type="gramStart"/>
            <w:r w:rsidRPr="003C001C">
              <w:rPr>
                <w:sz w:val="24"/>
                <w:szCs w:val="24"/>
                <w:lang w:val="en-NZ"/>
              </w:rPr>
              <w:t>A21:15AD::</w:t>
            </w:r>
            <w:proofErr w:type="gramEnd"/>
            <w:r w:rsidRPr="003C001C">
              <w:rPr>
                <w:sz w:val="24"/>
                <w:szCs w:val="24"/>
                <w:lang w:val="en-NZ"/>
              </w:rPr>
              <w:t>3/64 (VLAN 5)</w:t>
            </w:r>
          </w:p>
        </w:tc>
        <w:tc>
          <w:tcPr>
            <w:tcW w:w="1289" w:type="dxa"/>
            <w:vAlign w:val="top"/>
          </w:tcPr>
          <w:p w14:paraId="1F7F335D" w14:textId="638319D1" w:rsidR="00FF604E" w:rsidRDefault="00FF604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3767DB96" w14:textId="0BF72761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003C001C" w14:paraId="7468BAD9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30D82CA4" w14:textId="11209AB4" w:rsidR="003C001C" w:rsidRDefault="003C001C" w:rsidP="003C001C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4FB61ADB" w14:textId="36E0830A" w:rsidR="003C001C" w:rsidRDefault="003C001C" w:rsidP="003C001C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S2-15</w:t>
            </w:r>
          </w:p>
          <w:p w14:paraId="0E325147" w14:textId="7C77595B" w:rsidR="003C001C" w:rsidRDefault="003C001C" w:rsidP="003C001C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2FE874A2" w14:textId="3A56BD95" w:rsidR="003C001C" w:rsidRDefault="003C001C" w:rsidP="003C001C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21EC545A" w14:textId="0D8B31FD" w:rsidR="003C001C" w:rsidRDefault="003C001C" w:rsidP="003C001C">
            <w:pPr>
              <w:pStyle w:val="TableText"/>
              <w:rPr>
                <w:sz w:val="24"/>
                <w:szCs w:val="24"/>
                <w:lang w:val="en-NZ"/>
              </w:rPr>
            </w:pPr>
            <w:r w:rsidRPr="00A407F6">
              <w:t>30.15.0.4 255.255.252.0 (VLAN 5)</w:t>
            </w:r>
          </w:p>
        </w:tc>
        <w:tc>
          <w:tcPr>
            <w:tcW w:w="1289" w:type="dxa"/>
            <w:vAlign w:val="top"/>
          </w:tcPr>
          <w:p w14:paraId="3C729B1E" w14:textId="638319D1" w:rsidR="003C001C" w:rsidRDefault="003C001C" w:rsidP="003C001C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6A5A3ABA" w14:textId="3B329773" w:rsidR="003C001C" w:rsidRDefault="003C001C" w:rsidP="003C001C">
            <w:pPr>
              <w:pStyle w:val="BodyTextL25"/>
              <w:rPr>
                <w:lang w:val="en-NZ"/>
              </w:rPr>
            </w:pPr>
          </w:p>
        </w:tc>
      </w:tr>
      <w:tr w:rsidR="003C001C" w14:paraId="36BEBD25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00E8DA7B" w14:textId="7DF1BE20" w:rsidR="003C001C" w:rsidRDefault="003C001C" w:rsidP="003C001C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7748DDD7" w14:textId="2561D910" w:rsidR="003C001C" w:rsidRDefault="003C001C" w:rsidP="003C001C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60A32D82" w14:textId="1B9D7D05" w:rsidR="003C001C" w:rsidRDefault="003C001C" w:rsidP="003C001C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32B00F28" w14:textId="3009758D" w:rsidR="003C001C" w:rsidRDefault="003C001C" w:rsidP="003C001C">
            <w:pPr>
              <w:pStyle w:val="TableText"/>
              <w:rPr>
                <w:sz w:val="24"/>
                <w:szCs w:val="24"/>
                <w:lang w:val="en-NZ"/>
              </w:rPr>
            </w:pPr>
            <w:r w:rsidRPr="00A407F6">
              <w:t>2001:7</w:t>
            </w:r>
            <w:proofErr w:type="gramStart"/>
            <w:r w:rsidRPr="00A407F6">
              <w:t>A21:15AD::</w:t>
            </w:r>
            <w:proofErr w:type="gramEnd"/>
            <w:r w:rsidRPr="00A407F6">
              <w:t>4/64 (VLAN 5)</w:t>
            </w:r>
          </w:p>
        </w:tc>
        <w:tc>
          <w:tcPr>
            <w:tcW w:w="1289" w:type="dxa"/>
            <w:vAlign w:val="top"/>
          </w:tcPr>
          <w:p w14:paraId="59890B8C" w14:textId="638319D1" w:rsidR="003C001C" w:rsidRDefault="003C001C" w:rsidP="003C001C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24695A4C" w14:textId="3DC2C7EA" w:rsidR="003C001C" w:rsidRDefault="003C001C" w:rsidP="003C001C">
            <w:pPr>
              <w:pStyle w:val="BodyTextL25"/>
              <w:rPr>
                <w:lang w:val="en-NZ"/>
              </w:rPr>
            </w:pPr>
          </w:p>
        </w:tc>
      </w:tr>
      <w:tr w:rsidR="64C9EA3E" w14:paraId="568C641E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5411F1D2" w14:textId="553D98BD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4BDF57DA" w14:textId="3C20A983" w:rsidR="170AFE9D" w:rsidRDefault="170AFE9D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ISP Router</w:t>
            </w:r>
          </w:p>
          <w:p w14:paraId="5BBFB2A2" w14:textId="36A657AE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78A7E6E7" w14:textId="6640FFBC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49A56F6B" w14:textId="017114D7" w:rsidR="64C9EA3E" w:rsidRDefault="00A0613B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A0613B">
              <w:rPr>
                <w:sz w:val="24"/>
                <w:szCs w:val="24"/>
                <w:lang w:val="en-NZ"/>
              </w:rPr>
              <w:t>183.19.1.15 255.255.255.0</w:t>
            </w:r>
          </w:p>
        </w:tc>
        <w:tc>
          <w:tcPr>
            <w:tcW w:w="1289" w:type="dxa"/>
            <w:vAlign w:val="top"/>
          </w:tcPr>
          <w:p w14:paraId="6A4371FB" w14:textId="638319D1" w:rsidR="6DFF28FF" w:rsidRDefault="6DFF28FF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7658028C" w14:textId="7A02FB80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009938FC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400913BC" w14:textId="70309F35" w:rsidR="64C9EA3E" w:rsidRDefault="64C9EA3E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62E815AC" w14:textId="76D1F854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5F42C454" w14:textId="4548AE34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1B7403CA" w14:textId="0AC69F7F" w:rsidR="64C9EA3E" w:rsidRDefault="00E26B0A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E26B0A">
              <w:rPr>
                <w:sz w:val="24"/>
                <w:szCs w:val="24"/>
                <w:lang w:val="en-NZ"/>
              </w:rPr>
              <w:t>2002:6000::15/48</w:t>
            </w:r>
          </w:p>
        </w:tc>
        <w:tc>
          <w:tcPr>
            <w:tcW w:w="1289" w:type="dxa"/>
            <w:vAlign w:val="top"/>
          </w:tcPr>
          <w:p w14:paraId="7000F78B" w14:textId="638319D1" w:rsidR="7104B0A6" w:rsidRDefault="7104B0A6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5EAE8C3D" w14:textId="00ABB056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362506E1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30B0100F" w14:textId="06966B19" w:rsidR="64C9EA3E" w:rsidRDefault="64C9EA3E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3A292E67" w14:textId="27C055A0" w:rsidR="0B3D6B31" w:rsidRDefault="0B3D6B31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PC 10 – External</w:t>
            </w:r>
          </w:p>
          <w:p w14:paraId="2AD2053C" w14:textId="5BC9D59B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6CA10DF4" w14:textId="441AB027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45614F36" w14:textId="3DF099A7" w:rsidR="56CCE4D6" w:rsidRDefault="56CCE4D6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192.168.0.10</w:t>
            </w:r>
          </w:p>
          <w:p w14:paraId="00654484" w14:textId="38BA461A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89" w:type="dxa"/>
            <w:vAlign w:val="top"/>
          </w:tcPr>
          <w:p w14:paraId="6FC11E69" w14:textId="638319D1" w:rsidR="6778F6F7" w:rsidRDefault="6778F6F7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524A8BA0" w14:textId="140FB061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09A8AC84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single" w:sz="2" w:space="0" w:color="auto"/>
            </w:tcBorders>
            <w:vAlign w:val="top"/>
          </w:tcPr>
          <w:p w14:paraId="6AED43DE" w14:textId="14FB0F9D" w:rsidR="64C9EA3E" w:rsidRDefault="64C9EA3E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36A40302" w14:textId="6C690BEA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567B2F5B" w14:textId="0BC304F4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786FD092" w14:textId="375429DD" w:rsidR="0F08505A" w:rsidRDefault="0F08505A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2001:6000::20</w:t>
            </w:r>
          </w:p>
          <w:p w14:paraId="1323E849" w14:textId="61B2BD1B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89" w:type="dxa"/>
            <w:vAlign w:val="top"/>
          </w:tcPr>
          <w:p w14:paraId="0A138FB8" w14:textId="638319D1" w:rsidR="6778F6F7" w:rsidRDefault="6778F6F7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782D643B" w14:textId="49574B30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711FA654" w14:textId="77777777" w:rsidTr="003C001C">
        <w:trPr>
          <w:trHeight w:val="660"/>
        </w:trPr>
        <w:tc>
          <w:tcPr>
            <w:tcW w:w="1266" w:type="dxa"/>
            <w:tcBorders>
              <w:top w:val="single" w:sz="4" w:space="0" w:color="auto"/>
              <w:bottom w:val="nil"/>
            </w:tcBorders>
            <w:vAlign w:val="top"/>
          </w:tcPr>
          <w:p w14:paraId="0E81B161" w14:textId="4A9759F8" w:rsidR="2531B53F" w:rsidRDefault="2531B53F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  <w:r w:rsidRPr="64C9EA3E">
              <w:rPr>
                <w:i w:val="0"/>
                <w:color w:val="auto"/>
                <w:sz w:val="24"/>
                <w:lang w:val="en-NZ"/>
              </w:rPr>
              <w:t>PC 10 - External</w:t>
            </w: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7E1C6342" w14:textId="1E3E80B5" w:rsidR="7A8480AD" w:rsidRDefault="7A8480AD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PC-7</w:t>
            </w:r>
          </w:p>
          <w:p w14:paraId="73C3F583" w14:textId="3A5981AA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403A3896" w14:textId="1CB8B456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669A1B44" w14:textId="7BE96C26" w:rsidR="64C9EA3E" w:rsidRDefault="00EB66B4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EB66B4">
              <w:rPr>
                <w:sz w:val="24"/>
                <w:szCs w:val="24"/>
                <w:lang w:val="en-NZ"/>
              </w:rPr>
              <w:t>30.15.4.139</w:t>
            </w:r>
          </w:p>
        </w:tc>
        <w:tc>
          <w:tcPr>
            <w:tcW w:w="1289" w:type="dxa"/>
            <w:vAlign w:val="top"/>
          </w:tcPr>
          <w:p w14:paraId="1B72B126" w14:textId="638319D1" w:rsidR="4729F47E" w:rsidRDefault="4729F47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2B10F6C0" w14:textId="7E4F2B24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53700B61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5877CF3C" w14:textId="71DD0B9A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17485ABB" w14:textId="73828960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515A14F4" w14:textId="05A53EA7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70751108" w14:textId="70DCA0A4" w:rsidR="64C9EA3E" w:rsidRDefault="002759F5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2759F5">
              <w:rPr>
                <w:sz w:val="24"/>
                <w:szCs w:val="24"/>
                <w:lang w:val="en-NZ"/>
              </w:rPr>
              <w:t>2001:7</w:t>
            </w:r>
            <w:proofErr w:type="gramStart"/>
            <w:r w:rsidRPr="002759F5">
              <w:rPr>
                <w:sz w:val="24"/>
                <w:szCs w:val="24"/>
                <w:lang w:val="en-NZ"/>
              </w:rPr>
              <w:t>A21:15AD:2:2</w:t>
            </w:r>
            <w:proofErr w:type="gramEnd"/>
            <w:r w:rsidRPr="002759F5">
              <w:rPr>
                <w:sz w:val="24"/>
                <w:szCs w:val="24"/>
                <w:lang w:val="en-NZ"/>
              </w:rPr>
              <w:t>D0:BAFF:FEC3:EAE0</w:t>
            </w:r>
          </w:p>
        </w:tc>
        <w:tc>
          <w:tcPr>
            <w:tcW w:w="1289" w:type="dxa"/>
            <w:vAlign w:val="top"/>
          </w:tcPr>
          <w:p w14:paraId="7BC18E17" w14:textId="638319D1" w:rsidR="4729F47E" w:rsidRDefault="4729F47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40F16E00" w14:textId="3E8AB94B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074183EA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679F15B9" w14:textId="584CE0B3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7B37A7D7" w14:textId="35FD360A" w:rsidR="60A3AF1D" w:rsidRDefault="60A3AF1D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PC-8</w:t>
            </w:r>
          </w:p>
          <w:p w14:paraId="09F53612" w14:textId="4BE5A3E1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6F4D52B1" w14:textId="26273BD1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6980C983" w14:textId="68BC7AAA" w:rsidR="64C9EA3E" w:rsidRDefault="005A2ACB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5A2ACB">
              <w:rPr>
                <w:sz w:val="24"/>
                <w:szCs w:val="24"/>
                <w:lang w:val="en-NZ"/>
              </w:rPr>
              <w:t>30.15.4.135</w:t>
            </w:r>
          </w:p>
        </w:tc>
        <w:tc>
          <w:tcPr>
            <w:tcW w:w="1289" w:type="dxa"/>
            <w:vAlign w:val="top"/>
          </w:tcPr>
          <w:p w14:paraId="3D7850F1" w14:textId="638319D1" w:rsidR="6408D71D" w:rsidRDefault="6408D71D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0474A4BF" w14:textId="5C5400B7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2E499A06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66DD909B" w14:textId="599A11C7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4D1D020C" w14:textId="144296A6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1EE3F717" w14:textId="6E415600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5A8EA0A8" w14:textId="4AAC657C" w:rsidR="64C9EA3E" w:rsidRDefault="009C6EF1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9C6EF1">
              <w:rPr>
                <w:sz w:val="24"/>
                <w:szCs w:val="24"/>
                <w:lang w:val="en-NZ"/>
              </w:rPr>
              <w:t>2001:7</w:t>
            </w:r>
            <w:proofErr w:type="gramStart"/>
            <w:r w:rsidRPr="009C6EF1">
              <w:rPr>
                <w:sz w:val="24"/>
                <w:szCs w:val="24"/>
                <w:lang w:val="en-NZ"/>
              </w:rPr>
              <w:t>A21:15AD:2:2</w:t>
            </w:r>
            <w:proofErr w:type="gramEnd"/>
            <w:r w:rsidRPr="009C6EF1">
              <w:rPr>
                <w:sz w:val="24"/>
                <w:szCs w:val="24"/>
                <w:lang w:val="en-NZ"/>
              </w:rPr>
              <w:t>D0:58FF:FE01:E787</w:t>
            </w:r>
          </w:p>
        </w:tc>
        <w:tc>
          <w:tcPr>
            <w:tcW w:w="1289" w:type="dxa"/>
            <w:vAlign w:val="top"/>
          </w:tcPr>
          <w:p w14:paraId="434C9792" w14:textId="638319D1" w:rsidR="6408D71D" w:rsidRDefault="6408D71D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29C7141D" w14:textId="70C875F0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116F33C5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617E6DD7" w14:textId="7BEBD481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073E3F20" w14:textId="1D780FDF" w:rsidR="18AB27A8" w:rsidRDefault="18AB27A8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S1-15</w:t>
            </w:r>
          </w:p>
        </w:tc>
        <w:tc>
          <w:tcPr>
            <w:tcW w:w="1210" w:type="dxa"/>
            <w:vAlign w:val="top"/>
          </w:tcPr>
          <w:p w14:paraId="35E7C66A" w14:textId="7AADA4AA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083FF4E1" w14:textId="7CB429C8" w:rsidR="64C9EA3E" w:rsidRDefault="003C001C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3C001C">
              <w:rPr>
                <w:sz w:val="24"/>
                <w:szCs w:val="24"/>
                <w:lang w:val="en-NZ"/>
              </w:rPr>
              <w:t>30.15.0.3 255.255.252.0 (VLAN 5)</w:t>
            </w:r>
          </w:p>
        </w:tc>
        <w:tc>
          <w:tcPr>
            <w:tcW w:w="1289" w:type="dxa"/>
            <w:vAlign w:val="top"/>
          </w:tcPr>
          <w:p w14:paraId="50C3B48C" w14:textId="638319D1" w:rsidR="713290CE" w:rsidRDefault="713290C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539D2648" w14:textId="2022DF1F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78EF6C42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4981F530" w14:textId="373C24A6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118841D9" w14:textId="53FD4B3C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79D5078B" w14:textId="6C48C4A8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1F387898" w14:textId="334555D5" w:rsidR="64C9EA3E" w:rsidRDefault="003C001C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3C001C">
              <w:rPr>
                <w:sz w:val="24"/>
                <w:szCs w:val="24"/>
                <w:lang w:val="en-NZ"/>
              </w:rPr>
              <w:t>2001:7</w:t>
            </w:r>
            <w:proofErr w:type="gramStart"/>
            <w:r w:rsidRPr="003C001C">
              <w:rPr>
                <w:sz w:val="24"/>
                <w:szCs w:val="24"/>
                <w:lang w:val="en-NZ"/>
              </w:rPr>
              <w:t>A21:15AD::</w:t>
            </w:r>
            <w:proofErr w:type="gramEnd"/>
            <w:r w:rsidRPr="003C001C">
              <w:rPr>
                <w:sz w:val="24"/>
                <w:szCs w:val="24"/>
                <w:lang w:val="en-NZ"/>
              </w:rPr>
              <w:t>3/64 (VLAN 5)</w:t>
            </w:r>
          </w:p>
        </w:tc>
        <w:tc>
          <w:tcPr>
            <w:tcW w:w="1289" w:type="dxa"/>
            <w:vAlign w:val="top"/>
          </w:tcPr>
          <w:p w14:paraId="7FB64BBE" w14:textId="638319D1" w:rsidR="713290CE" w:rsidRDefault="713290C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3DBD9721" w14:textId="266265F4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003C001C" w14:paraId="203A07D0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3FF41625" w14:textId="11209AB4" w:rsidR="003C001C" w:rsidRDefault="003C001C" w:rsidP="003C001C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2AD706EC" w14:textId="3720F3FF" w:rsidR="003C001C" w:rsidRDefault="003C001C" w:rsidP="003C001C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S2-15</w:t>
            </w:r>
          </w:p>
          <w:p w14:paraId="20317B0D" w14:textId="62ABFFA3" w:rsidR="003C001C" w:rsidRDefault="003C001C" w:rsidP="003C001C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137F1979" w14:textId="3A56BD95" w:rsidR="003C001C" w:rsidRDefault="003C001C" w:rsidP="003C001C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6A56AF28" w14:textId="2B233AAE" w:rsidR="003C001C" w:rsidRDefault="003C001C" w:rsidP="003C001C">
            <w:pPr>
              <w:pStyle w:val="TableText"/>
              <w:rPr>
                <w:sz w:val="24"/>
                <w:szCs w:val="24"/>
                <w:lang w:val="en-NZ"/>
              </w:rPr>
            </w:pPr>
            <w:r w:rsidRPr="00410D26">
              <w:t>30.15.0.4 255.255.252.0 (VLAN 5)</w:t>
            </w:r>
          </w:p>
        </w:tc>
        <w:tc>
          <w:tcPr>
            <w:tcW w:w="1289" w:type="dxa"/>
            <w:vAlign w:val="top"/>
          </w:tcPr>
          <w:p w14:paraId="4ACAE815" w14:textId="638319D1" w:rsidR="003C001C" w:rsidRDefault="003C001C" w:rsidP="003C001C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59A4DE4C" w14:textId="608E2913" w:rsidR="003C001C" w:rsidRDefault="003C001C" w:rsidP="003C001C">
            <w:pPr>
              <w:pStyle w:val="BodyTextL25"/>
              <w:rPr>
                <w:lang w:val="en-NZ"/>
              </w:rPr>
            </w:pPr>
          </w:p>
        </w:tc>
      </w:tr>
      <w:tr w:rsidR="003C001C" w14:paraId="71F94392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4CE72927" w14:textId="7DF1BE20" w:rsidR="003C001C" w:rsidRDefault="003C001C" w:rsidP="003C001C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5C3BDC07" w14:textId="2561D910" w:rsidR="003C001C" w:rsidRDefault="003C001C" w:rsidP="003C001C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052D5965" w14:textId="1B9D7D05" w:rsidR="003C001C" w:rsidRDefault="003C001C" w:rsidP="003C001C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3A287D74" w14:textId="018EDD69" w:rsidR="003C001C" w:rsidRDefault="003C001C" w:rsidP="003C001C">
            <w:pPr>
              <w:pStyle w:val="TableText"/>
              <w:rPr>
                <w:sz w:val="24"/>
                <w:szCs w:val="24"/>
                <w:lang w:val="en-NZ"/>
              </w:rPr>
            </w:pPr>
            <w:r w:rsidRPr="00410D26">
              <w:t>2001:7</w:t>
            </w:r>
            <w:proofErr w:type="gramStart"/>
            <w:r w:rsidRPr="00410D26">
              <w:t>A21:15AD::</w:t>
            </w:r>
            <w:proofErr w:type="gramEnd"/>
            <w:r w:rsidRPr="00410D26">
              <w:t>4/64 (VLAN 5)</w:t>
            </w:r>
          </w:p>
        </w:tc>
        <w:tc>
          <w:tcPr>
            <w:tcW w:w="1289" w:type="dxa"/>
            <w:vAlign w:val="top"/>
          </w:tcPr>
          <w:p w14:paraId="7064D836" w14:textId="638319D1" w:rsidR="003C001C" w:rsidRDefault="003C001C" w:rsidP="003C001C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7BD53435" w14:textId="71CA7B2A" w:rsidR="003C001C" w:rsidRDefault="003C001C" w:rsidP="003C001C">
            <w:pPr>
              <w:pStyle w:val="BodyTextL25"/>
              <w:rPr>
                <w:lang w:val="en-NZ"/>
              </w:rPr>
            </w:pPr>
          </w:p>
        </w:tc>
      </w:tr>
      <w:tr w:rsidR="64C9EA3E" w14:paraId="5CB0274A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39528BEA" w14:textId="553D98BD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6A9EBB84" w14:textId="0CFA72FC" w:rsidR="6C45AD95" w:rsidRDefault="6C45AD95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R1-15</w:t>
            </w:r>
          </w:p>
          <w:p w14:paraId="2CE69E3E" w14:textId="1BC5F4D3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2EE51121" w14:textId="6640FFBC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048E4B65" w14:textId="59C2377D" w:rsidR="64C9EA3E" w:rsidRDefault="00157456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157456">
              <w:rPr>
                <w:sz w:val="24"/>
                <w:szCs w:val="24"/>
                <w:lang w:val="en-NZ"/>
              </w:rPr>
              <w:t>30.15.4.161 255.255.255.252</w:t>
            </w:r>
          </w:p>
        </w:tc>
        <w:tc>
          <w:tcPr>
            <w:tcW w:w="1289" w:type="dxa"/>
            <w:vAlign w:val="top"/>
          </w:tcPr>
          <w:p w14:paraId="4E8515E1" w14:textId="638319D1" w:rsidR="10CA8106" w:rsidRDefault="10CA8106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31486A0F" w14:textId="52222791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295F337A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28E3BAD3" w14:textId="70309F35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28BBDD95" w14:textId="76D1F854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305C5BD2" w14:textId="4548AE34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76D99956" w14:textId="3412EE72" w:rsidR="64C9EA3E" w:rsidRDefault="003C001C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3C001C">
              <w:rPr>
                <w:sz w:val="24"/>
                <w:szCs w:val="24"/>
                <w:lang w:val="en-NZ"/>
              </w:rPr>
              <w:t>2001:7A21:15AD:</w:t>
            </w:r>
            <w:proofErr w:type="gramStart"/>
            <w:r w:rsidRPr="003C001C">
              <w:rPr>
                <w:sz w:val="24"/>
                <w:szCs w:val="24"/>
                <w:lang w:val="en-NZ"/>
              </w:rPr>
              <w:t>3::/</w:t>
            </w:r>
            <w:proofErr w:type="gramEnd"/>
            <w:r w:rsidRPr="003C001C">
              <w:rPr>
                <w:sz w:val="24"/>
                <w:szCs w:val="24"/>
                <w:lang w:val="en-NZ"/>
              </w:rPr>
              <w:t>64</w:t>
            </w:r>
          </w:p>
        </w:tc>
        <w:tc>
          <w:tcPr>
            <w:tcW w:w="1289" w:type="dxa"/>
            <w:vAlign w:val="top"/>
          </w:tcPr>
          <w:p w14:paraId="021511A5" w14:textId="638319D1" w:rsidR="10CA8106" w:rsidRDefault="10CA8106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2F404FDD" w14:textId="1E4EA061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5D21BA11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627C4C83" w14:textId="06966B19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3D0AB25D" w14:textId="0A7EAD0D" w:rsidR="718B83D9" w:rsidRDefault="718B83D9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ISP Router</w:t>
            </w:r>
          </w:p>
          <w:p w14:paraId="0E48C77A" w14:textId="310AB823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4B68019D" w14:textId="441AB027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61BCCC6A" w14:textId="1E520ECD" w:rsidR="64C9EA3E" w:rsidRDefault="00A0613B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A0613B">
              <w:rPr>
                <w:sz w:val="24"/>
                <w:szCs w:val="24"/>
                <w:lang w:val="en-NZ"/>
              </w:rPr>
              <w:t>183.19.1.15 255.255.255.0</w:t>
            </w:r>
          </w:p>
        </w:tc>
        <w:tc>
          <w:tcPr>
            <w:tcW w:w="1289" w:type="dxa"/>
            <w:vAlign w:val="top"/>
          </w:tcPr>
          <w:p w14:paraId="775CFF8D" w14:textId="638319D1" w:rsidR="0948B748" w:rsidRDefault="0948B748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3BB790CD" w14:textId="12B61122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4A710CE3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single" w:sz="2" w:space="0" w:color="auto"/>
            </w:tcBorders>
            <w:vAlign w:val="top"/>
          </w:tcPr>
          <w:p w14:paraId="70D4C0ED" w14:textId="14FB0F9D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50B1F7F4" w14:textId="6C690BEA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0CDC0A8A" w14:textId="0BC304F4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60989FDB" w14:textId="3974F58E" w:rsidR="64C9EA3E" w:rsidRDefault="00E26B0A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E26B0A">
              <w:rPr>
                <w:sz w:val="24"/>
                <w:szCs w:val="24"/>
                <w:lang w:val="en-NZ"/>
              </w:rPr>
              <w:t>2002:6000::15/48</w:t>
            </w:r>
          </w:p>
        </w:tc>
        <w:tc>
          <w:tcPr>
            <w:tcW w:w="1289" w:type="dxa"/>
            <w:vAlign w:val="top"/>
          </w:tcPr>
          <w:p w14:paraId="11F437C0" w14:textId="638319D1" w:rsidR="0948B748" w:rsidRDefault="0948B748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335C1B6A" w14:textId="7D1217D2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2EF1ED50" w14:textId="77777777" w:rsidTr="003C001C">
        <w:trPr>
          <w:trHeight w:val="660"/>
        </w:trPr>
        <w:tc>
          <w:tcPr>
            <w:tcW w:w="1266" w:type="dxa"/>
            <w:tcBorders>
              <w:top w:val="single" w:sz="4" w:space="0" w:color="auto"/>
              <w:bottom w:val="nil"/>
            </w:tcBorders>
            <w:vAlign w:val="top"/>
          </w:tcPr>
          <w:p w14:paraId="7D086C0C" w14:textId="6C93D802" w:rsidR="2C60F597" w:rsidRDefault="2C60F597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  <w:r w:rsidRPr="64C9EA3E">
              <w:rPr>
                <w:i w:val="0"/>
                <w:color w:val="auto"/>
                <w:sz w:val="24"/>
                <w:lang w:val="en-NZ"/>
              </w:rPr>
              <w:t>ISP Router Lo0</w:t>
            </w: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1A86F086" w14:textId="6C25C19A" w:rsidR="61569992" w:rsidRDefault="61569992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PC-10 External</w:t>
            </w:r>
          </w:p>
          <w:p w14:paraId="11275F13" w14:textId="3A57C07B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490A6622" w14:textId="1CB8B456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38A1E143" w14:textId="4801EA89" w:rsidR="34BD3B04" w:rsidRDefault="34BD3B04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192.168.0.10</w:t>
            </w:r>
          </w:p>
          <w:p w14:paraId="6A13C041" w14:textId="61081F8A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89" w:type="dxa"/>
            <w:vAlign w:val="top"/>
          </w:tcPr>
          <w:p w14:paraId="48C03DF8" w14:textId="638319D1" w:rsidR="17F4761D" w:rsidRDefault="17F4761D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6A42DA5A" w14:textId="1D13A102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42DF3AAF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35EF9C9C" w14:textId="71DD0B9A" w:rsidR="64C9EA3E" w:rsidRDefault="64C9EA3E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41B28E9B" w14:textId="73828960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40F5FAEF" w14:textId="05A53EA7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79E5E57F" w14:textId="03B48A6C" w:rsidR="26C29D2C" w:rsidRDefault="26C29D2C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2001:6000::20</w:t>
            </w:r>
          </w:p>
          <w:p w14:paraId="022D3DA5" w14:textId="256C0987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89" w:type="dxa"/>
            <w:vAlign w:val="top"/>
          </w:tcPr>
          <w:p w14:paraId="45DD4B90" w14:textId="638319D1" w:rsidR="5C970247" w:rsidRDefault="5C970247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36FB2F57" w14:textId="7FDE2182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61707AA8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48095F04" w14:textId="584CE0B3" w:rsidR="64C9EA3E" w:rsidRDefault="64C9EA3E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12E696FC" w14:textId="67998F40" w:rsidR="4CC39B79" w:rsidRDefault="4CC39B79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R1-15</w:t>
            </w:r>
          </w:p>
          <w:p w14:paraId="0F6F3E99" w14:textId="55342A75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1BB3A18D" w14:textId="26273BD1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4CD15B2B" w14:textId="1E73B158" w:rsidR="64C9EA3E" w:rsidRDefault="00157456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157456">
              <w:rPr>
                <w:sz w:val="24"/>
                <w:szCs w:val="24"/>
                <w:lang w:val="en-NZ"/>
              </w:rPr>
              <w:t>30.15.4.161 255.255.255.252</w:t>
            </w:r>
          </w:p>
        </w:tc>
        <w:tc>
          <w:tcPr>
            <w:tcW w:w="1289" w:type="dxa"/>
            <w:vAlign w:val="top"/>
          </w:tcPr>
          <w:p w14:paraId="367C9E93" w14:textId="638319D1" w:rsidR="5C970247" w:rsidRDefault="5C970247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2106898E" w14:textId="6FAE1C00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49C825D6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0464054A" w14:textId="599A11C7" w:rsidR="64C9EA3E" w:rsidRDefault="64C9EA3E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3D61158C" w14:textId="144296A6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184BFD42" w14:textId="6E415600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107EB9EF" w14:textId="180BFD91" w:rsidR="64C9EA3E" w:rsidRDefault="003C001C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3C001C">
              <w:rPr>
                <w:sz w:val="24"/>
                <w:szCs w:val="24"/>
                <w:lang w:val="en-NZ"/>
              </w:rPr>
              <w:t>2001:7A21:15AD:</w:t>
            </w:r>
            <w:proofErr w:type="gramStart"/>
            <w:r w:rsidRPr="003C001C">
              <w:rPr>
                <w:sz w:val="24"/>
                <w:szCs w:val="24"/>
                <w:lang w:val="en-NZ"/>
              </w:rPr>
              <w:t>3::/</w:t>
            </w:r>
            <w:proofErr w:type="gramEnd"/>
            <w:r w:rsidRPr="003C001C">
              <w:rPr>
                <w:sz w:val="24"/>
                <w:szCs w:val="24"/>
                <w:lang w:val="en-NZ"/>
              </w:rPr>
              <w:t>64</w:t>
            </w:r>
          </w:p>
        </w:tc>
        <w:tc>
          <w:tcPr>
            <w:tcW w:w="1289" w:type="dxa"/>
            <w:vAlign w:val="top"/>
          </w:tcPr>
          <w:p w14:paraId="7E01C9F2" w14:textId="638319D1" w:rsidR="5CA518B7" w:rsidRDefault="5CA518B7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0AF6D9CF" w14:textId="78633F09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1A90CB93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1C8E29F9" w14:textId="7BEBD481" w:rsidR="64C9EA3E" w:rsidRDefault="64C9EA3E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3980A3F3" w14:textId="2EF5C27D" w:rsidR="77D01AE6" w:rsidRDefault="77D01AE6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S1-15</w:t>
            </w:r>
          </w:p>
          <w:p w14:paraId="46B22B6C" w14:textId="294B8900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429EB06E" w14:textId="7AADA4AA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731FCA6E" w14:textId="0909FE2D" w:rsidR="64C9EA3E" w:rsidRDefault="003C001C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3C001C">
              <w:rPr>
                <w:sz w:val="24"/>
                <w:szCs w:val="24"/>
                <w:lang w:val="en-NZ"/>
              </w:rPr>
              <w:t>30.15.0.3 255.255.252.0 (VLAN 5)</w:t>
            </w:r>
          </w:p>
        </w:tc>
        <w:tc>
          <w:tcPr>
            <w:tcW w:w="1289" w:type="dxa"/>
            <w:vAlign w:val="top"/>
          </w:tcPr>
          <w:p w14:paraId="40F8F602" w14:textId="638319D1" w:rsidR="5CA518B7" w:rsidRDefault="5CA518B7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60495021" w14:textId="1CCF4CE6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19E318E7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1ACBA856" w14:textId="373C24A6" w:rsidR="64C9EA3E" w:rsidRDefault="64C9EA3E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09EAE7A8" w14:textId="53FD4B3C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0299A71C" w14:textId="6C48C4A8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578BCBC1" w14:textId="61DFE7A5" w:rsidR="64C9EA3E" w:rsidRDefault="003C001C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003C001C">
              <w:rPr>
                <w:sz w:val="24"/>
                <w:szCs w:val="24"/>
                <w:lang w:val="en-NZ"/>
              </w:rPr>
              <w:t>2001:7</w:t>
            </w:r>
            <w:proofErr w:type="gramStart"/>
            <w:r w:rsidRPr="003C001C">
              <w:rPr>
                <w:sz w:val="24"/>
                <w:szCs w:val="24"/>
                <w:lang w:val="en-NZ"/>
              </w:rPr>
              <w:t>A21:15AD::</w:t>
            </w:r>
            <w:proofErr w:type="gramEnd"/>
            <w:r w:rsidRPr="003C001C">
              <w:rPr>
                <w:sz w:val="24"/>
                <w:szCs w:val="24"/>
                <w:lang w:val="en-NZ"/>
              </w:rPr>
              <w:t>3/64 (VLAN 5)</w:t>
            </w:r>
          </w:p>
        </w:tc>
        <w:tc>
          <w:tcPr>
            <w:tcW w:w="1289" w:type="dxa"/>
            <w:vAlign w:val="top"/>
          </w:tcPr>
          <w:p w14:paraId="1E2F5350" w14:textId="638319D1" w:rsidR="223419D8" w:rsidRDefault="223419D8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4E4A2352" w14:textId="5C76261C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003C001C" w14:paraId="0E645490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0F001B21" w14:textId="11209AB4" w:rsidR="003C001C" w:rsidRDefault="003C001C" w:rsidP="003C001C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423F1E21" w14:textId="4164B4BC" w:rsidR="003C001C" w:rsidRDefault="003C001C" w:rsidP="003C001C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S2-15</w:t>
            </w:r>
          </w:p>
          <w:p w14:paraId="3D41DF84" w14:textId="5E9C79D0" w:rsidR="003C001C" w:rsidRDefault="003C001C" w:rsidP="003C001C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79953D9A" w14:textId="3A56BD95" w:rsidR="003C001C" w:rsidRDefault="003C001C" w:rsidP="003C001C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4B5D4EA2" w14:textId="2F27574D" w:rsidR="003C001C" w:rsidRDefault="003C001C" w:rsidP="003C001C">
            <w:pPr>
              <w:pStyle w:val="TableText"/>
              <w:rPr>
                <w:sz w:val="24"/>
                <w:szCs w:val="24"/>
                <w:lang w:val="en-NZ"/>
              </w:rPr>
            </w:pPr>
            <w:r w:rsidRPr="0025375E">
              <w:t>30.15.0.4 255.255.252.0 (VLAN 5)</w:t>
            </w:r>
          </w:p>
        </w:tc>
        <w:tc>
          <w:tcPr>
            <w:tcW w:w="1289" w:type="dxa"/>
            <w:vAlign w:val="top"/>
          </w:tcPr>
          <w:p w14:paraId="4E3326ED" w14:textId="638319D1" w:rsidR="003C001C" w:rsidRDefault="003C001C" w:rsidP="003C001C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0F85754B" w14:textId="4565A1F9" w:rsidR="003C001C" w:rsidRDefault="003C001C" w:rsidP="003C001C">
            <w:pPr>
              <w:pStyle w:val="BodyTextL25"/>
              <w:rPr>
                <w:lang w:val="en-NZ"/>
              </w:rPr>
            </w:pPr>
          </w:p>
        </w:tc>
      </w:tr>
      <w:tr w:rsidR="003C001C" w14:paraId="1660C4B0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68F57996" w14:textId="7DF1BE20" w:rsidR="003C001C" w:rsidRDefault="003C001C" w:rsidP="003C001C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1D581787" w14:textId="2561D910" w:rsidR="003C001C" w:rsidRDefault="003C001C" w:rsidP="003C001C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0BE1119D" w14:textId="1B9D7D05" w:rsidR="003C001C" w:rsidRDefault="003C001C" w:rsidP="003C001C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1DCD4C38" w14:textId="134CF00E" w:rsidR="003C001C" w:rsidRDefault="003C001C" w:rsidP="003C001C">
            <w:pPr>
              <w:pStyle w:val="TableText"/>
              <w:rPr>
                <w:sz w:val="24"/>
                <w:szCs w:val="24"/>
                <w:lang w:val="en-NZ"/>
              </w:rPr>
            </w:pPr>
            <w:r w:rsidRPr="0025375E">
              <w:t>2001:7</w:t>
            </w:r>
            <w:proofErr w:type="gramStart"/>
            <w:r w:rsidRPr="0025375E">
              <w:t>A21:15AD::</w:t>
            </w:r>
            <w:proofErr w:type="gramEnd"/>
            <w:r w:rsidRPr="0025375E">
              <w:t>4/64 (VLAN 5)</w:t>
            </w:r>
          </w:p>
        </w:tc>
        <w:tc>
          <w:tcPr>
            <w:tcW w:w="1289" w:type="dxa"/>
            <w:vAlign w:val="top"/>
          </w:tcPr>
          <w:p w14:paraId="3AC45A17" w14:textId="638319D1" w:rsidR="003C001C" w:rsidRDefault="003C001C" w:rsidP="003C001C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7A885268" w14:textId="68FCA6E2" w:rsidR="003C001C" w:rsidRDefault="003C001C" w:rsidP="003C001C">
            <w:pPr>
              <w:pStyle w:val="BodyTextL25"/>
              <w:rPr>
                <w:lang w:val="en-NZ"/>
              </w:rPr>
            </w:pPr>
          </w:p>
        </w:tc>
      </w:tr>
      <w:tr w:rsidR="64C9EA3E" w14:paraId="062D4043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6489D811" w14:textId="553D98BD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66973873" w14:textId="776CA403" w:rsidR="0E4FDAEA" w:rsidRDefault="0E4FDAEA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PC-1</w:t>
            </w:r>
          </w:p>
          <w:p w14:paraId="4F4F805B" w14:textId="10576851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08C5EB83" w14:textId="6EFB7033" w:rsidR="64C9EA3E" w:rsidRDefault="64C9EA3E" w:rsidP="64C9EA3E">
            <w:pPr>
              <w:spacing w:before="0" w:after="0"/>
              <w:rPr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31F5E027" w14:textId="77891270" w:rsidR="259D2EE4" w:rsidRDefault="259D2EE4" w:rsidP="64C9EA3E">
            <w:pPr>
              <w:spacing w:before="0" w:after="0"/>
            </w:pPr>
            <w:r w:rsidRPr="64C9EA3E">
              <w:rPr>
                <w:lang w:val="en-NZ"/>
              </w:rPr>
              <w:t>30.15.0.16</w:t>
            </w:r>
          </w:p>
          <w:p w14:paraId="08860FD7" w14:textId="6E2C7C12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89" w:type="dxa"/>
            <w:vAlign w:val="top"/>
          </w:tcPr>
          <w:p w14:paraId="63B04443" w14:textId="638319D1" w:rsidR="6155B83F" w:rsidRDefault="6155B83F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36002B36" w14:textId="0BCF4833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140EE4FD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621379BE" w14:textId="70309F35" w:rsidR="64C9EA3E" w:rsidRDefault="64C9EA3E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6290ED3C" w14:textId="76D1F854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4A366497" w14:textId="4548AE34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5B06FFC8" w14:textId="3EF30E30" w:rsidR="02DF0462" w:rsidRDefault="02DF0462" w:rsidP="64C9EA3E">
            <w:pPr>
              <w:spacing w:before="0" w:after="0"/>
            </w:pPr>
            <w:r w:rsidRPr="64C9EA3E">
              <w:rPr>
                <w:lang w:val="en-NZ"/>
              </w:rPr>
              <w:t>2001:7</w:t>
            </w:r>
            <w:proofErr w:type="gramStart"/>
            <w:r w:rsidRPr="64C9EA3E">
              <w:rPr>
                <w:lang w:val="en-NZ"/>
              </w:rPr>
              <w:t>A21:15AD:0:205:5</w:t>
            </w:r>
            <w:proofErr w:type="gramEnd"/>
            <w:r w:rsidRPr="64C9EA3E">
              <w:rPr>
                <w:lang w:val="en-NZ"/>
              </w:rPr>
              <w:t>EFF:FE3D:87EE</w:t>
            </w:r>
          </w:p>
          <w:p w14:paraId="485D9E51" w14:textId="18F53ECA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89" w:type="dxa"/>
            <w:vAlign w:val="top"/>
          </w:tcPr>
          <w:p w14:paraId="5B296375" w14:textId="638319D1" w:rsidR="7FDE7AB0" w:rsidRDefault="7FDE7AB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27EE8203" w14:textId="4A968E0F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0DA98569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nil"/>
            </w:tcBorders>
            <w:vAlign w:val="top"/>
          </w:tcPr>
          <w:p w14:paraId="29798361" w14:textId="06966B19" w:rsidR="64C9EA3E" w:rsidRDefault="64C9EA3E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bottom w:val="nil"/>
            </w:tcBorders>
            <w:vAlign w:val="top"/>
          </w:tcPr>
          <w:p w14:paraId="1E7060D6" w14:textId="6AE19C0A" w:rsidR="5390FEAB" w:rsidRDefault="5390FEAB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PC-2</w:t>
            </w:r>
          </w:p>
          <w:p w14:paraId="1E2858E4" w14:textId="70685847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02326B56" w14:textId="441AB027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IPV4</w:t>
            </w:r>
          </w:p>
        </w:tc>
        <w:tc>
          <w:tcPr>
            <w:tcW w:w="4713" w:type="dxa"/>
            <w:vAlign w:val="top"/>
          </w:tcPr>
          <w:p w14:paraId="7C5C4730" w14:textId="356C9323" w:rsidR="53D4AB1B" w:rsidRDefault="53D4AB1B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 xml:space="preserve">30.15.0.14 </w:t>
            </w:r>
          </w:p>
          <w:p w14:paraId="73B9D9D3" w14:textId="07280EC4" w:rsidR="53D4AB1B" w:rsidRDefault="53D4AB1B" w:rsidP="64C9EA3E">
            <w:pPr>
              <w:pStyle w:val="TableText"/>
            </w:pPr>
          </w:p>
        </w:tc>
        <w:tc>
          <w:tcPr>
            <w:tcW w:w="1289" w:type="dxa"/>
            <w:vAlign w:val="top"/>
          </w:tcPr>
          <w:p w14:paraId="0821645E" w14:textId="638319D1" w:rsidR="7FDE7AB0" w:rsidRDefault="7FDE7AB0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6A44B720" w14:textId="509AC103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  <w:tr w:rsidR="64C9EA3E" w14:paraId="439DCF74" w14:textId="77777777" w:rsidTr="003C001C">
        <w:trPr>
          <w:trHeight w:val="660"/>
        </w:trPr>
        <w:tc>
          <w:tcPr>
            <w:tcW w:w="1266" w:type="dxa"/>
            <w:tcBorders>
              <w:top w:val="nil"/>
              <w:bottom w:val="single" w:sz="2" w:space="0" w:color="auto"/>
            </w:tcBorders>
            <w:vAlign w:val="top"/>
          </w:tcPr>
          <w:p w14:paraId="384A85A1" w14:textId="14FB0F9D" w:rsidR="64C9EA3E" w:rsidRDefault="64C9EA3E" w:rsidP="64C9EA3E">
            <w:pPr>
              <w:pStyle w:val="ConfigWindow"/>
              <w:rPr>
                <w:i w:val="0"/>
                <w:color w:val="auto"/>
                <w:sz w:val="24"/>
                <w:lang w:val="en-NZ"/>
              </w:rPr>
            </w:pPr>
          </w:p>
        </w:tc>
        <w:tc>
          <w:tcPr>
            <w:tcW w:w="1267" w:type="dxa"/>
            <w:tcBorders>
              <w:top w:val="nil"/>
              <w:bottom w:val="single" w:sz="2" w:space="0" w:color="auto"/>
            </w:tcBorders>
            <w:vAlign w:val="top"/>
          </w:tcPr>
          <w:p w14:paraId="35CA6AD6" w14:textId="6C690BEA" w:rsidR="64C9EA3E" w:rsidRDefault="64C9EA3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</w:p>
        </w:tc>
        <w:tc>
          <w:tcPr>
            <w:tcW w:w="1210" w:type="dxa"/>
            <w:vAlign w:val="top"/>
          </w:tcPr>
          <w:p w14:paraId="528F8ABD" w14:textId="0BC304F4" w:rsidR="64C9EA3E" w:rsidRDefault="64C9EA3E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IPV6</w:t>
            </w:r>
          </w:p>
        </w:tc>
        <w:tc>
          <w:tcPr>
            <w:tcW w:w="4713" w:type="dxa"/>
            <w:vAlign w:val="top"/>
          </w:tcPr>
          <w:p w14:paraId="54F344D5" w14:textId="27B62A01" w:rsidR="64C9EA3E" w:rsidRDefault="00124B91" w:rsidP="64C9EA3E">
            <w:pPr>
              <w:pStyle w:val="TableText"/>
              <w:rPr>
                <w:sz w:val="24"/>
                <w:szCs w:val="24"/>
                <w:lang w:val="en-NZ"/>
              </w:rPr>
            </w:pPr>
            <w:r w:rsidRPr="64C9EA3E">
              <w:rPr>
                <w:sz w:val="24"/>
                <w:szCs w:val="24"/>
                <w:lang w:val="en-NZ"/>
              </w:rPr>
              <w:t>2001:7</w:t>
            </w:r>
            <w:proofErr w:type="gramStart"/>
            <w:r w:rsidRPr="64C9EA3E">
              <w:rPr>
                <w:sz w:val="24"/>
                <w:szCs w:val="24"/>
                <w:lang w:val="en-NZ"/>
              </w:rPr>
              <w:t>A21:15AD:0:202:17</w:t>
            </w:r>
            <w:proofErr w:type="gramEnd"/>
            <w:r w:rsidRPr="64C9EA3E">
              <w:rPr>
                <w:sz w:val="24"/>
                <w:szCs w:val="24"/>
                <w:lang w:val="en-NZ"/>
              </w:rPr>
              <w:t xml:space="preserve">FF:FE1A:7CEE  </w:t>
            </w:r>
          </w:p>
        </w:tc>
        <w:tc>
          <w:tcPr>
            <w:tcW w:w="1289" w:type="dxa"/>
            <w:vAlign w:val="top"/>
          </w:tcPr>
          <w:p w14:paraId="29BB1586" w14:textId="638319D1" w:rsidR="5AE4130E" w:rsidRDefault="5AE4130E" w:rsidP="64C9EA3E">
            <w:pPr>
              <w:pStyle w:val="ConfigWindow"/>
              <w:rPr>
                <w:color w:val="auto"/>
                <w:sz w:val="24"/>
                <w:lang w:val="en-NZ"/>
              </w:rPr>
            </w:pPr>
            <w:r w:rsidRPr="64C9EA3E">
              <w:rPr>
                <w:color w:val="auto"/>
                <w:sz w:val="24"/>
                <w:lang w:val="en-NZ"/>
              </w:rPr>
              <w:t>Success</w:t>
            </w:r>
          </w:p>
          <w:p w14:paraId="6E308FF2" w14:textId="1A7F0750" w:rsidR="64C9EA3E" w:rsidRDefault="64C9EA3E" w:rsidP="64C9EA3E">
            <w:pPr>
              <w:pStyle w:val="BodyTextL25"/>
              <w:rPr>
                <w:lang w:val="en-NZ"/>
              </w:rPr>
            </w:pPr>
          </w:p>
        </w:tc>
      </w:tr>
    </w:tbl>
    <w:p w14:paraId="72DD74C2" w14:textId="6D591388" w:rsidR="64C9EA3E" w:rsidRDefault="64C9EA3E" w:rsidP="64C9EA3E"/>
    <w:p w14:paraId="3ACEFB19" w14:textId="7E5AC324" w:rsidR="64C9EA3E" w:rsidRDefault="64C9EA3E" w:rsidP="64C9EA3E"/>
    <w:p w14:paraId="13F5147D" w14:textId="492F0060" w:rsidR="005552A5" w:rsidRDefault="005552A5" w:rsidP="00311CD7">
      <w:pPr>
        <w:pStyle w:val="BodyTextL25"/>
        <w:rPr>
          <w:b/>
          <w:lang w:val="en-NZ"/>
        </w:rPr>
      </w:pPr>
    </w:p>
    <w:p w14:paraId="2B2E3359" w14:textId="5FA88241" w:rsidR="009E33DE" w:rsidRDefault="008E2DF3" w:rsidP="00311CD7">
      <w:pPr>
        <w:pStyle w:val="BodyTextL25"/>
        <w:rPr>
          <w:b/>
          <w:lang w:val="en-NZ"/>
        </w:rPr>
      </w:pPr>
      <w:r>
        <w:rPr>
          <w:b/>
          <w:lang w:val="en-NZ"/>
        </w:rPr>
        <w:t>Troubleshooting Reflection</w:t>
      </w:r>
    </w:p>
    <w:p w14:paraId="5E99D2B9" w14:textId="585941F4" w:rsidR="008E2DF3" w:rsidRPr="008E2DF3" w:rsidRDefault="008E2DF3" w:rsidP="00311CD7">
      <w:pPr>
        <w:pStyle w:val="BodyTextL25"/>
        <w:rPr>
          <w:bCs/>
          <w:lang w:val="en-NZ"/>
        </w:rPr>
      </w:pPr>
      <w:r>
        <w:rPr>
          <w:bCs/>
          <w:lang w:val="en-NZ"/>
        </w:rPr>
        <w:t xml:space="preserve">Describe </w:t>
      </w:r>
      <w:r w:rsidR="0046411A">
        <w:rPr>
          <w:bCs/>
          <w:lang w:val="en-NZ"/>
        </w:rPr>
        <w:t xml:space="preserve">at least </w:t>
      </w:r>
      <w:r>
        <w:rPr>
          <w:bCs/>
          <w:lang w:val="en-NZ"/>
        </w:rPr>
        <w:t>three errors that you came across during your configuration</w:t>
      </w:r>
      <w:r w:rsidR="00AA28F6">
        <w:rPr>
          <w:bCs/>
          <w:lang w:val="en-NZ"/>
        </w:rPr>
        <w:t xml:space="preserve">. Describe the solution and the methods </w:t>
      </w:r>
      <w:r w:rsidR="0046411A">
        <w:rPr>
          <w:bCs/>
          <w:lang w:val="en-NZ"/>
        </w:rPr>
        <w:t xml:space="preserve">and commands </w:t>
      </w:r>
      <w:r w:rsidR="00AA28F6">
        <w:rPr>
          <w:bCs/>
          <w:lang w:val="en-NZ"/>
        </w:rPr>
        <w:t>you used to find the solution</w:t>
      </w:r>
      <w:r w:rsidR="002169CD">
        <w:rPr>
          <w:bCs/>
          <w:lang w:val="en-NZ"/>
        </w:rPr>
        <w:t>. Your reflection needs to be detailed to demonstrate your understanding and critical thinking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9E33DE" w14:paraId="3DA7634B" w14:textId="77777777" w:rsidTr="4052653F">
        <w:tc>
          <w:tcPr>
            <w:tcW w:w="5035" w:type="dxa"/>
          </w:tcPr>
          <w:p w14:paraId="00A28657" w14:textId="22232814" w:rsidR="009E33DE" w:rsidRPr="005373E7" w:rsidRDefault="1D7EAF90">
            <w:pPr>
              <w:rPr>
                <w:b/>
                <w:bCs/>
              </w:rPr>
            </w:pPr>
            <w:r w:rsidRPr="005373E7">
              <w:rPr>
                <w:b/>
                <w:bCs/>
              </w:rPr>
              <w:br w:type="page"/>
            </w:r>
            <w:r w:rsidR="00AA28F6" w:rsidRPr="005373E7">
              <w:rPr>
                <w:b/>
                <w:bCs/>
              </w:rPr>
              <w:t>Problems/Errors</w:t>
            </w:r>
          </w:p>
        </w:tc>
        <w:tc>
          <w:tcPr>
            <w:tcW w:w="5035" w:type="dxa"/>
          </w:tcPr>
          <w:p w14:paraId="76087618" w14:textId="14C8E1D3" w:rsidR="009E33DE" w:rsidRPr="005373E7" w:rsidRDefault="0046411A">
            <w:pPr>
              <w:rPr>
                <w:b/>
                <w:bCs/>
              </w:rPr>
            </w:pPr>
            <w:r w:rsidRPr="005373E7">
              <w:rPr>
                <w:b/>
                <w:bCs/>
              </w:rPr>
              <w:t>Solution, method and commands used</w:t>
            </w:r>
          </w:p>
        </w:tc>
      </w:tr>
      <w:tr w:rsidR="009E33DE" w14:paraId="5866F623" w14:textId="77777777" w:rsidTr="4052653F">
        <w:tc>
          <w:tcPr>
            <w:tcW w:w="5035" w:type="dxa"/>
          </w:tcPr>
          <w:p w14:paraId="7B9EDCA3" w14:textId="5FA7927F" w:rsidR="009E33DE" w:rsidRDefault="6FD18EF3" w:rsidP="026F4CF2">
            <w:r>
              <w:t xml:space="preserve">%SPANTREE-2-RECV_PVID_ERR: Received 802.1Q BPDU on </w:t>
            </w:r>
            <w:proofErr w:type="spellStart"/>
            <w:r>
              <w:t>non trunk</w:t>
            </w:r>
            <w:proofErr w:type="spellEnd"/>
            <w:r>
              <w:t xml:space="preserve"> FastEthernet0/8 VLAN1.</w:t>
            </w:r>
          </w:p>
          <w:p w14:paraId="09A16864" w14:textId="20852752" w:rsidR="009E33DE" w:rsidRDefault="009E33DE" w:rsidP="026F4CF2"/>
          <w:p w14:paraId="2F225546" w14:textId="0812588D" w:rsidR="009E33DE" w:rsidRDefault="6FD18EF3" w:rsidP="026F4CF2">
            <w:r>
              <w:t>%SPANTREE-2-BLOCK_PVID_LOCAL: Blocking FastEthernet0/8 on VLAN0001. Inconsistent port type.</w:t>
            </w:r>
          </w:p>
          <w:p w14:paraId="5998FAE7" w14:textId="7AB86F07" w:rsidR="009E33DE" w:rsidRDefault="009E33DE" w:rsidP="026F4CF2"/>
        </w:tc>
        <w:tc>
          <w:tcPr>
            <w:tcW w:w="5035" w:type="dxa"/>
          </w:tcPr>
          <w:p w14:paraId="134C1A00" w14:textId="293ACB6B" w:rsidR="009E33DE" w:rsidRDefault="4F9FD09A">
            <w:r>
              <w:t xml:space="preserve">I had created </w:t>
            </w:r>
            <w:proofErr w:type="spellStart"/>
            <w:r>
              <w:t>EtherChannels</w:t>
            </w:r>
            <w:proofErr w:type="spellEnd"/>
            <w:r>
              <w:t xml:space="preserve"> before hard coding </w:t>
            </w:r>
            <w:proofErr w:type="gramStart"/>
            <w:r>
              <w:t>ports</w:t>
            </w:r>
            <w:proofErr w:type="gramEnd"/>
            <w:r>
              <w:t xml:space="preserve"> as Trunk. To fix the error, I had to make sure all ports were hard coded a</w:t>
            </w:r>
            <w:r w:rsidR="3A774275">
              <w:t xml:space="preserve">s </w:t>
            </w:r>
            <w:proofErr w:type="gramStart"/>
            <w:r w:rsidR="3A774275">
              <w:t>Trunk</w:t>
            </w:r>
            <w:proofErr w:type="gramEnd"/>
            <w:r w:rsidR="3A774275">
              <w:t xml:space="preserve"> so they were matching. Once finished I reloaded all the effected Switches</w:t>
            </w:r>
            <w:r w:rsidR="60633A9E">
              <w:t xml:space="preserve"> which fixed the issue.</w:t>
            </w:r>
          </w:p>
          <w:p w14:paraId="7D3E7249" w14:textId="2764910A" w:rsidR="009E33DE" w:rsidRDefault="009E33DE" w:rsidP="026F4CF2"/>
          <w:p w14:paraId="3049F3C8" w14:textId="6C908650" w:rsidR="009E33DE" w:rsidRDefault="168CD955" w:rsidP="026F4CF2">
            <w:r w:rsidRPr="026F4CF2">
              <w:rPr>
                <w:rFonts w:eastAsia="Arial" w:cs="Arial"/>
              </w:rPr>
              <w:t xml:space="preserve">(config)# interface range </w:t>
            </w:r>
            <w:proofErr w:type="spellStart"/>
            <w:r w:rsidRPr="026F4CF2">
              <w:rPr>
                <w:rFonts w:eastAsia="Arial" w:cs="Arial"/>
              </w:rPr>
              <w:t>FastEthernet</w:t>
            </w:r>
            <w:proofErr w:type="spellEnd"/>
            <w:r w:rsidRPr="026F4CF2">
              <w:rPr>
                <w:rFonts w:eastAsia="Arial" w:cs="Arial"/>
              </w:rPr>
              <w:t xml:space="preserve"> 0/4 - 9</w:t>
            </w:r>
          </w:p>
          <w:p w14:paraId="4B0C0D28" w14:textId="064DA3B7" w:rsidR="009E33DE" w:rsidRDefault="168CD955" w:rsidP="026F4CF2">
            <w:r w:rsidRPr="026F4CF2">
              <w:rPr>
                <w:rFonts w:eastAsia="Arial" w:cs="Arial"/>
              </w:rPr>
              <w:t>(config-if-</w:t>
            </w:r>
            <w:proofErr w:type="gramStart"/>
            <w:r w:rsidRPr="026F4CF2">
              <w:rPr>
                <w:rFonts w:eastAsia="Arial" w:cs="Arial"/>
              </w:rPr>
              <w:t>range)#</w:t>
            </w:r>
            <w:proofErr w:type="gramEnd"/>
            <w:r w:rsidRPr="026F4CF2">
              <w:rPr>
                <w:rFonts w:eastAsia="Arial" w:cs="Arial"/>
              </w:rPr>
              <w:t xml:space="preserve"> switchport mode trunk</w:t>
            </w:r>
          </w:p>
          <w:p w14:paraId="5CDE54C5" w14:textId="2C527206" w:rsidR="009E33DE" w:rsidRDefault="168CD955" w:rsidP="026F4CF2">
            <w:r w:rsidRPr="026F4CF2">
              <w:rPr>
                <w:rFonts w:eastAsia="Arial" w:cs="Arial"/>
              </w:rPr>
              <w:t>(config-if-</w:t>
            </w:r>
            <w:proofErr w:type="gramStart"/>
            <w:r w:rsidRPr="026F4CF2">
              <w:rPr>
                <w:rFonts w:eastAsia="Arial" w:cs="Arial"/>
              </w:rPr>
              <w:t>range)#</w:t>
            </w:r>
            <w:proofErr w:type="gramEnd"/>
            <w:r w:rsidRPr="026F4CF2">
              <w:rPr>
                <w:rFonts w:eastAsia="Arial" w:cs="Arial"/>
              </w:rPr>
              <w:t xml:space="preserve"> switchport trunk allowed </w:t>
            </w:r>
            <w:proofErr w:type="spellStart"/>
            <w:r w:rsidRPr="026F4CF2">
              <w:rPr>
                <w:rFonts w:eastAsia="Arial" w:cs="Arial"/>
              </w:rPr>
              <w:t>vlan</w:t>
            </w:r>
            <w:proofErr w:type="spellEnd"/>
            <w:r w:rsidRPr="026F4CF2">
              <w:rPr>
                <w:rFonts w:eastAsia="Arial" w:cs="Arial"/>
              </w:rPr>
              <w:t xml:space="preserve"> all</w:t>
            </w:r>
          </w:p>
        </w:tc>
      </w:tr>
      <w:tr w:rsidR="009E33DE" w14:paraId="79173F52" w14:textId="77777777" w:rsidTr="4052653F">
        <w:tc>
          <w:tcPr>
            <w:tcW w:w="5035" w:type="dxa"/>
          </w:tcPr>
          <w:p w14:paraId="00FD7E20" w14:textId="4E7D9B09" w:rsidR="009E33DE" w:rsidRDefault="4F9FD09A">
            <w:r>
              <w:t>No IPv6 Enabled on Switches</w:t>
            </w:r>
          </w:p>
        </w:tc>
        <w:tc>
          <w:tcPr>
            <w:tcW w:w="5035" w:type="dxa"/>
          </w:tcPr>
          <w:p w14:paraId="09402437" w14:textId="7125A9E3" w:rsidR="009E33DE" w:rsidRDefault="65AE0A1B">
            <w:r>
              <w:t>The command to assign an IPv6 address to</w:t>
            </w:r>
            <w:r w:rsidR="48DEB829">
              <w:t xml:space="preserve"> a </w:t>
            </w:r>
            <w:proofErr w:type="spellStart"/>
            <w:r w:rsidR="48DEB829">
              <w:t>vlan</w:t>
            </w:r>
            <w:proofErr w:type="spellEnd"/>
            <w:r w:rsidR="48DEB829">
              <w:t xml:space="preserve"> was not working. After some searching on the internet, I found the below code to enable dual ipv4 and ipv6. When this code was run on </w:t>
            </w:r>
            <w:r w:rsidR="12BC8A1D">
              <w:t>each switch it fixed the issue.</w:t>
            </w:r>
          </w:p>
          <w:p w14:paraId="6BDED217" w14:textId="0D12FCA9" w:rsidR="009E33DE" w:rsidRDefault="009E33DE" w:rsidP="026F4CF2"/>
          <w:p w14:paraId="17DC4A33" w14:textId="34F3A926" w:rsidR="009E33DE" w:rsidRDefault="48DEB829" w:rsidP="026F4CF2">
            <w:r>
              <w:t>(config)</w:t>
            </w:r>
            <w:proofErr w:type="gramStart"/>
            <w:r>
              <w:t xml:space="preserve">#  </w:t>
            </w:r>
            <w:proofErr w:type="spellStart"/>
            <w:r>
              <w:t>sdm</w:t>
            </w:r>
            <w:proofErr w:type="spellEnd"/>
            <w:proofErr w:type="gramEnd"/>
            <w:r>
              <w:t xml:space="preserve"> prefer dual-ipv4-and-ipv6 default</w:t>
            </w:r>
          </w:p>
        </w:tc>
      </w:tr>
      <w:tr w:rsidR="0046411A" w14:paraId="531FF094" w14:textId="77777777" w:rsidTr="4052653F">
        <w:tc>
          <w:tcPr>
            <w:tcW w:w="5035" w:type="dxa"/>
          </w:tcPr>
          <w:p w14:paraId="35D2D54A" w14:textId="29A5A5BD" w:rsidR="0046411A" w:rsidRDefault="15EC308D">
            <w:r>
              <w:t>IPv4 Bad Mask</w:t>
            </w:r>
          </w:p>
        </w:tc>
        <w:tc>
          <w:tcPr>
            <w:tcW w:w="5035" w:type="dxa"/>
          </w:tcPr>
          <w:p w14:paraId="744D4368" w14:textId="7F98B41A" w:rsidR="0046411A" w:rsidRDefault="15EC308D">
            <w:r>
              <w:t>Received this error after incorrectly inputting an ipv4 network address instead of a host</w:t>
            </w:r>
            <w:r w:rsidR="7B623A44">
              <w:t xml:space="preserve"> address, after incrementing network addresses by 1 this issue was resolved.</w:t>
            </w:r>
          </w:p>
        </w:tc>
      </w:tr>
      <w:tr w:rsidR="0046411A" w14:paraId="6D08CD2D" w14:textId="77777777" w:rsidTr="4052653F">
        <w:tc>
          <w:tcPr>
            <w:tcW w:w="5035" w:type="dxa"/>
          </w:tcPr>
          <w:p w14:paraId="50F8AAED" w14:textId="373F2968" w:rsidR="0046411A" w:rsidRDefault="1AE5E074" w:rsidP="4052653F">
            <w:pPr>
              <w:spacing w:before="0" w:after="0"/>
            </w:pPr>
            <w:r w:rsidRPr="4052653F">
              <w:rPr>
                <w:rFonts w:eastAsia="Arial" w:cs="Arial"/>
              </w:rPr>
              <w:t>IP-4-DUPADDR: Duplicate address 30.15.4.1 on Vlan10, sourced by 0060.2F13.9B02</w:t>
            </w:r>
          </w:p>
          <w:p w14:paraId="173B3026" w14:textId="7FB6D349" w:rsidR="0046411A" w:rsidRDefault="0046411A" w:rsidP="4052653F"/>
        </w:tc>
        <w:tc>
          <w:tcPr>
            <w:tcW w:w="5035" w:type="dxa"/>
          </w:tcPr>
          <w:p w14:paraId="54B2DE59" w14:textId="3C70ADD6" w:rsidR="0046411A" w:rsidRDefault="1AE5E074">
            <w:r>
              <w:t xml:space="preserve">Duplicate IP addresses error, </w:t>
            </w:r>
            <w:proofErr w:type="spellStart"/>
            <w:proofErr w:type="gramStart"/>
            <w:r>
              <w:t>recieved</w:t>
            </w:r>
            <w:proofErr w:type="spellEnd"/>
            <w:proofErr w:type="gramEnd"/>
            <w:r>
              <w:t xml:space="preserve"> because I configured the </w:t>
            </w:r>
            <w:proofErr w:type="spellStart"/>
            <w:r>
              <w:t>vlan’s</w:t>
            </w:r>
            <w:proofErr w:type="spellEnd"/>
            <w:r>
              <w:t xml:space="preserve"> before the DHCP </w:t>
            </w:r>
            <w:proofErr w:type="gramStart"/>
            <w:r>
              <w:t>pools, and</w:t>
            </w:r>
            <w:proofErr w:type="gramEnd"/>
            <w:r>
              <w:t xml:space="preserve"> assigned the first </w:t>
            </w:r>
            <w:proofErr w:type="spellStart"/>
            <w:r>
              <w:t>ip</w:t>
            </w:r>
            <w:proofErr w:type="spellEnd"/>
            <w:r>
              <w:t xml:space="preserve"> address from</w:t>
            </w:r>
            <w:r w:rsidR="0388AC93">
              <w:t xml:space="preserve"> the available to the </w:t>
            </w:r>
            <w:proofErr w:type="spellStart"/>
            <w:r w:rsidR="0388AC93">
              <w:t>vlans</w:t>
            </w:r>
            <w:proofErr w:type="spellEnd"/>
            <w:r w:rsidR="0388AC93">
              <w:t xml:space="preserve"> instead of the </w:t>
            </w:r>
            <w:proofErr w:type="spellStart"/>
            <w:r w:rsidR="0388AC93">
              <w:t>dhcp</w:t>
            </w:r>
            <w:proofErr w:type="spellEnd"/>
            <w:r w:rsidR="0388AC93">
              <w:t xml:space="preserve"> pool. </w:t>
            </w:r>
            <w:r w:rsidR="0388AC93">
              <w:lastRenderedPageBreak/>
              <w:t xml:space="preserve">The solution is to go back to each </w:t>
            </w:r>
            <w:proofErr w:type="spellStart"/>
            <w:r w:rsidR="0388AC93">
              <w:t>vlan</w:t>
            </w:r>
            <w:proofErr w:type="spellEnd"/>
            <w:r w:rsidR="0388AC93">
              <w:t xml:space="preserve"> and update the </w:t>
            </w:r>
            <w:proofErr w:type="spellStart"/>
            <w:r w:rsidR="0388AC93">
              <w:t>ip</w:t>
            </w:r>
            <w:proofErr w:type="spellEnd"/>
            <w:r w:rsidR="0388AC93">
              <w:t xml:space="preserve"> address to </w:t>
            </w:r>
            <w:proofErr w:type="spellStart"/>
            <w:r w:rsidR="0388AC93">
              <w:t>incriment</w:t>
            </w:r>
            <w:proofErr w:type="spellEnd"/>
            <w:r w:rsidR="0388AC93">
              <w:t xml:space="preserve"> by 1.</w:t>
            </w:r>
            <w:r>
              <w:t xml:space="preserve"> </w:t>
            </w:r>
          </w:p>
        </w:tc>
      </w:tr>
      <w:tr w:rsidR="4052653F" w14:paraId="1690238C" w14:textId="77777777" w:rsidTr="4052653F">
        <w:trPr>
          <w:trHeight w:val="300"/>
        </w:trPr>
        <w:tc>
          <w:tcPr>
            <w:tcW w:w="5035" w:type="dxa"/>
          </w:tcPr>
          <w:p w14:paraId="1CBA4A6F" w14:textId="6D983432" w:rsidR="79557C2C" w:rsidRDefault="79557C2C" w:rsidP="4052653F">
            <w:pPr>
              <w:rPr>
                <w:rFonts w:eastAsia="Arial" w:cs="Arial"/>
              </w:rPr>
            </w:pPr>
            <w:proofErr w:type="spellStart"/>
            <w:r w:rsidRPr="4052653F">
              <w:rPr>
                <w:rFonts w:eastAsia="Arial" w:cs="Arial"/>
              </w:rPr>
              <w:lastRenderedPageBreak/>
              <w:t>Dhcp</w:t>
            </w:r>
            <w:proofErr w:type="spellEnd"/>
            <w:r w:rsidRPr="4052653F">
              <w:rPr>
                <w:rFonts w:eastAsia="Arial" w:cs="Arial"/>
              </w:rPr>
              <w:t xml:space="preserve"> snooping</w:t>
            </w:r>
          </w:p>
        </w:tc>
        <w:tc>
          <w:tcPr>
            <w:tcW w:w="5035" w:type="dxa"/>
          </w:tcPr>
          <w:p w14:paraId="5D919B84" w14:textId="2FBE85F1" w:rsidR="79557C2C" w:rsidRDefault="79557C2C" w:rsidP="4052653F">
            <w:r>
              <w:t>DHCP Snooping seems to disable IPv4 DHCP requests unless access ports are trusted. Unsure of the solution to this or if it is a packet tracer bug.</w:t>
            </w:r>
          </w:p>
        </w:tc>
      </w:tr>
    </w:tbl>
    <w:p w14:paraId="59303447" w14:textId="63EF951F" w:rsidR="1FADD587" w:rsidRDefault="1FADD587" w:rsidP="6040D26F">
      <w:pPr>
        <w:pStyle w:val="Heading2"/>
        <w:rPr>
          <w:lang w:val="en-NZ"/>
        </w:rPr>
      </w:pPr>
      <w:r w:rsidRPr="6040D26F">
        <w:rPr>
          <w:lang w:val="en-NZ"/>
        </w:rPr>
        <w:t>Command Journal</w:t>
      </w:r>
    </w:p>
    <w:p w14:paraId="5233C27D" w14:textId="4D2D5024" w:rsidR="6040D26F" w:rsidRDefault="00850F9A" w:rsidP="6040D26F">
      <w:pPr>
        <w:pStyle w:val="BodyTextL25"/>
        <w:rPr>
          <w:szCs w:val="20"/>
          <w:lang w:val="en-NZ"/>
        </w:rPr>
      </w:pPr>
      <w:r w:rsidRPr="64C9EA3E">
        <w:rPr>
          <w:lang w:val="en-NZ"/>
        </w:rPr>
        <w:t>You may use the following template or another one that is approved by the tutor</w:t>
      </w:r>
    </w:p>
    <w:p w14:paraId="0F21B03C" w14:textId="5A6B05A5" w:rsidR="6040D26F" w:rsidRDefault="6040D26F" w:rsidP="64C9EA3E">
      <w:pPr>
        <w:pStyle w:val="BodyTextL25"/>
        <w:rPr>
          <w:lang w:val="en-NZ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5"/>
        <w:gridCol w:w="3192"/>
        <w:gridCol w:w="3281"/>
      </w:tblGrid>
      <w:tr w:rsidR="64C9EA3E" w14:paraId="414B403B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06D3F0B" w14:textId="3A8232C7" w:rsidR="64C9EA3E" w:rsidRDefault="64C9EA3E" w:rsidP="64C9EA3E">
            <w:pPr>
              <w:spacing w:before="0" w:after="0"/>
              <w:jc w:val="center"/>
            </w:pPr>
            <w:r w:rsidRPr="64C9EA3E">
              <w:rPr>
                <w:rFonts w:ascii="Calibri" w:hAnsi="Calibri" w:cs="Calibri"/>
                <w:b/>
                <w:bCs/>
                <w:color w:val="000000" w:themeColor="text1"/>
              </w:rPr>
              <w:t>Command(s)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D250257" w14:textId="6978FE7F" w:rsidR="64C9EA3E" w:rsidRDefault="64C9EA3E" w:rsidP="64C9EA3E">
            <w:pPr>
              <w:spacing w:before="0" w:after="0"/>
              <w:jc w:val="center"/>
            </w:pPr>
            <w:r w:rsidRPr="64C9EA3E">
              <w:rPr>
                <w:rFonts w:ascii="Calibri" w:hAnsi="Calibri" w:cs="Calibri"/>
                <w:b/>
                <w:bCs/>
                <w:color w:val="000000" w:themeColor="text1"/>
              </w:rPr>
              <w:t>Example of Practice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DBD4A68" w14:textId="01B20E85" w:rsidR="64C9EA3E" w:rsidRDefault="64C9EA3E" w:rsidP="64C9EA3E">
            <w:pPr>
              <w:spacing w:before="0" w:after="0"/>
              <w:jc w:val="center"/>
            </w:pPr>
            <w:r w:rsidRPr="64C9EA3E">
              <w:rPr>
                <w:rFonts w:ascii="Calibri" w:hAnsi="Calibri" w:cs="Calibri"/>
                <w:b/>
                <w:bCs/>
                <w:color w:val="000000" w:themeColor="text1"/>
              </w:rPr>
              <w:t>Function / Description</w:t>
            </w:r>
          </w:p>
        </w:tc>
      </w:tr>
      <w:tr w:rsidR="64C9EA3E" w14:paraId="389D9053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33A502" w14:textId="17C6C5D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User mode: </w:t>
            </w:r>
          </w:p>
          <w:p w14:paraId="22DEC999" w14:textId="2336DB8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5F9CDA73" w14:textId="05C6899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Switch&gt;</w:t>
            </w:r>
          </w:p>
          <w:p w14:paraId="10225817" w14:textId="30B43251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5F7A5A" w14:textId="0DAF9C8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Press </w:t>
            </w:r>
            <w:proofErr w:type="gramStart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enter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at the console page to enter user mode. </w:t>
            </w:r>
          </w:p>
        </w:tc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098A86" w14:textId="3C8C8298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User mode: this is for viewing the state of the router and no modifications can be made here. Some pings </w:t>
            </w:r>
          </w:p>
        </w:tc>
      </w:tr>
      <w:tr w:rsidR="64C9EA3E" w14:paraId="14DBDEF8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A087C3" w14:textId="6C268A4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Privileged mode:</w:t>
            </w:r>
          </w:p>
          <w:p w14:paraId="7C68EAF4" w14:textId="6120962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031EAE47" w14:textId="5CC4903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Switch#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6BDF9E" w14:textId="5E19267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proofErr w:type="gramStart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enable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while in user mode: </w:t>
            </w:r>
          </w:p>
          <w:p w14:paraId="32C10622" w14:textId="5EADF1B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5BC25B00" w14:textId="184245D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Switch&gt; enable</w:t>
            </w:r>
          </w:p>
          <w:p w14:paraId="341EE9FF" w14:textId="2523C57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Switch#</w:t>
            </w:r>
          </w:p>
          <w:p w14:paraId="6DC23C95" w14:textId="765760C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16B83E" w14:textId="120BA87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enable and receive the privileged exec mode. This mode allows configuration changes to be made.  </w:t>
            </w:r>
          </w:p>
        </w:tc>
      </w:tr>
      <w:tr w:rsidR="64C9EA3E" w14:paraId="3B38622F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1D73D0" w14:textId="2DEDA9B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Exit privileged mode:</w:t>
            </w:r>
          </w:p>
          <w:p w14:paraId="00BE94F4" w14:textId="050E9F5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4602B526" w14:textId="0C55292E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81624D" w14:textId="5F2F8DF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proofErr w:type="gramStart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disable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while in privileged mode:</w:t>
            </w:r>
          </w:p>
          <w:p w14:paraId="3EFC5E93" w14:textId="2E78FF0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2336822F" w14:textId="045024D4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Switch# disable</w:t>
            </w:r>
          </w:p>
          <w:p w14:paraId="002F368C" w14:textId="036997B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Switch&gt;</w:t>
            </w:r>
          </w:p>
          <w:p w14:paraId="72C2524A" w14:textId="1D02FBEE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5C82A803" w14:textId="5A1C187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022168" w14:textId="304AA3A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This is used to return to user mode without taking them to the console page, as with the commands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end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and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exit.</w:t>
            </w:r>
          </w:p>
        </w:tc>
      </w:tr>
      <w:tr w:rsidR="64C9EA3E" w14:paraId="25CC9D15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4E644B" w14:textId="73E4377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Exit</w:t>
            </w:r>
          </w:p>
          <w:p w14:paraId="515DF0A9" w14:textId="19BF36C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28A37115" w14:textId="685D260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AE6A7E" w14:textId="5C9330FE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exit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while in any sub configuration mode: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AF5BA3" w14:textId="0300A63F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Using this command will take you back to 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a previous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configuration mode. </w:t>
            </w:r>
          </w:p>
        </w:tc>
      </w:tr>
      <w:tr w:rsidR="64C9EA3E" w14:paraId="11699D20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26D1FE" w14:textId="66FE021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End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FE8A0D" w14:textId="3948BEA1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 end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or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ctrl + z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while in any sub configuration mode:</w:t>
            </w:r>
          </w:p>
          <w:p w14:paraId="207E4188" w14:textId="3E6FBFC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178A93" w14:textId="2B94D82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Using this command will take you straight back to privileged mode from and sub configuration mode.</w:t>
            </w:r>
          </w:p>
          <w:p w14:paraId="2282959D" w14:textId="37E43CC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</w:tr>
      <w:tr w:rsidR="64C9EA3E" w14:paraId="4875C5FA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FBDD72" w14:textId="4BA33644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Global Configuration mode:</w:t>
            </w:r>
          </w:p>
          <w:p w14:paraId="12C8A62E" w14:textId="6C71DA7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004A67D1" w14:textId="2653AE41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Switch(config)#</w:t>
            </w:r>
          </w:p>
          <w:p w14:paraId="3CE62316" w14:textId="57E220C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C02782" w14:textId="77A44FB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configure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terminal</w:t>
            </w:r>
            <w:r w:rsidRPr="64C9EA3E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while in privileged mode:</w:t>
            </w:r>
          </w:p>
          <w:p w14:paraId="587697CA" w14:textId="48DFE28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4BBE5FB7" w14:textId="3E160E1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Switch# configure terminal</w:t>
            </w:r>
          </w:p>
          <w:p w14:paraId="72523EE8" w14:textId="2847CCA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Switch(config)#</w:t>
            </w:r>
          </w:p>
          <w:p w14:paraId="390F632C" w14:textId="316F95FE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DD19F9" w14:textId="7311F45F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Used to access configuration options on the device. Typing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configure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will prompt the user to select which component to configure, terminal, memory or network. </w:t>
            </w:r>
          </w:p>
          <w:p w14:paraId="3D9B5346" w14:textId="421B0B1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7AA72C85" w14:textId="4138786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If we type </w:t>
            </w:r>
            <w:r w:rsidRPr="64C9EA3E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configure terminal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, we can configure the switch directly.</w:t>
            </w:r>
          </w:p>
          <w:p w14:paraId="4C281F54" w14:textId="46B1875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</w:tr>
      <w:tr w:rsidR="64C9EA3E" w14:paraId="151D8098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4DA97D" w14:textId="26F63C3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Line Configuration mode:</w:t>
            </w:r>
          </w:p>
          <w:p w14:paraId="457D5AA2" w14:textId="5CF4EE4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0A2FC832" w14:textId="6CBEC62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Switch(config-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line)#</w:t>
            </w:r>
            <w:proofErr w:type="gramEnd"/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A00238" w14:textId="53F0E458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line (management line type) (line number) (ending line number)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while in configuration mode:</w:t>
            </w:r>
          </w:p>
          <w:p w14:paraId="15E021C7" w14:textId="0732E98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59466564" w14:textId="7CBCF61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Switch(config)# line console 0</w:t>
            </w:r>
          </w:p>
          <w:p w14:paraId="441288DE" w14:textId="46EF674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Switch(config-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line)#</w:t>
            </w:r>
            <w:proofErr w:type="gramEnd"/>
          </w:p>
          <w:p w14:paraId="01197C59" w14:textId="6B3C6AAF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40AEC4" w14:textId="68C167A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Used to access and modify the operation of a terminal line. </w:t>
            </w:r>
          </w:p>
          <w:p w14:paraId="18A60399" w14:textId="57C7A79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60594B5D" w14:textId="7A70C85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Line configuration commands always begin with line followed by the management type and the line number.</w:t>
            </w:r>
          </w:p>
        </w:tc>
      </w:tr>
      <w:tr w:rsidR="64C9EA3E" w14:paraId="05CD24B2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3497E3" w14:textId="1653331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Interface Configuration mode:</w:t>
            </w:r>
          </w:p>
          <w:p w14:paraId="5313D345" w14:textId="274068E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4751AFAE" w14:textId="2D877F4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Switch(config-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if)#</w:t>
            </w:r>
            <w:proofErr w:type="gramEnd"/>
          </w:p>
          <w:p w14:paraId="08793C9E" w14:textId="477446B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9AA4E5" w14:textId="2B34B49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interface (interface-id)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while in configuration mode:</w:t>
            </w:r>
          </w:p>
          <w:p w14:paraId="2BA56E1A" w14:textId="125A101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5AFB9C60" w14:textId="4B821974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Switch(config)# interface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vlan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1</w:t>
            </w:r>
          </w:p>
          <w:p w14:paraId="2645A461" w14:textId="5AB36AE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Switch(config-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if)#</w:t>
            </w:r>
            <w:proofErr w:type="gramEnd"/>
          </w:p>
          <w:p w14:paraId="2A51F6CD" w14:textId="6673C53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81B1D3" w14:textId="6367F4F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Interface configuration modes modify how the interface operates, used to configure switch ports and router interfaces.</w:t>
            </w:r>
          </w:p>
        </w:tc>
      </w:tr>
      <w:tr w:rsidR="64C9EA3E" w14:paraId="37E3034E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D8A8D2" w14:textId="3089C91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Hostname</w:t>
            </w:r>
          </w:p>
          <w:p w14:paraId="5E2CAF3A" w14:textId="5840469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8463BC" w14:textId="5C3B3C0F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hostname (new name)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while in configuration mode:</w:t>
            </w:r>
          </w:p>
          <w:p w14:paraId="2D99BBA0" w14:textId="27F3FAA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468ECB8D" w14:textId="2C7E11E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Switch(config)# hostname S_3</w:t>
            </w:r>
          </w:p>
          <w:p w14:paraId="00285261" w14:textId="1262979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S_3(config)#</w:t>
            </w:r>
          </w:p>
          <w:p w14:paraId="79D6FD1D" w14:textId="3537A66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9C9901" w14:textId="3497966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Used to change the hostname of the switch or other cisco device.</w:t>
            </w:r>
          </w:p>
        </w:tc>
      </w:tr>
      <w:tr w:rsidR="64C9EA3E" w14:paraId="7AABA791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F2256A" w14:textId="43732518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No hostname</w:t>
            </w:r>
          </w:p>
          <w:p w14:paraId="465E1A7A" w14:textId="5E9E768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0A626C" w14:textId="69B5602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no hostname</w:t>
            </w:r>
            <w:r w:rsidRPr="64C9EA3E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while in global configuration mode:</w:t>
            </w:r>
          </w:p>
          <w:p w14:paraId="1C6DACFE" w14:textId="08C762D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476243EE" w14:textId="6A115B3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S_3(config)# no hostname</w:t>
            </w:r>
          </w:p>
          <w:p w14:paraId="5AB48E2B" w14:textId="6D3586F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Switch(config)#</w:t>
            </w:r>
          </w:p>
          <w:p w14:paraId="27AE1710" w14:textId="20C0A45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3AF6BB7E" w14:textId="49E321B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373E7F" w14:textId="3F9E59D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Removes set hostname and returns hostname to factory default.</w:t>
            </w:r>
          </w:p>
        </w:tc>
      </w:tr>
      <w:tr w:rsidR="64C9EA3E" w14:paraId="0B08198D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E65591" w14:textId="2DA44B6E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Banner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motd</w:t>
            </w:r>
            <w:proofErr w:type="spellEnd"/>
          </w:p>
          <w:p w14:paraId="748D35E5" w14:textId="21D63FDE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3B7E60" w14:textId="525CC14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banner </w:t>
            </w:r>
            <w:proofErr w:type="spellStart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motd</w:t>
            </w:r>
            <w:proofErr w:type="spellEnd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 #(message)#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in configuration mode:</w:t>
            </w:r>
          </w:p>
          <w:p w14:paraId="57DC428F" w14:textId="58A6BF4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42053DA9" w14:textId="1666D07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Switch(config)# banner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motd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#</w:t>
            </w:r>
          </w:p>
          <w:p w14:paraId="4231DE1C" w14:textId="1C2DB5B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Message Of 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The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Day#</w:t>
            </w:r>
          </w:p>
          <w:p w14:paraId="59C0DE0B" w14:textId="3A2C29B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DBE520" w14:textId="6379FDD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This command displays a message to any user who wants to access the switch.</w:t>
            </w:r>
          </w:p>
          <w:p w14:paraId="0878AA0F" w14:textId="6413C10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04778FFD" w14:textId="067742D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# is known as a delimiting character, it can be set to any character, but must start and end with that set character.</w:t>
            </w:r>
          </w:p>
          <w:p w14:paraId="10DE6C38" w14:textId="0E15DE1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</w:tr>
      <w:tr w:rsidR="64C9EA3E" w14:paraId="7C68D425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909160" w14:textId="72EFA44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Clock set</w:t>
            </w:r>
          </w:p>
          <w:p w14:paraId="18FFF957" w14:textId="5CB94E3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EDFA5D" w14:textId="22B9696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clock set (</w:t>
            </w:r>
            <w:proofErr w:type="spellStart"/>
            <w:proofErr w:type="gramStart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hour:minute</w:t>
            </w:r>
            <w:proofErr w:type="gramEnd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:second</w:t>
            </w:r>
            <w:proofErr w:type="spellEnd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 month day year)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while in privileged mode:</w:t>
            </w:r>
          </w:p>
          <w:p w14:paraId="1B0C82EE" w14:textId="3FEBFD0F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7DA2C749" w14:textId="6E4CA5E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Switch# clock set 2:33:01 August 26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2022</w:t>
            </w:r>
            <w:proofErr w:type="gramEnd"/>
          </w:p>
          <w:p w14:paraId="5AEDE20B" w14:textId="5A765E0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2848F7C4" w14:textId="52C52D6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F50794" w14:textId="66B5E40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Changes the current time stored on the switch.</w:t>
            </w:r>
          </w:p>
        </w:tc>
      </w:tr>
      <w:tr w:rsidR="64C9EA3E" w14:paraId="57EFD580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37FEC2" w14:textId="5832CC6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Set privileged mode password:</w:t>
            </w:r>
          </w:p>
          <w:p w14:paraId="4D0396A4" w14:textId="7697D3C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151B162A" w14:textId="51C227B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Password: cisco</w:t>
            </w:r>
          </w:p>
          <w:p w14:paraId="408CFF1F" w14:textId="50882AC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1FEE25" w14:textId="5EE44DD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proofErr w:type="gramStart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enable</w:t>
            </w:r>
            <w:proofErr w:type="gramEnd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 password (password)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while in line configuration (console) mode:</w:t>
            </w:r>
          </w:p>
          <w:p w14:paraId="5CBA5D40" w14:textId="6EBCFCB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Switch(config)# line console 0</w:t>
            </w:r>
          </w:p>
          <w:p w14:paraId="094D80DD" w14:textId="40BC940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Switch(config-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line)#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password cisco</w:t>
            </w:r>
          </w:p>
          <w:p w14:paraId="612A667F" w14:textId="256991A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Switch(config-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line)#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login</w:t>
            </w:r>
          </w:p>
          <w:p w14:paraId="26F2ECDF" w14:textId="1601C29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Switch(config-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line)#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end</w:t>
            </w:r>
          </w:p>
          <w:p w14:paraId="638D3F05" w14:textId="2D6F985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C23B48" w14:textId="52043B1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 xml:space="preserve">This enables a password for privileged mode. Adding the command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login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a new line enables password checking at login. </w:t>
            </w:r>
          </w:p>
          <w:p w14:paraId="3ACDD585" w14:textId="5F3D237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 xml:space="preserve"> </w:t>
            </w:r>
          </w:p>
          <w:p w14:paraId="0109048D" w14:textId="06FA5D5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Console authentication requires both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password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and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login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commands to work. </w:t>
            </w:r>
          </w:p>
          <w:p w14:paraId="21AFAA0C" w14:textId="37B09A8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end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command takes the user back to configuration mode and updates the 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consoles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running configuration.</w:t>
            </w:r>
          </w:p>
          <w:p w14:paraId="1EA4157C" w14:textId="2D137D8F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</w:tr>
      <w:tr w:rsidR="64C9EA3E" w14:paraId="4D3EC1CD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EAE4E5" w14:textId="570D084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Set secret password:</w:t>
            </w:r>
          </w:p>
          <w:p w14:paraId="3254BBF0" w14:textId="725BA52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28F0E8E2" w14:textId="3312D65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Password: *****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8BF09F" w14:textId="4CC3715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proofErr w:type="gramStart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enable</w:t>
            </w:r>
            <w:proofErr w:type="gramEnd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 secret password (password)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while in configuration mode:</w:t>
            </w:r>
          </w:p>
          <w:p w14:paraId="21A66274" w14:textId="364E6FB1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3E7C24B9" w14:textId="280797A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Switch(config)# enable secret cisco</w:t>
            </w:r>
          </w:p>
          <w:p w14:paraId="31F63CE4" w14:textId="2407D3BF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Switch(config)# end</w:t>
            </w:r>
          </w:p>
          <w:p w14:paraId="6AA0B864" w14:textId="439ADD6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08E24E24" w14:textId="618ADA3F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625D9A" w14:textId="63897DC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This establishes a secret password for privileged mode also, but it will be displayed as ciphertext in the configuration file.</w:t>
            </w:r>
          </w:p>
        </w:tc>
      </w:tr>
      <w:tr w:rsidR="64C9EA3E" w14:paraId="38C68544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1FD17A" w14:textId="2C7437C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Set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vty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password:</w:t>
            </w:r>
          </w:p>
          <w:p w14:paraId="29658C21" w14:textId="220E4D2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4CAB95DB" w14:textId="0E19088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Password: cisco</w:t>
            </w:r>
          </w:p>
          <w:p w14:paraId="64E9A501" w14:textId="2402929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92F9CB" w14:textId="0EAF41C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password (password)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while in line configuration mode:</w:t>
            </w:r>
          </w:p>
          <w:p w14:paraId="3F9103EC" w14:textId="18074F8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56D13D0C" w14:textId="77BB241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Switch(config)# line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vty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0 15</w:t>
            </w:r>
          </w:p>
          <w:p w14:paraId="35E1E825" w14:textId="4725009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Switch(config-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line)#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password cisco</w:t>
            </w:r>
          </w:p>
          <w:p w14:paraId="43CFF945" w14:textId="64D70B81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Switch(config-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line)#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login</w:t>
            </w:r>
          </w:p>
          <w:p w14:paraId="1C0275B5" w14:textId="1A19BB51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Switch(config-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line)#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end</w:t>
            </w:r>
          </w:p>
          <w:p w14:paraId="513A2750" w14:textId="0C18E89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52A08038" w14:textId="25D7992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5201E5" w14:textId="07A8DDAF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This establishes a password to all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vty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lines. When a user wants to access through telnet or secure shell. You can set different passwords for different lines by changing which lines you connect to, for example line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vty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0 5 will change the passwords for lines 0 – 5.  </w:t>
            </w:r>
          </w:p>
        </w:tc>
      </w:tr>
      <w:tr w:rsidR="64C9EA3E" w14:paraId="105039CC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7EE1E1" w14:textId="48BB20F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Encrypt plaintext passwords:</w:t>
            </w:r>
          </w:p>
          <w:p w14:paraId="29A6E848" w14:textId="1A33D3E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3BAB1A5B" w14:textId="5F0BADA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Password: 081909ASD09823AS</w:t>
            </w:r>
          </w:p>
          <w:p w14:paraId="2B89BDBC" w14:textId="0667D20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7C78BE" w14:textId="51DC2DD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service password-encryption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while in configuration mode:</w:t>
            </w:r>
          </w:p>
          <w:p w14:paraId="3D09D030" w14:textId="08F4615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6A3FFF2B" w14:textId="6DB8698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Switch(config)# service password-encryption</w:t>
            </w:r>
          </w:p>
          <w:p w14:paraId="10D94577" w14:textId="7AC0512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Switch(config)# end</w:t>
            </w:r>
          </w:p>
          <w:p w14:paraId="33213854" w14:textId="0145BAA4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FD96BE" w14:textId="2A95992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This encrypts all plaintext passwords that have been set on the device. When we use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show running-config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we will now see that all passwords have been encrypted.</w:t>
            </w:r>
          </w:p>
        </w:tc>
      </w:tr>
      <w:tr w:rsidR="64C9EA3E" w14:paraId="4D6704CC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F70424" w14:textId="7FB2781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Establish user:</w:t>
            </w:r>
          </w:p>
          <w:p w14:paraId="380501A4" w14:textId="6B65F95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3FBC80CA" w14:textId="2796CC8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Username: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raine</w:t>
            </w:r>
            <w:proofErr w:type="spellEnd"/>
          </w:p>
          <w:p w14:paraId="6A21CB14" w14:textId="09B4E0B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Password: cisco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137062" w14:textId="6FF11D5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username (username) password (password)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while in configuration mode:</w:t>
            </w:r>
          </w:p>
          <w:p w14:paraId="2A12A970" w14:textId="4E997FB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76082D68" w14:textId="0DF5173E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Switch(config)#username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raine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password cisco</w:t>
            </w:r>
          </w:p>
          <w:p w14:paraId="091D3CB9" w14:textId="49BC1F8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Switch(config)#line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vty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0 4</w:t>
            </w:r>
          </w:p>
          <w:p w14:paraId="7C441EBA" w14:textId="1A65B36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Switch(config-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line)#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login local</w:t>
            </w:r>
          </w:p>
          <w:p w14:paraId="254C3E0F" w14:textId="28F6C581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Switch(config-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line)#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end</w:t>
            </w:r>
          </w:p>
          <w:p w14:paraId="74E7B99F" w14:textId="7117E29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F335A5" w14:textId="0779C9E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This establishes a username-based authentication system for the cisco device. By typing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login local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while in line configuration mode, we can enable password checking at login. The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end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command takes the user back to configuration mode and updates the consoles running configuration.</w:t>
            </w:r>
          </w:p>
        </w:tc>
      </w:tr>
      <w:tr w:rsidR="64C9EA3E" w14:paraId="042D9AB3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E017BD" w14:textId="13E9E1C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Disable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domain look up: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B070E1" w14:textId="535C2C6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no </w:t>
            </w:r>
            <w:proofErr w:type="spellStart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 domain-lookup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while in configuration mode:</w:t>
            </w:r>
          </w:p>
          <w:p w14:paraId="44E528B1" w14:textId="6FBC1E3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1D320E5C" w14:textId="3F238D3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Switch(config)# no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domain-lookup</w:t>
            </w:r>
          </w:p>
          <w:p w14:paraId="4D6EDFD4" w14:textId="5E3D42C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F66161" w14:textId="1190632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This disables DNS look up, this saves time if an incorrect command has been input during a prompt.</w:t>
            </w:r>
          </w:p>
        </w:tc>
      </w:tr>
      <w:tr w:rsidR="64C9EA3E" w14:paraId="2464BBDB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576867" w14:textId="735B9E4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Reload</w:t>
            </w:r>
          </w:p>
          <w:p w14:paraId="50FC3002" w14:textId="6FC8CA41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4389B22B" w14:textId="3A4FA0CE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46AF3CA8" w14:textId="4B9A6D3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808334" w14:textId="34E4FDCF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proofErr w:type="gramStart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reload</w:t>
            </w:r>
            <w:proofErr w:type="gramEnd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while in privileged mode:</w:t>
            </w:r>
          </w:p>
          <w:p w14:paraId="1BCC0E9A" w14:textId="75E21BB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54B7618D" w14:textId="365F378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Switch# reload</w:t>
            </w:r>
          </w:p>
          <w:p w14:paraId="4BEF6FEE" w14:textId="7282343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Proceed with reload? [confirm] </w:t>
            </w:r>
            <w:r w:rsidRPr="64C9EA3E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enter</w:t>
            </w:r>
          </w:p>
          <w:p w14:paraId="0B65579F" w14:textId="3514732E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AD703A" w14:textId="58BDFE9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Reloads the system. Useful to test configuration 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changes, and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reset changes if configurations have not been saved.</w:t>
            </w:r>
          </w:p>
        </w:tc>
      </w:tr>
      <w:tr w:rsidR="64C9EA3E" w14:paraId="1CCE7F79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DF3821" w14:textId="62549E7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Erase start up configuration</w:t>
            </w:r>
          </w:p>
          <w:p w14:paraId="5578CB71" w14:textId="7C5297E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07FBA2A3" w14:textId="3CD757E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7C633C32" w14:textId="5CBE178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789E24" w14:textId="31EF3F2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erase startup-config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in privileged mode:</w:t>
            </w:r>
          </w:p>
          <w:p w14:paraId="12F00FB7" w14:textId="1F2EEAB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251D551C" w14:textId="73C841F8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Switch# erase startup-config</w:t>
            </w:r>
          </w:p>
          <w:p w14:paraId="4593C795" w14:textId="16BCEA4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99F946" w14:textId="0E06F8A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Erases all configurations to the cisco device. After this command is performed, the user must perform a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reload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</w:tc>
      </w:tr>
      <w:tr w:rsidR="64C9EA3E" w14:paraId="0B8E8467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91FDDE" w14:textId="627035A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Save changes made during configuration to startup-config:</w:t>
            </w:r>
          </w:p>
          <w:p w14:paraId="0CE94201" w14:textId="64E803F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296C1200" w14:textId="5594BA4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6C0A51D0" w14:textId="5CD9E5D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31835D" w14:textId="568B597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copy running-config startup-config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in privileged mode:</w:t>
            </w:r>
          </w:p>
          <w:p w14:paraId="0E66D285" w14:textId="0B2FB3C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70724D72" w14:textId="31422B4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Switch(config)# copy running-config startup-config</w:t>
            </w:r>
          </w:p>
          <w:p w14:paraId="52FD83C8" w14:textId="0EB4847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25DFFF" w14:textId="21D9B14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This copies changes made to the running configuration, to the start-up configuration file. All changes made will now be the same every time a user connects to the cisco device.</w:t>
            </w:r>
          </w:p>
        </w:tc>
      </w:tr>
      <w:tr w:rsidR="64C9EA3E" w14:paraId="61A03DED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9C0F92" w14:textId="2160B78E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Change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address of cisco device:</w:t>
            </w:r>
          </w:p>
          <w:p w14:paraId="5E5FE724" w14:textId="67990C6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62355764" w14:textId="7338835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9A6EAC" w14:textId="7DD6838F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proofErr w:type="spellStart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 address (IP) (Default Gateway)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interface configuration:</w:t>
            </w:r>
          </w:p>
          <w:p w14:paraId="7227B47C" w14:textId="255401E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6419F12D" w14:textId="5169E66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Switch(config)# interface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vlan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1</w:t>
            </w:r>
          </w:p>
          <w:p w14:paraId="756A7020" w14:textId="314AA8C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Switch(config-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if)#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address 192.168.1.3 255.255.255.0</w:t>
            </w:r>
          </w:p>
          <w:p w14:paraId="7B198319" w14:textId="35FA1814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Switch(config-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if)#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no shutdown</w:t>
            </w:r>
          </w:p>
          <w:p w14:paraId="5AC13725" w14:textId="1D7B44D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2F00F47D" w14:textId="3750D0AE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6CC4492C" w14:textId="086072F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701D0C" w14:textId="6A24407F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Change interface to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vlan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1, by default all switch ports are part of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vlan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1. Now we can change the address by assigning an IP and default-gateway IP. Typing the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no shutdown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command brings up the interface.</w:t>
            </w:r>
          </w:p>
        </w:tc>
      </w:tr>
      <w:tr w:rsidR="64C9EA3E" w14:paraId="01E03BD8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871401" w14:textId="4BAA5E7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No shutdown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10609E" w14:textId="28D0D13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no shutdown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interface configuration:</w:t>
            </w:r>
          </w:p>
          <w:p w14:paraId="58BF627A" w14:textId="4C98850F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30345282" w14:textId="5C2CA0EE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Switch(config)# interface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vlan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1</w:t>
            </w:r>
          </w:p>
          <w:p w14:paraId="3C0421B4" w14:textId="468D9118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Switch(config-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if)#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address 192.168.1.3 255.255.255.0</w:t>
            </w:r>
          </w:p>
          <w:p w14:paraId="2B2FB646" w14:textId="458623D4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Switch(config-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if)#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no shutdown</w:t>
            </w:r>
          </w:p>
          <w:p w14:paraId="1CE52DD6" w14:textId="4CF371E1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24F245" w14:textId="7EA8FFD4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The command no shutdown enables an interface, making it available to communicate with. For example, typing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no shutdown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vlan1 interface after setting an IP Address enables that address in the switch.</w:t>
            </w:r>
          </w:p>
        </w:tc>
      </w:tr>
      <w:tr w:rsidR="64C9EA3E" w14:paraId="164BCDEC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0F33D8" w14:textId="5F637F2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Shutdown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1306E0" w14:textId="0C004BC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shutdown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interface configuration:</w:t>
            </w:r>
          </w:p>
          <w:p w14:paraId="20937B74" w14:textId="5F32E00E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33192307" w14:textId="1B513D4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Switch(config)# interface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vlan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1</w:t>
            </w:r>
          </w:p>
          <w:p w14:paraId="0F707317" w14:textId="3613AD2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Switch(config-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if)#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shutdown</w:t>
            </w:r>
          </w:p>
          <w:p w14:paraId="40F2ECC3" w14:textId="45847E4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74F85D87" w14:textId="2E0CC92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B1C314" w14:textId="236A10D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This command disables 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an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interface, stopping communication with it. For example, in the above we have set our IP, by using the command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shutdown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the vlan1 interface it will disable that address for the switch.</w:t>
            </w:r>
          </w:p>
        </w:tc>
      </w:tr>
      <w:tr w:rsidR="64C9EA3E" w14:paraId="3DA0A672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EBBC70" w14:textId="1833AD98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Show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route</w:t>
            </w:r>
          </w:p>
          <w:p w14:paraId="2F23EFD5" w14:textId="6568C80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21F27887" w14:textId="31CC9F9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253012BC" w14:textId="06A4071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 xml:space="preserve"> </w:t>
            </w:r>
          </w:p>
          <w:p w14:paraId="3D60A5BA" w14:textId="3FEBEDAE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6B93BF06" w14:textId="444EDCA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130317DB" w14:textId="3A7F880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033B09" w14:textId="073D1F5F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show </w:t>
            </w:r>
            <w:proofErr w:type="spellStart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 route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privileged mode:</w:t>
            </w:r>
          </w:p>
          <w:p w14:paraId="2417FA91" w14:textId="0D57F86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0593923C" w14:textId="2D51881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 xml:space="preserve">Router# show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route</w:t>
            </w:r>
          </w:p>
        </w:tc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939FD5" w14:textId="53B25A8E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 xml:space="preserve">This command shows the different route sources.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L: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Directly connected local interface IP address.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C: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Directly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connected network.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S: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Static route was manually configured by an administrator.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O: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OSPF.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D: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EIGRP.</w:t>
            </w:r>
          </w:p>
        </w:tc>
      </w:tr>
      <w:tr w:rsidR="64C9EA3E" w14:paraId="74F952B7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35323E" w14:textId="6E957BA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Enable IPv6 routing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3941DA" w14:textId="6DEC048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ipv6 </w:t>
            </w:r>
            <w:proofErr w:type="gramStart"/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unicast-routing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global configuration mode:</w:t>
            </w:r>
          </w:p>
          <w:p w14:paraId="18A0FF49" w14:textId="1E96457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99C8E2" w14:textId="30219978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This 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command allows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enables IPv6 on the cisco device, must be configured on switch and router to connect the two.</w:t>
            </w:r>
          </w:p>
          <w:p w14:paraId="42D73419" w14:textId="2BCCAEF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</w:tr>
      <w:tr w:rsidR="64C9EA3E" w14:paraId="1CBE8DAC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464135" w14:textId="604E7B8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View Gigabit interface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A9F9B8" w14:textId="70BCA2D4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interface G0/1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global configuration mode:</w:t>
            </w:r>
          </w:p>
          <w:p w14:paraId="3A3CF7C3" w14:textId="209CB2F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94C540" w14:textId="5119988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This command allows the user to change into the gigabit interface and change its configuration.</w:t>
            </w:r>
          </w:p>
          <w:p w14:paraId="1D7B8408" w14:textId="2054E1B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</w:tr>
      <w:tr w:rsidR="64C9EA3E" w14:paraId="7DFF182B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BE39D5" w14:textId="3E201C9E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Set link-local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6EB826" w14:textId="044868E8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ipv6 address fe80::1 link-local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in interface configuration mode:</w:t>
            </w:r>
          </w:p>
          <w:p w14:paraId="7A2D3B15" w14:textId="4B4C133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BB3EBA" w14:textId="049D697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This command enables the user to set a link-local address, link local addresses are signified by the fe80 at the beginning of the address.</w:t>
            </w:r>
          </w:p>
          <w:p w14:paraId="7277F372" w14:textId="7FC8309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</w:tr>
      <w:tr w:rsidR="64C9EA3E" w14:paraId="1167C32A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1A8EA0" w14:textId="57B5757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Ping</w:t>
            </w:r>
          </w:p>
        </w:tc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D0882C" w14:textId="577AAC2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ping (</w:t>
            </w:r>
            <w:proofErr w:type="spellStart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 address)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in privileged mode:</w:t>
            </w:r>
          </w:p>
          <w:p w14:paraId="23EC789F" w14:textId="397C1CC8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19878C75" w14:textId="075093C1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Switch# ping 192.168.1.3</w:t>
            </w:r>
          </w:p>
          <w:p w14:paraId="7A61EDB2" w14:textId="72A53F1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75C30F" w14:textId="6014E77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This command attempts to 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pings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an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address that is connected to the network.</w:t>
            </w:r>
          </w:p>
          <w:p w14:paraId="560EA88F" w14:textId="7450553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It also populates the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arp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table if the ping is successful.</w:t>
            </w:r>
          </w:p>
        </w:tc>
      </w:tr>
      <w:tr w:rsidR="64C9EA3E" w14:paraId="7BF9BA25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44936" w14:textId="37A3D32E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Traceroute 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04D043" w14:textId="6AF38148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traceroute (</w:t>
            </w:r>
            <w:proofErr w:type="spellStart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 address)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in privileged mode:</w:t>
            </w:r>
          </w:p>
          <w:p w14:paraId="5AA8034B" w14:textId="354C750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05D41382" w14:textId="54D0778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Switch# traceroute 192.168.1.4</w:t>
            </w:r>
          </w:p>
          <w:p w14:paraId="6DB3A2EF" w14:textId="08A509E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26F743" w14:textId="10895F6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The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traceroute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command lets you to see the path a packet takes 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in order to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get to a destination from a source, it shows the sequence of hops the packet has taken between the two devices.</w:t>
            </w:r>
          </w:p>
        </w:tc>
      </w:tr>
      <w:tr w:rsidR="64C9EA3E" w14:paraId="70929834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A71DEF" w14:textId="6A54541F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0583A1D3" w14:textId="72DCB31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Show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arp</w:t>
            </w:r>
            <w:proofErr w:type="spellEnd"/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748D6A" w14:textId="7ADBD021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048146DE" w14:textId="2ADC949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show </w:t>
            </w:r>
            <w:proofErr w:type="spellStart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arp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privileged mode:</w:t>
            </w:r>
          </w:p>
          <w:p w14:paraId="44E27426" w14:textId="6CBDF8F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7F730C61" w14:textId="3C4ED6D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Switch# show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arp</w:t>
            </w:r>
            <w:proofErr w:type="spellEnd"/>
          </w:p>
          <w:p w14:paraId="783387E7" w14:textId="0D05D97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9B4FC7" w14:textId="115B39C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7B2137B8" w14:textId="287BDF2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Builds an ARP table that displays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and mac addresses based 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off of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devices that have communicated with the switch.</w:t>
            </w:r>
          </w:p>
          <w:p w14:paraId="4CF9FFF5" w14:textId="2F8E92BE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 </w:t>
            </w:r>
          </w:p>
        </w:tc>
      </w:tr>
      <w:tr w:rsidR="64C9EA3E" w14:paraId="365AE47A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7D0180" w14:textId="208B708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Clear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arp</w:t>
            </w:r>
            <w:proofErr w:type="spellEnd"/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0DBCC3" w14:textId="793F6781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clear </w:t>
            </w:r>
            <w:proofErr w:type="spellStart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arp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privileged mode:</w:t>
            </w:r>
          </w:p>
          <w:p w14:paraId="062873F2" w14:textId="73C72D1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51233D29" w14:textId="24737E5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Switch# clear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arp</w:t>
            </w:r>
            <w:proofErr w:type="spellEnd"/>
          </w:p>
          <w:p w14:paraId="68CA4C85" w14:textId="1009B4D4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C504C2" w14:textId="2111D4A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Clears the current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arp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table, and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removes cached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and mac addresses. </w:t>
            </w:r>
          </w:p>
        </w:tc>
      </w:tr>
      <w:tr w:rsidR="64C9EA3E" w14:paraId="3F587DF3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D0D6BB" w14:textId="0160640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Show mac address-table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44AEC3" w14:textId="09C69EA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show mac address-table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privileged mode:</w:t>
            </w:r>
          </w:p>
          <w:p w14:paraId="3FEAD3F4" w14:textId="782B69F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24B3883A" w14:textId="77F745D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Switch# show mac address-table</w:t>
            </w:r>
          </w:p>
          <w:p w14:paraId="5F09BB9F" w14:textId="509EACF4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B3E368" w14:textId="5341A75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Builds a mac Address table that displays all cached mac addresses on the switch.  </w:t>
            </w:r>
          </w:p>
        </w:tc>
      </w:tr>
      <w:tr w:rsidR="64C9EA3E" w14:paraId="25961259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4AF008" w14:textId="77C626D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Clear mac address-table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C5485C" w14:textId="3515093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clear mac address-table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privileged mode:</w:t>
            </w:r>
          </w:p>
          <w:p w14:paraId="170484B3" w14:textId="1C87C60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 xml:space="preserve"> </w:t>
            </w:r>
          </w:p>
          <w:p w14:paraId="17EDE6BB" w14:textId="4B665C74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Switch# clear mac address-table</w:t>
            </w:r>
          </w:p>
          <w:p w14:paraId="6777D081" w14:textId="61BA204F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A81BEA" w14:textId="2E32858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 xml:space="preserve">Clears the current mac address table and removes them from the cache. </w:t>
            </w:r>
          </w:p>
        </w:tc>
      </w:tr>
      <w:tr w:rsidR="64C9EA3E" w14:paraId="13CD1C12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85E0E5" w14:textId="092CC4E1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Show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cdp</w:t>
            </w:r>
            <w:proofErr w:type="spellEnd"/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755166" w14:textId="516BF3C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show </w:t>
            </w:r>
            <w:proofErr w:type="spellStart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cdp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privileged mode:</w:t>
            </w:r>
          </w:p>
          <w:p w14:paraId="3A55B1D4" w14:textId="21FCB83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4E8C110C" w14:textId="37A0348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Switch# show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cdp</w:t>
            </w:r>
            <w:proofErr w:type="spellEnd"/>
          </w:p>
          <w:p w14:paraId="6187C105" w14:textId="3B8480C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A53E83" w14:textId="660CF6E1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This command shows the global CDP information, if the switch is sending CDP packets, the hold time value, and if CDPv2 advertisements are enabled. </w:t>
            </w:r>
          </w:p>
          <w:p w14:paraId="47D7B708" w14:textId="6ACD3B2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</w:tr>
      <w:tr w:rsidR="64C9EA3E" w14:paraId="48C65FFD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8209BA" w14:textId="57006F7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Show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cdp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neighbors (detail)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247404" w14:textId="4D502058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proofErr w:type="spellStart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cdp</w:t>
            </w:r>
            <w:proofErr w:type="spellEnd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neighbors</w:t>
            </w:r>
            <w:proofErr w:type="gramEnd"/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 xml:space="preserve"> detail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privileged mode:</w:t>
            </w:r>
          </w:p>
          <w:p w14:paraId="42BB996B" w14:textId="3BC8FCD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47B86525" w14:textId="03E0653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Switch# show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cdp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neighbors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detail</w:t>
            </w:r>
          </w:p>
          <w:p w14:paraId="68A8A526" w14:textId="21F7488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C1B5FE" w14:textId="03E2BC0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This command shows the CDP information of your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neighbour’s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switch, such as device ID, local interface, hold time, capability, platform, switch version and port ID.</w:t>
            </w:r>
          </w:p>
          <w:p w14:paraId="0855EEF4" w14:textId="4131192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</w:tr>
      <w:tr w:rsidR="64C9EA3E" w14:paraId="2B462FE1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BE641" w14:textId="60EEB97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Show version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DEC4C4" w14:textId="66E0418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</w:rPr>
              <w:t>show version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privileged mode:</w:t>
            </w:r>
          </w:p>
          <w:p w14:paraId="4F3BC587" w14:textId="1EC6EC21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0222E90E" w14:textId="69EEBEB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Switch# show version</w:t>
            </w:r>
          </w:p>
          <w:p w14:paraId="01056755" w14:textId="05A86DA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31DE36" w14:textId="14C0F5D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Displays information about the switch, like the model, switch version and IOS image.</w:t>
            </w:r>
          </w:p>
        </w:tc>
      </w:tr>
      <w:tr w:rsidR="64C9EA3E" w14:paraId="1FA9FAF9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E6EE50" w14:textId="695D0D28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Show 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running-config</w:t>
            </w:r>
            <w:proofErr w:type="gramEnd"/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81A373" w14:textId="2C56EFEE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show running-config</w:t>
            </w:r>
            <w:r w:rsidRPr="64C9EA3E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in privileged mode:</w:t>
            </w:r>
          </w:p>
          <w:p w14:paraId="1F61B299" w14:textId="1A1B9D8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 w14:paraId="4911AB59" w14:textId="2807C2B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Switch# show running-config</w:t>
            </w:r>
          </w:p>
          <w:p w14:paraId="2EE14160" w14:textId="6DC0993F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7A2823" w14:textId="17B539A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Displays information about the current running config of the switch, such as set passwords, banner messages, domain lookup, addresses and ports.</w:t>
            </w:r>
          </w:p>
        </w:tc>
      </w:tr>
      <w:tr w:rsidR="64C9EA3E" w14:paraId="6C1E30B2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13C593" w14:textId="33F96CD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Show startup-config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6905E3" w14:textId="398FA55F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show startup-config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privileged mode:</w:t>
            </w:r>
          </w:p>
          <w:p w14:paraId="6DEE9978" w14:textId="6D5FCC9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7DC63E1B" w14:textId="787ECC0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Switch# show startup-config</w:t>
            </w:r>
          </w:p>
          <w:p w14:paraId="036F974C" w14:textId="47057E6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5CEF9F" w14:textId="649C6881" w:rsidR="64C9EA3E" w:rsidRDefault="64C9EA3E" w:rsidP="64C9EA3E">
            <w:pPr>
              <w:spacing w:before="0" w:after="0"/>
            </w:pP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Similar to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the above, but for the saved startup-config.</w:t>
            </w:r>
          </w:p>
        </w:tc>
      </w:tr>
      <w:tr w:rsidR="64C9EA3E" w14:paraId="6EC4733B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324B54" w14:textId="024B9A9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Show interface (interface)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C58662" w14:textId="4D58423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show interface (interface)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in privileged mode:</w:t>
            </w:r>
          </w:p>
          <w:p w14:paraId="125ED985" w14:textId="267DD23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0853D19B" w14:textId="7CE3B504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Switch# show interface vlan1</w:t>
            </w:r>
          </w:p>
          <w:p w14:paraId="2DA7E451" w14:textId="1DCA765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940D38" w14:textId="4701577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Displays information about an interface, including a description of it, its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address,</w:t>
            </w:r>
          </w:p>
        </w:tc>
      </w:tr>
      <w:tr w:rsidR="64C9EA3E" w14:paraId="486AEC95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9C5CA4" w14:textId="60FA1E36" w:rsidR="64C9EA3E" w:rsidRDefault="64C9EA3E" w:rsidP="64C9EA3E">
            <w:pPr>
              <w:spacing w:before="0" w:after="0"/>
            </w:pP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Nslookup</w:t>
            </w:r>
            <w:proofErr w:type="spellEnd"/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C72192" w14:textId="102E9DE1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proofErr w:type="spellStart"/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nslookup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command prompt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A2253D" w14:textId="005C0D2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When the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nslookup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command is issued, the default DNS server configured for your host is displayed. </w:t>
            </w:r>
          </w:p>
        </w:tc>
      </w:tr>
      <w:tr w:rsidR="64C9EA3E" w14:paraId="56B04E11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EA8EC7" w14:textId="7453F5C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Show current SDM template</w:t>
            </w:r>
          </w:p>
        </w:tc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8657EC" w14:textId="4E7803A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show </w:t>
            </w:r>
            <w:proofErr w:type="spellStart"/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sdm</w:t>
            </w:r>
            <w:proofErr w:type="spellEnd"/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prefer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privileged mode.</w:t>
            </w:r>
          </w:p>
        </w:tc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F2F866" w14:textId="162F362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Verify that SDM is using either the dual-ipv4-and-ipv6 template or the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lanbase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-routing</w:t>
            </w:r>
          </w:p>
          <w:p w14:paraId="47EB9A3A" w14:textId="26BAB4E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template. </w:t>
            </w:r>
          </w:p>
        </w:tc>
      </w:tr>
      <w:tr w:rsidR="64C9EA3E" w14:paraId="1AE7AB7E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EEEB9B" w14:textId="7E0C16E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Change SDM template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F2D70" w14:textId="16102B2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proofErr w:type="spellStart"/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sdm</w:t>
            </w:r>
            <w:proofErr w:type="spellEnd"/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prefer dual-ipv4-and-ipv6 default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in configuration mode.</w:t>
            </w:r>
          </w:p>
          <w:p w14:paraId="6C6D8A5A" w14:textId="49B0B4EF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744FAF22" w14:textId="51453204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C74CC0" w14:textId="3EDB3C8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Assigns dual-ipv4-and-ipv6 template to the cisco device.</w:t>
            </w:r>
          </w:p>
        </w:tc>
      </w:tr>
      <w:tr w:rsidR="64C9EA3E" w14:paraId="55F2D533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901977" w14:textId="698C45A1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Default-gateway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7DADAE" w14:textId="7BFD6C0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Ip default-gateway (default gateway)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in configuration mode.</w:t>
            </w:r>
          </w:p>
          <w:p w14:paraId="70EFD12A" w14:textId="211A87E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AF4AF1" w14:textId="216F883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Configures the ipv4 default gateway.</w:t>
            </w:r>
          </w:p>
        </w:tc>
      </w:tr>
      <w:tr w:rsidR="64C9EA3E" w14:paraId="4D439C05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161077" w14:textId="216B3B6F" w:rsidR="64C9EA3E" w:rsidRDefault="64C9EA3E" w:rsidP="64C9EA3E">
            <w:pPr>
              <w:spacing w:before="0" w:after="0"/>
            </w:pP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Unicast-routing</w:t>
            </w:r>
            <w:proofErr w:type="gramEnd"/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B1F158" w14:textId="4030773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proofErr w:type="gramStart"/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unicast-routing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global configuration mode.</w:t>
            </w:r>
          </w:p>
          <w:p w14:paraId="0959E26F" w14:textId="5CB348C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4BEA93" w14:textId="04CBCD78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Enables configuration of ipv6 for the cisco device.</w:t>
            </w:r>
          </w:p>
        </w:tc>
      </w:tr>
      <w:tr w:rsidR="64C9EA3E" w14:paraId="373E9A5F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D74BED" w14:textId="1F0A79A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Ipv6 Configuration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DB8C61" w14:textId="557DAB4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ipv6 address (ipv6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) in interface configuration mode.</w:t>
            </w:r>
          </w:p>
          <w:p w14:paraId="4226E71D" w14:textId="2732902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2D1431" w14:textId="462A50BF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Assigns an Ipv6 address to the interface.</w:t>
            </w:r>
          </w:p>
        </w:tc>
      </w:tr>
      <w:tr w:rsidR="64C9EA3E" w14:paraId="0C8A28EE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23200C" w14:textId="596C3361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Ipv6 link-local configuration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07616B" w14:textId="462F2197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ipv6 address (ipv6 link-local address) link-local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interface configuration mode.</w:t>
            </w:r>
          </w:p>
          <w:p w14:paraId="04621D4C" w14:textId="35260D58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4EFF99" w14:textId="29EB931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Assigns an Ipv6 link-local address to the interface.</w:t>
            </w:r>
          </w:p>
        </w:tc>
      </w:tr>
      <w:tr w:rsidR="64C9EA3E" w14:paraId="4F0FA046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51E150" w14:textId="40F3DFD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Transport input SSH/Telnet</w:t>
            </w:r>
          </w:p>
        </w:tc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92CEF8" w14:textId="78FDFCE8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transport input ssh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line configuration mode.</w:t>
            </w:r>
          </w:p>
          <w:p w14:paraId="2F91510F" w14:textId="4FD35C89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148D71" w14:textId="6832175C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Configure the types of terminals that can access to the device, SSH or Telnet.</w:t>
            </w:r>
          </w:p>
        </w:tc>
      </w:tr>
      <w:tr w:rsidR="64C9EA3E" w14:paraId="6BC6DCD4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CA0A81" w14:textId="0E6777C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Logging synchronous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9AB82D" w14:textId="17B197DF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logging synchronous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line configuration mode.</w:t>
            </w:r>
          </w:p>
          <w:p w14:paraId="1CCDE0CB" w14:textId="0982169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BD9922" w14:textId="35328CB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Makes sure commands are not interrupted by line protocol logs. </w:t>
            </w:r>
          </w:p>
        </w:tc>
      </w:tr>
      <w:tr w:rsidR="64C9EA3E" w14:paraId="16793866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8729DA" w14:textId="55FC2A5B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Ip-domain name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0D91C8" w14:textId="63221728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proofErr w:type="spellStart"/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domain-name (domain-name</w:t>
            </w:r>
            <w:proofErr w:type="gramStart"/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).local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configuration mode.</w:t>
            </w:r>
          </w:p>
          <w:p w14:paraId="264A4886" w14:textId="2401352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45A06F" w14:textId="5606F50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Set a domain name for your cisco device.</w:t>
            </w:r>
          </w:p>
        </w:tc>
      </w:tr>
      <w:tr w:rsidR="64C9EA3E" w14:paraId="38A2B28A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E1FB24" w14:textId="16653E7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Crypto key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1018E2" w14:textId="761683D1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crypto key </w:t>
            </w:r>
            <w:proofErr w:type="gramStart"/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generate</w:t>
            </w:r>
            <w:proofErr w:type="gramEnd"/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rsa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configuration mode.</w:t>
            </w:r>
          </w:p>
          <w:p w14:paraId="3ADF593F" w14:textId="073F793D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E4411D" w14:textId="410C6FE6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Generates an RSA keypair, only usable once a domain name has been set. It then prompts the user to input a bit modulus amount. 2048 or above is standard and better </w:t>
            </w:r>
            <w:proofErr w:type="gram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encryption, but</w:t>
            </w:r>
            <w:proofErr w:type="gram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takes longer to calculate.</w:t>
            </w:r>
          </w:p>
          <w:p w14:paraId="5CC06D8E" w14:textId="74DEA080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</w:tr>
      <w:tr w:rsidR="64C9EA3E" w14:paraId="6245D699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1DE32E" w14:textId="6558BBF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Ip SSH Version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94C4F9" w14:textId="442195C5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proofErr w:type="spellStart"/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ssh version 2 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in configuration mode.</w:t>
            </w:r>
          </w:p>
          <w:p w14:paraId="520F849D" w14:textId="3A0D0588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B3F402" w14:textId="70916052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Swaps the SSH connection version from the default (V.1) to the newer V.2</w:t>
            </w:r>
          </w:p>
        </w:tc>
      </w:tr>
      <w:tr w:rsidR="64C9EA3E" w14:paraId="7356CE53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C19FD6" w14:textId="3E62FB43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Login local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FFF6C0" w14:textId="4BCFE811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Type </w:t>
            </w:r>
            <w:r w:rsidRPr="64C9EA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login local</w:t>
            </w: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 line configuration mode.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E0E6CE" w14:textId="6BDB80DA" w:rsidR="64C9EA3E" w:rsidRDefault="64C9EA3E" w:rsidP="64C9EA3E">
            <w:pPr>
              <w:spacing w:before="0" w:after="0"/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Searches the local database for usernames and passwords.</w:t>
            </w:r>
          </w:p>
        </w:tc>
      </w:tr>
      <w:tr w:rsidR="64C9EA3E" w14:paraId="7BBD5C2B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24E897" w14:textId="39F5E128" w:rsidR="5209CA18" w:rsidRDefault="5209CA18" w:rsidP="64C9EA3E"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arp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inspection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vlan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5,10,15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B62CB5" w14:textId="5DB21DF6" w:rsidR="5209CA18" w:rsidRDefault="5209CA18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configuration mode.</w:t>
            </w: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392573" w14:textId="6CC428DF" w:rsidR="5209CA18" w:rsidRDefault="5209CA18" w:rsidP="64C9EA3E"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Enables ARP inspection on VLANs 5, 10, and 15 to mitigate ARP spoofing.</w:t>
            </w:r>
          </w:p>
        </w:tc>
      </w:tr>
      <w:tr w:rsidR="64C9EA3E" w14:paraId="76B616C2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DA2ADB" w14:textId="1CDB6023" w:rsidR="5209CA18" w:rsidRDefault="5209CA18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dhcp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snooping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vlan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5,10,15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F3D1DC" w14:textId="5DB21DF6" w:rsidR="5E92BF88" w:rsidRDefault="5E92BF88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configuration mode.</w:t>
            </w:r>
          </w:p>
          <w:p w14:paraId="48C48C12" w14:textId="48D05D3A" w:rsidR="64C9EA3E" w:rsidRDefault="64C9EA3E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434E53" w14:textId="4988A56E" w:rsidR="5209CA18" w:rsidRDefault="5209CA18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Enables DHCP snooping on VLANs 5, 10, and 15 to prevent rogue DHCP servers.</w:t>
            </w:r>
          </w:p>
        </w:tc>
      </w:tr>
      <w:tr w:rsidR="64C9EA3E" w14:paraId="694AC560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E274F8" w14:textId="6A6324D2" w:rsidR="5209CA18" w:rsidRDefault="5209CA18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spanning-tree mode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pvst</w:t>
            </w:r>
            <w:proofErr w:type="spellEnd"/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FE2F99" w14:textId="5DB21DF6" w:rsidR="3067745D" w:rsidRDefault="3067745D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configuration mode.</w:t>
            </w:r>
          </w:p>
          <w:p w14:paraId="3CFD999E" w14:textId="41FBC59D" w:rsidR="64C9EA3E" w:rsidRDefault="64C9EA3E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DB202D" w14:textId="02234193" w:rsidR="5209CA18" w:rsidRDefault="5209CA18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Sets the Spanning Tree Protocol (STP) mode to Per VLAN Spanning Tree (PVST).</w:t>
            </w:r>
          </w:p>
        </w:tc>
      </w:tr>
      <w:tr w:rsidR="64C9EA3E" w14:paraId="0FE0B809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DAFBF3" w14:textId="1B797558" w:rsidR="163F8780" w:rsidRDefault="163F8780" w:rsidP="64C9EA3E"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 xml:space="preserve">switchport trunk native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vlan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92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BF6220" w14:textId="18CC4BBC" w:rsidR="163F8780" w:rsidRDefault="163F8780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interface configuration mode.</w:t>
            </w:r>
          </w:p>
          <w:p w14:paraId="270A573F" w14:textId="7DF23F62" w:rsidR="64C9EA3E" w:rsidRDefault="64C9EA3E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28DF87" w14:textId="4F115CF9" w:rsidR="163F8780" w:rsidRDefault="163F8780" w:rsidP="64C9EA3E"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Sets VLAN 92 as the native VLAN on trunk ports.</w:t>
            </w:r>
          </w:p>
        </w:tc>
      </w:tr>
      <w:tr w:rsidR="64C9EA3E" w14:paraId="47884C09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4FC890" w14:textId="53C85B3C" w:rsidR="163F8780" w:rsidRDefault="163F8780" w:rsidP="64C9EA3E"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switchport mode trunk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60E371" w14:textId="18CC4BBC" w:rsidR="163F8780" w:rsidRDefault="163F8780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interface configuration mode.</w:t>
            </w:r>
          </w:p>
          <w:p w14:paraId="4EEC521A" w14:textId="08ACC484" w:rsidR="64C9EA3E" w:rsidRDefault="64C9EA3E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BEB402" w14:textId="70F4359E" w:rsidR="163F8780" w:rsidRDefault="163F8780" w:rsidP="64C9EA3E"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Configures the interface as a trunk port.</w:t>
            </w:r>
          </w:p>
        </w:tc>
      </w:tr>
      <w:tr w:rsidR="64C9EA3E" w14:paraId="339EB87F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C0D801" w14:textId="2B15839D" w:rsidR="163F8780" w:rsidRDefault="163F8780" w:rsidP="64C9EA3E"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switchport access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vlan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5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04868A" w14:textId="18CC4BBC" w:rsidR="163F8780" w:rsidRDefault="163F8780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interface configuration mode.</w:t>
            </w:r>
          </w:p>
          <w:p w14:paraId="1172B634" w14:textId="018DC995" w:rsidR="64C9EA3E" w:rsidRDefault="64C9EA3E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B87350" w14:textId="6810D8E3" w:rsidR="163F8780" w:rsidRDefault="163F8780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Sets VLAN 5 as the access VLAN.</w:t>
            </w:r>
          </w:p>
          <w:p w14:paraId="7E1F6682" w14:textId="79E8B1ED" w:rsidR="64C9EA3E" w:rsidRDefault="64C9EA3E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64C9EA3E" w14:paraId="35C8C374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1B995F" w14:textId="6FB06617" w:rsidR="61531027" w:rsidRDefault="61531027" w:rsidP="64C9EA3E"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dhcp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snooping trust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ABAF42" w14:textId="18CC4BBC" w:rsidR="61531027" w:rsidRDefault="61531027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interface configuration mode.</w:t>
            </w:r>
          </w:p>
          <w:p w14:paraId="5532346D" w14:textId="7C538229" w:rsidR="64C9EA3E" w:rsidRDefault="64C9EA3E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A92320" w14:textId="34986821" w:rsidR="61531027" w:rsidRDefault="61531027" w:rsidP="64C9EA3E"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Marks the port as trusted for DHCP snooping.</w:t>
            </w:r>
          </w:p>
        </w:tc>
      </w:tr>
      <w:tr w:rsidR="64C9EA3E" w14:paraId="3C3156DC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BCB518" w14:textId="1A67D03C" w:rsidR="61531027" w:rsidRDefault="61531027" w:rsidP="64C9EA3E"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dhcp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snooping limit rate 10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8B1A61" w14:textId="18CC4BBC" w:rsidR="61531027" w:rsidRDefault="61531027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interface configuration mode.</w:t>
            </w:r>
          </w:p>
          <w:p w14:paraId="6CBAD33B" w14:textId="706B8B81" w:rsidR="64C9EA3E" w:rsidRDefault="64C9EA3E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4DF2B4" w14:textId="38F55AEA" w:rsidR="61531027" w:rsidRDefault="61531027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Limits the rate of DHCP packets on the port to 10 packets per second.</w:t>
            </w:r>
          </w:p>
          <w:p w14:paraId="23EEC0CA" w14:textId="0D8BB35C" w:rsidR="64C9EA3E" w:rsidRDefault="64C9EA3E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64C9EA3E" w14:paraId="7B7D0B76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B89E98" w14:textId="62C9553F" w:rsidR="61531027" w:rsidRDefault="61531027" w:rsidP="64C9EA3E"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switchport port-security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4E8CF3" w14:textId="18CC4BBC" w:rsidR="61531027" w:rsidRDefault="61531027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interface configuration mode.</w:t>
            </w:r>
          </w:p>
          <w:p w14:paraId="7FAB9E7C" w14:textId="2EB1088E" w:rsidR="64C9EA3E" w:rsidRDefault="64C9EA3E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F04E35" w14:textId="54920D78" w:rsidR="61531027" w:rsidRDefault="61531027" w:rsidP="64C9EA3E"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Enables port security on the port.</w:t>
            </w:r>
          </w:p>
        </w:tc>
      </w:tr>
      <w:tr w:rsidR="64C9EA3E" w14:paraId="032B4D62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9E20DF" w14:textId="70BD0E1D" w:rsidR="61531027" w:rsidRDefault="61531027" w:rsidP="64C9EA3E"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switchport port-security mac-address sticky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44A84E" w14:textId="18CC4BBC" w:rsidR="61531027" w:rsidRDefault="61531027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interface configuration mode.</w:t>
            </w:r>
          </w:p>
          <w:p w14:paraId="67FDE3DB" w14:textId="239762CF" w:rsidR="64C9EA3E" w:rsidRDefault="64C9EA3E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D0C09E" w14:textId="09777444" w:rsidR="61531027" w:rsidRDefault="61531027" w:rsidP="64C9EA3E"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Dynamically learns and stores MAC addresses on the secure MAC address table.</w:t>
            </w:r>
          </w:p>
        </w:tc>
      </w:tr>
      <w:tr w:rsidR="64C9EA3E" w14:paraId="524A9A46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CC48C0" w14:textId="0F42F294" w:rsidR="61531027" w:rsidRDefault="61531027" w:rsidP="64C9EA3E"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switchport port-security mac-address &lt;mac&gt;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E68342" w14:textId="18CC4BBC" w:rsidR="61531027" w:rsidRDefault="61531027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interface configuration mode.</w:t>
            </w:r>
          </w:p>
          <w:p w14:paraId="6A497DCD" w14:textId="5316876A" w:rsidR="64C9EA3E" w:rsidRDefault="64C9EA3E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6DEED6" w14:textId="0CF1EA69" w:rsidR="61531027" w:rsidRDefault="61531027" w:rsidP="64C9EA3E"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Specifies a specific MAC address for port security.</w:t>
            </w:r>
          </w:p>
        </w:tc>
      </w:tr>
      <w:tr w:rsidR="64C9EA3E" w14:paraId="549F0404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93941B" w14:textId="4908BCD7" w:rsidR="61531027" w:rsidRDefault="61531027" w:rsidP="64C9EA3E"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switchport port-security aging time 2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D9649A" w14:textId="18CC4BBC" w:rsidR="61531027" w:rsidRDefault="61531027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interface configuration mode.</w:t>
            </w:r>
          </w:p>
          <w:p w14:paraId="59F163A6" w14:textId="6C5A21DF" w:rsidR="64C9EA3E" w:rsidRDefault="64C9EA3E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2BE4F5" w14:textId="6D1E4F07" w:rsidR="61531027" w:rsidRDefault="61531027" w:rsidP="64C9EA3E"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Sets the aging time for secure MAC addresses to 2 minutes.</w:t>
            </w:r>
          </w:p>
        </w:tc>
      </w:tr>
      <w:tr w:rsidR="64C9EA3E" w14:paraId="24282317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B0DE53" w14:textId="2BDE99EB" w:rsidR="61531027" w:rsidRDefault="61531027" w:rsidP="64C9EA3E"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spanning-tree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portfast</w:t>
            </w:r>
            <w:proofErr w:type="spellEnd"/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4BBCE1" w14:textId="18CC4BBC" w:rsidR="61531027" w:rsidRDefault="61531027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interface configuration mode.</w:t>
            </w:r>
          </w:p>
          <w:p w14:paraId="22598D50" w14:textId="17238A42" w:rsidR="64C9EA3E" w:rsidRDefault="64C9EA3E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5519AD" w14:textId="1ECF8680" w:rsidR="61531027" w:rsidRDefault="61531027" w:rsidP="64C9EA3E"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Enables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PortFast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to minimize STP convergence time on the port.</w:t>
            </w:r>
          </w:p>
        </w:tc>
      </w:tr>
      <w:tr w:rsidR="64C9EA3E" w14:paraId="72F18013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4C8CFC" w14:textId="16C7CBEF" w:rsidR="61531027" w:rsidRDefault="61531027" w:rsidP="64C9EA3E"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spanning-tree </w:t>
            </w:r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bpduguard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enable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1CAFBF" w14:textId="18CC4BBC" w:rsidR="61531027" w:rsidRDefault="61531027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interface configuration mode.</w:t>
            </w:r>
          </w:p>
          <w:p w14:paraId="04471877" w14:textId="1020A8A0" w:rsidR="64C9EA3E" w:rsidRDefault="64C9EA3E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D1D85C" w14:textId="4F26700E" w:rsidR="61531027" w:rsidRDefault="61531027" w:rsidP="64C9EA3E"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Enables BPDU guard to protect against accidental loops on the port.</w:t>
            </w:r>
          </w:p>
        </w:tc>
      </w:tr>
      <w:tr w:rsidR="64C9EA3E" w14:paraId="507EBC0F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E6C6FF" w14:textId="3D97D4F4" w:rsidR="61531027" w:rsidRDefault="61531027" w:rsidP="64C9EA3E"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helper-address 30.15.0.1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77A8C9" w14:textId="18CC4BBC" w:rsidR="61531027" w:rsidRDefault="61531027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interface configuration mode.</w:t>
            </w:r>
          </w:p>
          <w:p w14:paraId="241B45F1" w14:textId="1EADAD51" w:rsidR="64C9EA3E" w:rsidRDefault="64C9EA3E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CFAF67" w14:textId="76A76BCA" w:rsidR="61531027" w:rsidRDefault="61531027" w:rsidP="64C9EA3E"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Configures a DHCP relay agent address for VLAN 5.</w:t>
            </w:r>
          </w:p>
        </w:tc>
      </w:tr>
      <w:tr w:rsidR="64C9EA3E" w14:paraId="18D98EBE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4E74CE" w14:textId="0A86C471" w:rsidR="61531027" w:rsidRDefault="61531027" w:rsidP="64C9EA3E">
            <w:proofErr w:type="spellStart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ip</w:t>
            </w:r>
            <w:proofErr w:type="spellEnd"/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 xml:space="preserve"> default-gateway 30.15.4.161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1B9B2C" w14:textId="10BE4C00" w:rsidR="61531027" w:rsidRDefault="61531027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global configuration mode.</w:t>
            </w:r>
          </w:p>
          <w:p w14:paraId="7B8E908D" w14:textId="72F4A35A" w:rsidR="64C9EA3E" w:rsidRDefault="64C9EA3E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A2EA9A" w14:textId="27940B99" w:rsidR="61531027" w:rsidRDefault="61531027" w:rsidP="64C9EA3E"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Sets the default gateway IPv4 address for the switch.</w:t>
            </w:r>
          </w:p>
        </w:tc>
      </w:tr>
      <w:tr w:rsidR="64C9EA3E" w14:paraId="4FDB925A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670EF6" w14:textId="655D2CDA" w:rsidR="64C9EA3E" w:rsidRDefault="001F1CA4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F1CA4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ip</w:t>
            </w:r>
            <w:proofErr w:type="spellEnd"/>
            <w:r w:rsidRPr="001F1CA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1F1CA4">
              <w:rPr>
                <w:rFonts w:ascii="Times New Roman" w:eastAsia="Times New Roman" w:hAnsi="Times New Roman"/>
                <w:sz w:val="20"/>
                <w:szCs w:val="20"/>
              </w:rPr>
              <w:t>dhcp</w:t>
            </w:r>
            <w:proofErr w:type="spellEnd"/>
            <w:r w:rsidRPr="001F1CA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gramStart"/>
            <w:r w:rsidRPr="001F1CA4">
              <w:rPr>
                <w:rFonts w:ascii="Times New Roman" w:eastAsia="Times New Roman" w:hAnsi="Times New Roman"/>
                <w:sz w:val="20"/>
                <w:szCs w:val="20"/>
              </w:rPr>
              <w:t>excluded-address</w:t>
            </w:r>
            <w:proofErr w:type="gramEnd"/>
            <w:r w:rsidRPr="001F1CA4">
              <w:rPr>
                <w:rFonts w:ascii="Times New Roman" w:eastAsia="Times New Roman" w:hAnsi="Times New Roman"/>
                <w:sz w:val="20"/>
                <w:szCs w:val="20"/>
              </w:rPr>
              <w:t xml:space="preserve"> 30.15.4.161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155FC1" w14:textId="77777777" w:rsidR="001E4D71" w:rsidRDefault="001E4D71" w:rsidP="001E4D71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global configuration mode.</w:t>
            </w:r>
          </w:p>
          <w:p w14:paraId="1B9C52BC" w14:textId="4A69FC87" w:rsidR="64C9EA3E" w:rsidRDefault="64C9EA3E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A16B05" w14:textId="34AA2B2F" w:rsidR="64C9EA3E" w:rsidRDefault="001E4D71" w:rsidP="64C9EA3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E4D71">
              <w:rPr>
                <w:rFonts w:ascii="Times New Roman" w:eastAsia="Times New Roman" w:hAnsi="Times New Roman"/>
                <w:sz w:val="20"/>
                <w:szCs w:val="20"/>
              </w:rPr>
              <w:t>Excludes the IP address 30.15.4.161 from DHCP pool allocation.</w:t>
            </w:r>
          </w:p>
        </w:tc>
      </w:tr>
      <w:tr w:rsidR="002E5E10" w14:paraId="08114E26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D428B0" w14:textId="34D1E68A" w:rsidR="002E5E10" w:rsidRDefault="002E5E10" w:rsidP="002E5E1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2D29D4">
              <w:rPr>
                <w:rFonts w:ascii="Times New Roman" w:eastAsia="Times New Roman" w:hAnsi="Times New Roman"/>
                <w:sz w:val="20"/>
                <w:szCs w:val="20"/>
              </w:rPr>
              <w:t>ip</w:t>
            </w:r>
            <w:proofErr w:type="spellEnd"/>
            <w:r w:rsidRPr="002D29D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D29D4">
              <w:rPr>
                <w:rFonts w:ascii="Times New Roman" w:eastAsia="Times New Roman" w:hAnsi="Times New Roman"/>
                <w:sz w:val="20"/>
                <w:szCs w:val="20"/>
              </w:rPr>
              <w:t>dhcp</w:t>
            </w:r>
            <w:proofErr w:type="spellEnd"/>
            <w:r w:rsidRPr="002D29D4">
              <w:rPr>
                <w:rFonts w:ascii="Times New Roman" w:eastAsia="Times New Roman" w:hAnsi="Times New Roman"/>
                <w:sz w:val="20"/>
                <w:szCs w:val="20"/>
              </w:rPr>
              <w:t xml:space="preserve"> pool Administration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D0D4E3" w14:textId="77777777" w:rsidR="002E5E10" w:rsidRDefault="002E5E10" w:rsidP="002E5E1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global configuration mode.</w:t>
            </w:r>
          </w:p>
          <w:p w14:paraId="11E4BCB3" w14:textId="48095BE9" w:rsidR="002E5E10" w:rsidRDefault="002E5E10" w:rsidP="002E5E1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443BE2" w14:textId="0E14C5DC" w:rsidR="002E5E10" w:rsidRDefault="002E5E10" w:rsidP="002E5E1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E5E10">
              <w:rPr>
                <w:rFonts w:ascii="Times New Roman" w:eastAsia="Times New Roman" w:hAnsi="Times New Roman"/>
                <w:sz w:val="20"/>
                <w:szCs w:val="20"/>
              </w:rPr>
              <w:t>Configures DHCP pool for VLAN 5 (Administration).</w:t>
            </w:r>
          </w:p>
        </w:tc>
      </w:tr>
      <w:tr w:rsidR="002E5E10" w14:paraId="6B185E5C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D335F3" w14:textId="7B68E4D7" w:rsidR="002E5E10" w:rsidRDefault="00B73F38" w:rsidP="002E5E1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t>ip</w:t>
            </w:r>
            <w:proofErr w:type="spellEnd"/>
            <w:r>
              <w:t xml:space="preserve"> cef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AE41F0" w14:textId="77777777" w:rsidR="00B17D53" w:rsidRDefault="00B17D53" w:rsidP="00B17D53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global configuration mode.</w:t>
            </w:r>
          </w:p>
          <w:p w14:paraId="619352AC" w14:textId="5147BE6B" w:rsidR="002E5E10" w:rsidRDefault="002E5E10" w:rsidP="002E5E1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BDA21A" w14:textId="66CECA1B" w:rsidR="002E5E10" w:rsidRDefault="00B17D53" w:rsidP="002E5E1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Enables Cisco Express Forwarding.</w:t>
            </w:r>
          </w:p>
        </w:tc>
      </w:tr>
      <w:tr w:rsidR="00907836" w14:paraId="71C82F7A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E316AC" w14:textId="551D048B" w:rsidR="00907836" w:rsidRDefault="00907836" w:rsidP="009078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 xml:space="preserve">no ipv6 </w:t>
            </w:r>
            <w:proofErr w:type="spellStart"/>
            <w:r>
              <w:t>cef</w:t>
            </w:r>
            <w:proofErr w:type="spellEnd"/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0FEE7F" w14:textId="77777777" w:rsidR="00907836" w:rsidRDefault="00907836" w:rsidP="009078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global configuration mode.</w:t>
            </w:r>
          </w:p>
          <w:p w14:paraId="65A27F88" w14:textId="4A66F883" w:rsidR="00907836" w:rsidRDefault="00907836" w:rsidP="009078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807F3E" w14:textId="6B10B555" w:rsidR="00907836" w:rsidRDefault="00907836" w:rsidP="009078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Disables Cisco Express Forwarding for IPv6.</w:t>
            </w:r>
          </w:p>
        </w:tc>
      </w:tr>
      <w:tr w:rsidR="00907836" w14:paraId="34CEE461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91ECC5" w14:textId="39DA8983" w:rsidR="00907836" w:rsidRDefault="00191F04" w:rsidP="00191F0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ipv6 dhcp pool Administration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005F5F" w14:textId="77777777" w:rsidR="00A41F08" w:rsidRDefault="00A41F08" w:rsidP="00A41F0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global configuration mode.</w:t>
            </w:r>
          </w:p>
          <w:p w14:paraId="7145F7E2" w14:textId="447FE156" w:rsidR="00907836" w:rsidRDefault="00907836" w:rsidP="009078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976C35" w14:textId="52BBD61F" w:rsidR="00907836" w:rsidRDefault="00A41F08" w:rsidP="009078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Configures IPv6 DHCP pool for VLAN 5 (Administration).</w:t>
            </w:r>
          </w:p>
        </w:tc>
      </w:tr>
      <w:tr w:rsidR="00907836" w14:paraId="79F87622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66BA64" w14:textId="4AA9B435" w:rsidR="00907836" w:rsidRDefault="002C0DCF" w:rsidP="002C0DCF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t>ip</w:t>
            </w:r>
            <w:proofErr w:type="spellEnd"/>
            <w:r>
              <w:t xml:space="preserve"> classless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CC30EB" w14:textId="77777777" w:rsidR="00CD5C3F" w:rsidRDefault="00CD5C3F" w:rsidP="00CD5C3F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global configuration mode.</w:t>
            </w:r>
          </w:p>
          <w:p w14:paraId="235763A2" w14:textId="08F91E2F" w:rsidR="00907836" w:rsidRDefault="00907836" w:rsidP="009078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6B066D" w14:textId="7EAE84BC" w:rsidR="00907836" w:rsidRDefault="00CD5C3F" w:rsidP="0090783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Enables classless routing.</w:t>
            </w:r>
          </w:p>
        </w:tc>
      </w:tr>
      <w:tr w:rsidR="001813AD" w14:paraId="38711A41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772347" w14:textId="30E5671D" w:rsidR="001813AD" w:rsidRDefault="001813AD" w:rsidP="001813A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t>ip</w:t>
            </w:r>
            <w:proofErr w:type="spellEnd"/>
            <w:r>
              <w:t xml:space="preserve"> route 0.0.0.0 0.0.0.0 183.19.1.15</w:t>
            </w: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31507B" w14:textId="77777777" w:rsidR="001813AD" w:rsidRDefault="001813AD" w:rsidP="001813A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64C9EA3E">
              <w:rPr>
                <w:rFonts w:ascii="Times New Roman" w:eastAsia="Times New Roman" w:hAnsi="Times New Roman"/>
                <w:sz w:val="20"/>
                <w:szCs w:val="20"/>
              </w:rPr>
              <w:t>Type this command in global configuration mode.</w:t>
            </w:r>
          </w:p>
          <w:p w14:paraId="01915ED2" w14:textId="77777777" w:rsidR="001813AD" w:rsidRDefault="001813AD" w:rsidP="001813A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EF53DD" w14:textId="00B79E21" w:rsidR="001813AD" w:rsidRDefault="001813AD" w:rsidP="001813A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Configures a default route.</w:t>
            </w:r>
          </w:p>
        </w:tc>
      </w:tr>
      <w:tr w:rsidR="001813AD" w14:paraId="75F9D7DC" w14:textId="77777777" w:rsidTr="64C9EA3E">
        <w:trPr>
          <w:trHeight w:val="300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09142A" w14:textId="77777777" w:rsidR="001813AD" w:rsidRDefault="001813AD" w:rsidP="001813A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578653" w14:textId="77777777" w:rsidR="001813AD" w:rsidRDefault="001813AD" w:rsidP="001813A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C8C352" w14:textId="77777777" w:rsidR="001813AD" w:rsidRDefault="001813AD" w:rsidP="001813A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73E417CA" w14:textId="410C4768" w:rsidR="64C9EA3E" w:rsidRDefault="64C9EA3E" w:rsidP="64C9EA3E">
      <w:pPr>
        <w:pStyle w:val="BodyTextL25"/>
        <w:rPr>
          <w:lang w:val="en-NZ"/>
        </w:rPr>
      </w:pPr>
    </w:p>
    <w:p w14:paraId="7A8689D8" w14:textId="65865296" w:rsidR="6040D26F" w:rsidRDefault="6040D26F" w:rsidP="6040D26F">
      <w:pPr>
        <w:pStyle w:val="BodyTextL25"/>
        <w:rPr>
          <w:szCs w:val="20"/>
          <w:lang w:val="en-NZ"/>
        </w:rPr>
      </w:pPr>
    </w:p>
    <w:p w14:paraId="43A23B17" w14:textId="34AA4754" w:rsidR="6040D26F" w:rsidRDefault="6040D26F" w:rsidP="6040D26F">
      <w:pPr>
        <w:pStyle w:val="BodyTextL25"/>
        <w:rPr>
          <w:szCs w:val="20"/>
          <w:lang w:val="en-NZ"/>
        </w:rPr>
      </w:pPr>
    </w:p>
    <w:p w14:paraId="2AD812E9" w14:textId="4DCECBEF" w:rsidR="6040D26F" w:rsidRDefault="6040D26F" w:rsidP="6040D26F">
      <w:pPr>
        <w:pStyle w:val="BodyTextL25"/>
        <w:rPr>
          <w:szCs w:val="20"/>
          <w:lang w:val="en-NZ"/>
        </w:rPr>
      </w:pPr>
    </w:p>
    <w:p w14:paraId="3C1FC073" w14:textId="3C0F66B2" w:rsidR="002B3370" w:rsidRPr="00753C56" w:rsidRDefault="00BE6115" w:rsidP="002B3370">
      <w:pPr>
        <w:pStyle w:val="Heading2"/>
        <w:rPr>
          <w:lang w:val="en-NZ"/>
        </w:rPr>
      </w:pPr>
      <w:r w:rsidRPr="6040D26F">
        <w:rPr>
          <w:lang w:val="en-NZ"/>
        </w:rPr>
        <w:t>Clean up</w:t>
      </w:r>
    </w:p>
    <w:p w14:paraId="2926C8BB" w14:textId="35E3812C" w:rsidR="002B3370" w:rsidRPr="00753C56" w:rsidRDefault="002B3370" w:rsidP="002B3370">
      <w:pPr>
        <w:pStyle w:val="BodyTextL25Bold"/>
        <w:rPr>
          <w:lang w:val="en-NZ"/>
        </w:rPr>
      </w:pPr>
      <w:r w:rsidRPr="00753C56">
        <w:rPr>
          <w:lang w:val="en-NZ"/>
        </w:rPr>
        <w:t xml:space="preserve">NOTE: DO NOT PROCEED WITH CLEANUP UNTIL YOUR INSTRUCTOR HAS </w:t>
      </w:r>
      <w:r w:rsidR="00FB7CF0">
        <w:rPr>
          <w:lang w:val="en-NZ"/>
        </w:rPr>
        <w:t xml:space="preserve">CHECKED </w:t>
      </w:r>
      <w:r w:rsidR="0024303E">
        <w:rPr>
          <w:lang w:val="en-NZ"/>
        </w:rPr>
        <w:t>YOUR CASE STUDY IMPLEMENTATION</w:t>
      </w:r>
      <w:r w:rsidRPr="00753C56">
        <w:rPr>
          <w:lang w:val="en-NZ"/>
        </w:rPr>
        <w:t xml:space="preserve"> AND HAS INFORMED YOU THAT YOU MAY BEGIN CLEAN</w:t>
      </w:r>
      <w:r w:rsidR="00BE6115">
        <w:rPr>
          <w:lang w:val="en-NZ"/>
        </w:rPr>
        <w:t xml:space="preserve"> </w:t>
      </w:r>
      <w:r w:rsidRPr="00753C56">
        <w:rPr>
          <w:lang w:val="en-NZ"/>
        </w:rPr>
        <w:t>UP.</w:t>
      </w:r>
    </w:p>
    <w:p w14:paraId="4FEF7650" w14:textId="0AF46F91" w:rsidR="002B3370" w:rsidRPr="00753C56" w:rsidRDefault="00EC483B" w:rsidP="002B3370">
      <w:pPr>
        <w:pStyle w:val="BodyTextL25"/>
        <w:rPr>
          <w:szCs w:val="20"/>
          <w:lang w:val="en-NZ"/>
        </w:rPr>
      </w:pPr>
      <w:r>
        <w:rPr>
          <w:szCs w:val="20"/>
          <w:lang w:val="en-NZ"/>
        </w:rPr>
        <w:t>R</w:t>
      </w:r>
      <w:r w:rsidR="002B3370" w:rsidRPr="00753C56">
        <w:rPr>
          <w:szCs w:val="20"/>
          <w:lang w:val="en-NZ"/>
        </w:rPr>
        <w:t>estore host computer network connectivity, and then turn off power to the host computers.</w:t>
      </w:r>
    </w:p>
    <w:p w14:paraId="309AC6BC" w14:textId="494A7B6A" w:rsidR="002B3370" w:rsidRPr="00753C56" w:rsidRDefault="002B3370" w:rsidP="0FE83CCC">
      <w:pPr>
        <w:pStyle w:val="BodyTextL25"/>
        <w:rPr>
          <w:lang w:val="en-NZ"/>
        </w:rPr>
      </w:pPr>
      <w:r w:rsidRPr="0FE83CCC">
        <w:rPr>
          <w:lang w:val="en-NZ"/>
        </w:rPr>
        <w:t>Before turning off power to the router and switch, remove the NVRAM configuration files</w:t>
      </w:r>
      <w:r w:rsidR="5F628F2B" w:rsidRPr="0FE83CCC">
        <w:rPr>
          <w:lang w:val="en-NZ"/>
        </w:rPr>
        <w:t xml:space="preserve"> and VLAN.dat file</w:t>
      </w:r>
      <w:r w:rsidRPr="0FE83CCC">
        <w:rPr>
          <w:lang w:val="en-NZ"/>
        </w:rPr>
        <w:t xml:space="preserve"> from both devices</w:t>
      </w:r>
      <w:r w:rsidR="7CD5B4D3" w:rsidRPr="0FE83CCC">
        <w:rPr>
          <w:lang w:val="en-NZ"/>
        </w:rPr>
        <w:t xml:space="preserve"> and reload all devices</w:t>
      </w:r>
      <w:r w:rsidRPr="0FE83CCC">
        <w:rPr>
          <w:lang w:val="en-NZ"/>
        </w:rPr>
        <w:t>.</w:t>
      </w:r>
    </w:p>
    <w:p w14:paraId="3CC6F4D0" w14:textId="680FE7C9" w:rsidR="002B3370" w:rsidRDefault="002B3370" w:rsidP="0FE83CCC">
      <w:pPr>
        <w:pStyle w:val="BodyTextL25"/>
        <w:rPr>
          <w:lang w:val="en-NZ"/>
        </w:rPr>
      </w:pPr>
      <w:r w:rsidRPr="0FE83CCC">
        <w:rPr>
          <w:lang w:val="en-NZ"/>
        </w:rPr>
        <w:t>Disconnect and neatly put away all LAN cables.</w:t>
      </w:r>
    </w:p>
    <w:p w14:paraId="453BEB47" w14:textId="26BDD3CB" w:rsidR="00791982" w:rsidRDefault="00791982" w:rsidP="0FE83CCC">
      <w:pPr>
        <w:pStyle w:val="BodyTextL25"/>
        <w:rPr>
          <w:lang w:val="en-NZ"/>
        </w:rPr>
      </w:pPr>
    </w:p>
    <w:p w14:paraId="3A8EFDDF" w14:textId="7969900B" w:rsidR="00791982" w:rsidRDefault="00791982" w:rsidP="4052653F">
      <w:pPr>
        <w:spacing w:before="0" w:after="0"/>
        <w:rPr>
          <w:lang w:val="en-NZ"/>
        </w:rPr>
      </w:pPr>
    </w:p>
    <w:p w14:paraId="5B72D3C8" w14:textId="55C352E7" w:rsidR="00791982" w:rsidRDefault="00791982" w:rsidP="0FE83CCC">
      <w:pPr>
        <w:pStyle w:val="BodyTextL25"/>
        <w:rPr>
          <w:lang w:val="en-NZ"/>
        </w:rPr>
      </w:pPr>
    </w:p>
    <w:p w14:paraId="589A22D6" w14:textId="7904A153" w:rsidR="00791982" w:rsidRPr="00753C56" w:rsidRDefault="00791982" w:rsidP="0FE83CCC">
      <w:pPr>
        <w:pStyle w:val="BodyTextL25"/>
        <w:rPr>
          <w:lang w:val="en-NZ"/>
        </w:rPr>
      </w:pPr>
      <w:r>
        <w:rPr>
          <w:noProof/>
        </w:rPr>
        <w:lastRenderedPageBreak/>
        <w:drawing>
          <wp:inline distT="0" distB="0" distL="0" distR="0" wp14:anchorId="41ADE304" wp14:editId="2A26D3BA">
            <wp:extent cx="6248400" cy="765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853"/>
                    <a:stretch/>
                  </pic:blipFill>
                  <pic:spPr bwMode="auto">
                    <a:xfrm>
                      <a:off x="0" y="0"/>
                      <a:ext cx="6248400" cy="765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47000" w14:textId="77777777" w:rsidR="002B3370" w:rsidRPr="00753C56" w:rsidRDefault="00CF260B" w:rsidP="00CF260B">
      <w:pPr>
        <w:pStyle w:val="ConfigWindow"/>
        <w:rPr>
          <w:lang w:val="en-NZ"/>
        </w:rPr>
      </w:pPr>
      <w:r w:rsidRPr="00753C56">
        <w:rPr>
          <w:lang w:val="en-NZ"/>
        </w:rPr>
        <w:t>End of document</w:t>
      </w:r>
    </w:p>
    <w:sectPr w:rsidR="002B3370" w:rsidRPr="00753C56" w:rsidSect="009C3182">
      <w:headerReference w:type="default" r:id="rId16"/>
      <w:headerReference w:type="first" r:id="rId17"/>
      <w:footerReference w:type="first" r:id="rId18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1FD2A" w14:textId="77777777" w:rsidR="003979D4" w:rsidRDefault="003979D4" w:rsidP="00710659">
      <w:pPr>
        <w:spacing w:after="0" w:line="240" w:lineRule="auto"/>
      </w:pPr>
      <w:r>
        <w:separator/>
      </w:r>
    </w:p>
    <w:p w14:paraId="44BA14EA" w14:textId="77777777" w:rsidR="003979D4" w:rsidRDefault="003979D4"/>
  </w:endnote>
  <w:endnote w:type="continuationSeparator" w:id="0">
    <w:p w14:paraId="5D00B78D" w14:textId="77777777" w:rsidR="003979D4" w:rsidRDefault="003979D4" w:rsidP="00710659">
      <w:pPr>
        <w:spacing w:after="0" w:line="240" w:lineRule="auto"/>
      </w:pPr>
      <w:r>
        <w:continuationSeparator/>
      </w:r>
    </w:p>
    <w:p w14:paraId="7F8E8C89" w14:textId="77777777" w:rsidR="003979D4" w:rsidRDefault="003979D4"/>
  </w:endnote>
  <w:endnote w:type="continuationNotice" w:id="1">
    <w:p w14:paraId="266E3DC2" w14:textId="77777777" w:rsidR="00651BCA" w:rsidRDefault="00651BC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F27CD" w14:textId="61BB12CC" w:rsidR="009D5FCD" w:rsidRPr="00882B63" w:rsidRDefault="009D5FCD" w:rsidP="00E859E3">
    <w:pPr>
      <w:pStyle w:val="Footer"/>
      <w:rPr>
        <w:szCs w:val="16"/>
      </w:rPr>
    </w:pPr>
    <w:r w:rsidRPr="00B31F19">
      <w:rPr>
        <w:rFonts w:ascii="Symbol" w:eastAsia="Symbol" w:hAnsi="Symbol" w:cs="Symbol"/>
      </w:rPr>
      <w:t></w:t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57BC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57BCC">
      <w:rPr>
        <w:b/>
        <w:noProof/>
        <w:szCs w:val="16"/>
      </w:rPr>
      <w:t>17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08DFC" w14:textId="77777777" w:rsidR="003979D4" w:rsidRDefault="003979D4" w:rsidP="00710659">
      <w:pPr>
        <w:spacing w:after="0" w:line="240" w:lineRule="auto"/>
      </w:pPr>
      <w:r>
        <w:separator/>
      </w:r>
    </w:p>
    <w:p w14:paraId="12E3CD2C" w14:textId="77777777" w:rsidR="003979D4" w:rsidRDefault="003979D4"/>
  </w:footnote>
  <w:footnote w:type="continuationSeparator" w:id="0">
    <w:p w14:paraId="4707170D" w14:textId="77777777" w:rsidR="003979D4" w:rsidRDefault="003979D4" w:rsidP="00710659">
      <w:pPr>
        <w:spacing w:after="0" w:line="240" w:lineRule="auto"/>
      </w:pPr>
      <w:r>
        <w:continuationSeparator/>
      </w:r>
    </w:p>
    <w:p w14:paraId="760C3A97" w14:textId="77777777" w:rsidR="003979D4" w:rsidRDefault="003979D4"/>
  </w:footnote>
  <w:footnote w:type="continuationNotice" w:id="1">
    <w:p w14:paraId="0BC527C6" w14:textId="77777777" w:rsidR="00651BCA" w:rsidRDefault="00651BC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1427F11FD80B4D80891CF1F63A08786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7A62B9E" w14:textId="2466BDC4" w:rsidR="009D5FCD" w:rsidRDefault="001F2867" w:rsidP="008402F2">
        <w:pPr>
          <w:pStyle w:val="PageHead"/>
        </w:pPr>
        <w:r>
          <w:t>CCNA2v7 Case Study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BA2F2" w14:textId="77777777" w:rsidR="009D5FCD" w:rsidRDefault="6040D26F" w:rsidP="006C3FCF">
    <w:pPr>
      <w:ind w:left="-288"/>
    </w:pPr>
    <w:r>
      <w:rPr>
        <w:noProof/>
      </w:rPr>
      <w:drawing>
        <wp:inline distT="0" distB="0" distL="0" distR="0" wp14:anchorId="5111A04E" wp14:editId="20AF2E0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C35185"/>
    <w:multiLevelType w:val="multilevel"/>
    <w:tmpl w:val="F92A5A1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189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5F21775"/>
    <w:multiLevelType w:val="hybridMultilevel"/>
    <w:tmpl w:val="1B90AFCE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505B7"/>
    <w:multiLevelType w:val="hybridMultilevel"/>
    <w:tmpl w:val="C966D44E"/>
    <w:lvl w:ilvl="0" w:tplc="1409000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86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858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304" w:hanging="360"/>
      </w:pPr>
      <w:rPr>
        <w:rFonts w:ascii="Wingdings" w:hAnsi="Wingdings" w:hint="default"/>
      </w:rPr>
    </w:lvl>
  </w:abstractNum>
  <w:abstractNum w:abstractNumId="6" w15:restartNumberingAfterBreak="0">
    <w:nsid w:val="1D796360"/>
    <w:multiLevelType w:val="hybridMultilevel"/>
    <w:tmpl w:val="1258F7AC"/>
    <w:styleLink w:val="PartStepSubStepList"/>
    <w:lvl w:ilvl="0" w:tplc="39049AC2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AF16722A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 w:tplc="2E90AC0C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F11C5CD4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 w:tplc="AE3C9F3E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 w:tplc="8AC640B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D108B27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DA49AD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2EF61D4A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DF612DD"/>
    <w:multiLevelType w:val="hybridMultilevel"/>
    <w:tmpl w:val="F92A5A10"/>
    <w:styleLink w:val="LabList"/>
    <w:lvl w:ilvl="0" w:tplc="AA1C875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 w:tplc="880A8CCC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 w:tplc="D272DE4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 w:tplc="491AD368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 w:tplc="D1C8A1E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 w:tplc="2EE437C4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A43AB90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8D4ED6C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D57A3C54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23687CD3"/>
    <w:multiLevelType w:val="hybridMultilevel"/>
    <w:tmpl w:val="D6EEE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1B47AA"/>
    <w:multiLevelType w:val="hybridMultilevel"/>
    <w:tmpl w:val="FD78704A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A83427"/>
    <w:multiLevelType w:val="hybridMultilevel"/>
    <w:tmpl w:val="FF14442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6C63A2"/>
    <w:multiLevelType w:val="hybridMultilevel"/>
    <w:tmpl w:val="00A4DA80"/>
    <w:lvl w:ilvl="0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B503D9"/>
    <w:multiLevelType w:val="hybridMultilevel"/>
    <w:tmpl w:val="A9C09618"/>
    <w:lvl w:ilvl="0" w:tplc="97783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88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AD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B01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E4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49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C1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024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22A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23836"/>
    <w:multiLevelType w:val="hybridMultilevel"/>
    <w:tmpl w:val="3710D46E"/>
    <w:styleLink w:val="BulletList"/>
    <w:lvl w:ilvl="0" w:tplc="FD3EBC28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EA4C50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 w:tplc="1216216C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 w:tplc="AF98F2B6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 w:tplc="DBBAEA6E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 w:tplc="2EAE0E16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 w:tplc="E76E211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 w:tplc="A82A03AC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 w:tplc="2AE86514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712143413">
    <w:abstractNumId w:val="13"/>
  </w:num>
  <w:num w:numId="2" w16cid:durableId="468086517">
    <w:abstractNumId w:val="14"/>
  </w:num>
  <w:num w:numId="3" w16cid:durableId="1160346073">
    <w:abstractNumId w:val="7"/>
    <w:lvlOverride w:ilvl="0">
      <w:lvl w:ilvl="0" w:tplc="AA1C875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880A8CCC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 w:tplc="D272DE4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 w:tplc="491AD368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 w:tplc="D1C8A1E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 w:tplc="2EE437C4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 w:tplc="A43AB90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 w:tplc="C8D4ED6C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 w:tplc="D57A3C54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666056838">
    <w:abstractNumId w:val="3"/>
  </w:num>
  <w:num w:numId="5" w16cid:durableId="1397121752">
    <w:abstractNumId w:val="7"/>
    <w:lvlOverride w:ilvl="0">
      <w:startOverride w:val="1"/>
      <w:lvl w:ilvl="0" w:tplc="AA1C875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 w:tplc="880A8CCC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 w:tplc="D272DE4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 w:tplc="491AD368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 w:tplc="D1C8A1E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 w:tplc="2EE437C4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 w:tplc="A43AB90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 w:tplc="C8D4ED6C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 w:tplc="D57A3C54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 w16cid:durableId="1235048877">
    <w:abstractNumId w:val="7"/>
  </w:num>
  <w:num w:numId="7" w16cid:durableId="1406563294">
    <w:abstractNumId w:val="0"/>
  </w:num>
  <w:num w:numId="8" w16cid:durableId="90322604">
    <w:abstractNumId w:val="1"/>
  </w:num>
  <w:num w:numId="9" w16cid:durableId="157766492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10" w16cid:durableId="229729559">
    <w:abstractNumId w:val="7"/>
  </w:num>
  <w:num w:numId="11" w16cid:durableId="2044552925">
    <w:abstractNumId w:val="6"/>
  </w:num>
  <w:num w:numId="12" w16cid:durableId="729770498">
    <w:abstractNumId w:val="2"/>
  </w:num>
  <w:num w:numId="13" w16cid:durableId="323245364">
    <w:abstractNumId w:val="12"/>
  </w:num>
  <w:num w:numId="14" w16cid:durableId="27410482">
    <w:abstractNumId w:val="4"/>
  </w:num>
  <w:num w:numId="15" w16cid:durableId="1218276820">
    <w:abstractNumId w:val="10"/>
  </w:num>
  <w:num w:numId="16" w16cid:durableId="1710061236">
    <w:abstractNumId w:val="11"/>
  </w:num>
  <w:num w:numId="17" w16cid:durableId="1065840262">
    <w:abstractNumId w:val="5"/>
  </w:num>
  <w:num w:numId="18" w16cid:durableId="1974753464">
    <w:abstractNumId w:val="9"/>
  </w:num>
  <w:num w:numId="19" w16cid:durableId="1055197740">
    <w:abstractNumId w:val="7"/>
    <w:lvlOverride w:ilvl="0">
      <w:lvl w:ilvl="0" w:tplc="AA1C875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880A8CCC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 w:tplc="D272DE4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 w:tplc="491AD368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 w:tplc="D1C8A1E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 w:tplc="2EE437C4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 w:tplc="A43AB90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 w:tplc="C8D4ED6C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 w:tplc="D57A3C54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1083260787">
    <w:abstractNumId w:val="7"/>
    <w:lvlOverride w:ilvl="0">
      <w:startOverride w:val="1"/>
      <w:lvl w:ilvl="0" w:tplc="AA1C875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 w:tplc="880A8CCC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 w:tplc="D272DE4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 w:tplc="491AD368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 w:tplc="D1C8A1E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 w:tplc="2EE437C4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 w:tplc="A43AB90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 w:tplc="C8D4ED6C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 w:tplc="D57A3C54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 w16cid:durableId="604654478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370"/>
    <w:rsid w:val="00001BDF"/>
    <w:rsid w:val="0000206B"/>
    <w:rsid w:val="000030B8"/>
    <w:rsid w:val="0000380F"/>
    <w:rsid w:val="00004175"/>
    <w:rsid w:val="00004BA6"/>
    <w:rsid w:val="000059C9"/>
    <w:rsid w:val="00006226"/>
    <w:rsid w:val="00011F00"/>
    <w:rsid w:val="00012C22"/>
    <w:rsid w:val="000160F7"/>
    <w:rsid w:val="00016D5B"/>
    <w:rsid w:val="00016F30"/>
    <w:rsid w:val="0002047C"/>
    <w:rsid w:val="00021B9A"/>
    <w:rsid w:val="000234B7"/>
    <w:rsid w:val="00024224"/>
    <w:rsid w:val="000242D6"/>
    <w:rsid w:val="00024EE5"/>
    <w:rsid w:val="00025BA3"/>
    <w:rsid w:val="000261C6"/>
    <w:rsid w:val="00026AC7"/>
    <w:rsid w:val="00027F81"/>
    <w:rsid w:val="000328F1"/>
    <w:rsid w:val="00032B1A"/>
    <w:rsid w:val="0003553B"/>
    <w:rsid w:val="00035FCE"/>
    <w:rsid w:val="00036921"/>
    <w:rsid w:val="00041AF6"/>
    <w:rsid w:val="00043D7D"/>
    <w:rsid w:val="000441B4"/>
    <w:rsid w:val="0004447C"/>
    <w:rsid w:val="00044E62"/>
    <w:rsid w:val="000452CE"/>
    <w:rsid w:val="00050BA4"/>
    <w:rsid w:val="0005141D"/>
    <w:rsid w:val="00051738"/>
    <w:rsid w:val="00051F7A"/>
    <w:rsid w:val="0005242B"/>
    <w:rsid w:val="00052548"/>
    <w:rsid w:val="00060696"/>
    <w:rsid w:val="0006196D"/>
    <w:rsid w:val="00062BAB"/>
    <w:rsid w:val="00062D89"/>
    <w:rsid w:val="000670D5"/>
    <w:rsid w:val="00067A67"/>
    <w:rsid w:val="00070915"/>
    <w:rsid w:val="00070C16"/>
    <w:rsid w:val="00075EA9"/>
    <w:rsid w:val="000769CF"/>
    <w:rsid w:val="00076B0F"/>
    <w:rsid w:val="00076FC0"/>
    <w:rsid w:val="000775D0"/>
    <w:rsid w:val="00080AD8"/>
    <w:rsid w:val="000812A5"/>
    <w:rsid w:val="000815D8"/>
    <w:rsid w:val="00082C6F"/>
    <w:rsid w:val="00084C99"/>
    <w:rsid w:val="00085409"/>
    <w:rsid w:val="00085CC6"/>
    <w:rsid w:val="00085E25"/>
    <w:rsid w:val="00090C07"/>
    <w:rsid w:val="0009147A"/>
    <w:rsid w:val="00091E8D"/>
    <w:rsid w:val="0009378D"/>
    <w:rsid w:val="00094D88"/>
    <w:rsid w:val="00095AFE"/>
    <w:rsid w:val="00097163"/>
    <w:rsid w:val="00097990"/>
    <w:rsid w:val="000A22C8"/>
    <w:rsid w:val="000A3576"/>
    <w:rsid w:val="000A4413"/>
    <w:rsid w:val="000A550A"/>
    <w:rsid w:val="000B2344"/>
    <w:rsid w:val="000B4128"/>
    <w:rsid w:val="000B5972"/>
    <w:rsid w:val="000B7DE5"/>
    <w:rsid w:val="000C2118"/>
    <w:rsid w:val="000C29FD"/>
    <w:rsid w:val="000C333E"/>
    <w:rsid w:val="000C3C07"/>
    <w:rsid w:val="000C5EF2"/>
    <w:rsid w:val="000C6425"/>
    <w:rsid w:val="000C6E6E"/>
    <w:rsid w:val="000C707D"/>
    <w:rsid w:val="000C7197"/>
    <w:rsid w:val="000C7B7D"/>
    <w:rsid w:val="000D20A9"/>
    <w:rsid w:val="000D356A"/>
    <w:rsid w:val="000D471F"/>
    <w:rsid w:val="000D55B4"/>
    <w:rsid w:val="000D65D8"/>
    <w:rsid w:val="000E0D24"/>
    <w:rsid w:val="000E0D6F"/>
    <w:rsid w:val="000E1155"/>
    <w:rsid w:val="000E194E"/>
    <w:rsid w:val="000E65F0"/>
    <w:rsid w:val="000F072C"/>
    <w:rsid w:val="000F1260"/>
    <w:rsid w:val="000F2074"/>
    <w:rsid w:val="000F2F29"/>
    <w:rsid w:val="000F31D7"/>
    <w:rsid w:val="000F351F"/>
    <w:rsid w:val="000F5447"/>
    <w:rsid w:val="000F6743"/>
    <w:rsid w:val="001006C2"/>
    <w:rsid w:val="00101BE8"/>
    <w:rsid w:val="00103401"/>
    <w:rsid w:val="00103A44"/>
    <w:rsid w:val="00103D36"/>
    <w:rsid w:val="0010436E"/>
    <w:rsid w:val="0010678A"/>
    <w:rsid w:val="00106C3B"/>
    <w:rsid w:val="00106F35"/>
    <w:rsid w:val="00107B2B"/>
    <w:rsid w:val="00112AC5"/>
    <w:rsid w:val="001133DD"/>
    <w:rsid w:val="00113B26"/>
    <w:rsid w:val="00117D00"/>
    <w:rsid w:val="00120CBE"/>
    <w:rsid w:val="00121725"/>
    <w:rsid w:val="00121BAE"/>
    <w:rsid w:val="00124B91"/>
    <w:rsid w:val="00125806"/>
    <w:rsid w:val="001261C4"/>
    <w:rsid w:val="00126533"/>
    <w:rsid w:val="00130A20"/>
    <w:rsid w:val="00130D1D"/>
    <w:rsid w:val="001310DE"/>
    <w:rsid w:val="001314FB"/>
    <w:rsid w:val="0013236F"/>
    <w:rsid w:val="001366EC"/>
    <w:rsid w:val="001374E1"/>
    <w:rsid w:val="00137F21"/>
    <w:rsid w:val="00140C05"/>
    <w:rsid w:val="0014219C"/>
    <w:rsid w:val="001425ED"/>
    <w:rsid w:val="00143450"/>
    <w:rsid w:val="0014356D"/>
    <w:rsid w:val="0014449C"/>
    <w:rsid w:val="00144997"/>
    <w:rsid w:val="00146D8D"/>
    <w:rsid w:val="00151188"/>
    <w:rsid w:val="00152052"/>
    <w:rsid w:val="001523C0"/>
    <w:rsid w:val="0015297B"/>
    <w:rsid w:val="001535FE"/>
    <w:rsid w:val="00154E3A"/>
    <w:rsid w:val="00155352"/>
    <w:rsid w:val="00155758"/>
    <w:rsid w:val="00156D0E"/>
    <w:rsid w:val="00156D1F"/>
    <w:rsid w:val="00157456"/>
    <w:rsid w:val="00157902"/>
    <w:rsid w:val="00162105"/>
    <w:rsid w:val="00162EEA"/>
    <w:rsid w:val="00163164"/>
    <w:rsid w:val="00164651"/>
    <w:rsid w:val="00166253"/>
    <w:rsid w:val="001704B7"/>
    <w:rsid w:val="001708A6"/>
    <w:rsid w:val="001710C0"/>
    <w:rsid w:val="00172AFB"/>
    <w:rsid w:val="001772B8"/>
    <w:rsid w:val="001801CF"/>
    <w:rsid w:val="0018020E"/>
    <w:rsid w:val="00180FBF"/>
    <w:rsid w:val="001813AD"/>
    <w:rsid w:val="001813C3"/>
    <w:rsid w:val="001818A0"/>
    <w:rsid w:val="00182CF4"/>
    <w:rsid w:val="00186CE1"/>
    <w:rsid w:val="0019006D"/>
    <w:rsid w:val="00191F00"/>
    <w:rsid w:val="00191F04"/>
    <w:rsid w:val="00192F12"/>
    <w:rsid w:val="00193F14"/>
    <w:rsid w:val="00194CB6"/>
    <w:rsid w:val="00196CBC"/>
    <w:rsid w:val="0019753E"/>
    <w:rsid w:val="00197614"/>
    <w:rsid w:val="00197642"/>
    <w:rsid w:val="001A0312"/>
    <w:rsid w:val="001A15DA"/>
    <w:rsid w:val="001A2694"/>
    <w:rsid w:val="001A376D"/>
    <w:rsid w:val="001A3CC7"/>
    <w:rsid w:val="001A6237"/>
    <w:rsid w:val="001A64FA"/>
    <w:rsid w:val="001A67A4"/>
    <w:rsid w:val="001A69AC"/>
    <w:rsid w:val="001A6ABB"/>
    <w:rsid w:val="001A6EEF"/>
    <w:rsid w:val="001A785E"/>
    <w:rsid w:val="001B01F6"/>
    <w:rsid w:val="001B0714"/>
    <w:rsid w:val="001B0E07"/>
    <w:rsid w:val="001B55C0"/>
    <w:rsid w:val="001B67D8"/>
    <w:rsid w:val="001B6F95"/>
    <w:rsid w:val="001C05A1"/>
    <w:rsid w:val="001C10B7"/>
    <w:rsid w:val="001C1D9E"/>
    <w:rsid w:val="001C2315"/>
    <w:rsid w:val="001C2D59"/>
    <w:rsid w:val="001C3A9D"/>
    <w:rsid w:val="001C5998"/>
    <w:rsid w:val="001C7C3B"/>
    <w:rsid w:val="001D1DA5"/>
    <w:rsid w:val="001D5B6F"/>
    <w:rsid w:val="001D65DD"/>
    <w:rsid w:val="001D6D2D"/>
    <w:rsid w:val="001E0AB8"/>
    <w:rsid w:val="001E131E"/>
    <w:rsid w:val="001E19C0"/>
    <w:rsid w:val="001E38E0"/>
    <w:rsid w:val="001E3CF3"/>
    <w:rsid w:val="001E3DF0"/>
    <w:rsid w:val="001E4074"/>
    <w:rsid w:val="001E4D71"/>
    <w:rsid w:val="001E4E72"/>
    <w:rsid w:val="001E62B3"/>
    <w:rsid w:val="001E6424"/>
    <w:rsid w:val="001E696B"/>
    <w:rsid w:val="001F0171"/>
    <w:rsid w:val="001F0D77"/>
    <w:rsid w:val="001F1504"/>
    <w:rsid w:val="001F1CA4"/>
    <w:rsid w:val="001F2867"/>
    <w:rsid w:val="001F43FB"/>
    <w:rsid w:val="001F58DC"/>
    <w:rsid w:val="001F643A"/>
    <w:rsid w:val="001F7DD8"/>
    <w:rsid w:val="001F7FB0"/>
    <w:rsid w:val="002002CB"/>
    <w:rsid w:val="00201928"/>
    <w:rsid w:val="00202014"/>
    <w:rsid w:val="00203E26"/>
    <w:rsid w:val="0020449C"/>
    <w:rsid w:val="00204D97"/>
    <w:rsid w:val="00205573"/>
    <w:rsid w:val="0020642A"/>
    <w:rsid w:val="002076B3"/>
    <w:rsid w:val="002113B8"/>
    <w:rsid w:val="00211FF6"/>
    <w:rsid w:val="002139DC"/>
    <w:rsid w:val="00213F2F"/>
    <w:rsid w:val="00215665"/>
    <w:rsid w:val="00215683"/>
    <w:rsid w:val="002163BB"/>
    <w:rsid w:val="002169CD"/>
    <w:rsid w:val="0021792C"/>
    <w:rsid w:val="00217F19"/>
    <w:rsid w:val="00220909"/>
    <w:rsid w:val="002240AB"/>
    <w:rsid w:val="002242BC"/>
    <w:rsid w:val="0022467B"/>
    <w:rsid w:val="00225BC7"/>
    <w:rsid w:val="00225E37"/>
    <w:rsid w:val="00231DCA"/>
    <w:rsid w:val="002332CF"/>
    <w:rsid w:val="00235792"/>
    <w:rsid w:val="00235C0B"/>
    <w:rsid w:val="00236EEA"/>
    <w:rsid w:val="00242A8D"/>
    <w:rsid w:val="00242E3A"/>
    <w:rsid w:val="0024303E"/>
    <w:rsid w:val="0024494A"/>
    <w:rsid w:val="00244EDA"/>
    <w:rsid w:val="00246492"/>
    <w:rsid w:val="0025054B"/>
    <w:rsid w:val="002506CF"/>
    <w:rsid w:val="0025107F"/>
    <w:rsid w:val="002551C9"/>
    <w:rsid w:val="00257324"/>
    <w:rsid w:val="00260CD4"/>
    <w:rsid w:val="0026116A"/>
    <w:rsid w:val="0026274A"/>
    <w:rsid w:val="002639D8"/>
    <w:rsid w:val="0026553A"/>
    <w:rsid w:val="00265F77"/>
    <w:rsid w:val="002661C4"/>
    <w:rsid w:val="00266C83"/>
    <w:rsid w:val="00267749"/>
    <w:rsid w:val="00270FCC"/>
    <w:rsid w:val="002713F0"/>
    <w:rsid w:val="002737E4"/>
    <w:rsid w:val="00273A35"/>
    <w:rsid w:val="002759F5"/>
    <w:rsid w:val="002768DC"/>
    <w:rsid w:val="00276E96"/>
    <w:rsid w:val="002814B5"/>
    <w:rsid w:val="00282551"/>
    <w:rsid w:val="00286942"/>
    <w:rsid w:val="002876A0"/>
    <w:rsid w:val="00290C2D"/>
    <w:rsid w:val="00293E1F"/>
    <w:rsid w:val="00294C8F"/>
    <w:rsid w:val="002978B7"/>
    <w:rsid w:val="00297D7A"/>
    <w:rsid w:val="002A0B2E"/>
    <w:rsid w:val="002A0DC1"/>
    <w:rsid w:val="002A3AD6"/>
    <w:rsid w:val="002A603B"/>
    <w:rsid w:val="002A6C56"/>
    <w:rsid w:val="002B0A9A"/>
    <w:rsid w:val="002B27E0"/>
    <w:rsid w:val="002B3370"/>
    <w:rsid w:val="002C0112"/>
    <w:rsid w:val="002C04C4"/>
    <w:rsid w:val="002C090C"/>
    <w:rsid w:val="002C0DCF"/>
    <w:rsid w:val="002C0F66"/>
    <w:rsid w:val="002C1243"/>
    <w:rsid w:val="002C1815"/>
    <w:rsid w:val="002C475E"/>
    <w:rsid w:val="002C6AD6"/>
    <w:rsid w:val="002D1B60"/>
    <w:rsid w:val="002D29D4"/>
    <w:rsid w:val="002D398E"/>
    <w:rsid w:val="002D468B"/>
    <w:rsid w:val="002D55D4"/>
    <w:rsid w:val="002D6C2A"/>
    <w:rsid w:val="002D7A86"/>
    <w:rsid w:val="002E2707"/>
    <w:rsid w:val="002E5E10"/>
    <w:rsid w:val="002E6CE7"/>
    <w:rsid w:val="002E761A"/>
    <w:rsid w:val="002E763F"/>
    <w:rsid w:val="002E7A7C"/>
    <w:rsid w:val="002F0AD6"/>
    <w:rsid w:val="002F45FF"/>
    <w:rsid w:val="002F4DEC"/>
    <w:rsid w:val="002F5E59"/>
    <w:rsid w:val="002F66D3"/>
    <w:rsid w:val="002F6D17"/>
    <w:rsid w:val="00301A53"/>
    <w:rsid w:val="00302887"/>
    <w:rsid w:val="003040A7"/>
    <w:rsid w:val="003056EB"/>
    <w:rsid w:val="003071FF"/>
    <w:rsid w:val="00310652"/>
    <w:rsid w:val="00311065"/>
    <w:rsid w:val="00311CD7"/>
    <w:rsid w:val="00312DFE"/>
    <w:rsid w:val="0031371D"/>
    <w:rsid w:val="00315A64"/>
    <w:rsid w:val="00316A58"/>
    <w:rsid w:val="0031789F"/>
    <w:rsid w:val="00320788"/>
    <w:rsid w:val="00322BB3"/>
    <w:rsid w:val="003233A3"/>
    <w:rsid w:val="00325123"/>
    <w:rsid w:val="00327FAA"/>
    <w:rsid w:val="00332002"/>
    <w:rsid w:val="00332C6E"/>
    <w:rsid w:val="00334714"/>
    <w:rsid w:val="00334C33"/>
    <w:rsid w:val="0034088B"/>
    <w:rsid w:val="0034218C"/>
    <w:rsid w:val="00342E04"/>
    <w:rsid w:val="0034455D"/>
    <w:rsid w:val="00344AC6"/>
    <w:rsid w:val="00345F7B"/>
    <w:rsid w:val="0034604B"/>
    <w:rsid w:val="003461F8"/>
    <w:rsid w:val="00346D17"/>
    <w:rsid w:val="00347972"/>
    <w:rsid w:val="00350779"/>
    <w:rsid w:val="00350B6B"/>
    <w:rsid w:val="00351FED"/>
    <w:rsid w:val="003524DA"/>
    <w:rsid w:val="0035469B"/>
    <w:rsid w:val="003559CC"/>
    <w:rsid w:val="00355D4B"/>
    <w:rsid w:val="003569D7"/>
    <w:rsid w:val="003608AC"/>
    <w:rsid w:val="00363A23"/>
    <w:rsid w:val="0036440C"/>
    <w:rsid w:val="0036465A"/>
    <w:rsid w:val="00364B27"/>
    <w:rsid w:val="003666CA"/>
    <w:rsid w:val="00370BBD"/>
    <w:rsid w:val="003713B5"/>
    <w:rsid w:val="00374688"/>
    <w:rsid w:val="00374B28"/>
    <w:rsid w:val="00380E4F"/>
    <w:rsid w:val="00382ADD"/>
    <w:rsid w:val="00384757"/>
    <w:rsid w:val="003873DD"/>
    <w:rsid w:val="00390C38"/>
    <w:rsid w:val="00392748"/>
    <w:rsid w:val="00392C65"/>
    <w:rsid w:val="00392ED5"/>
    <w:rsid w:val="00393BF3"/>
    <w:rsid w:val="003979D4"/>
    <w:rsid w:val="003A19DC"/>
    <w:rsid w:val="003A1B45"/>
    <w:rsid w:val="003A220C"/>
    <w:rsid w:val="003A4454"/>
    <w:rsid w:val="003A5223"/>
    <w:rsid w:val="003A53B2"/>
    <w:rsid w:val="003A7EF7"/>
    <w:rsid w:val="003B0396"/>
    <w:rsid w:val="003B0C84"/>
    <w:rsid w:val="003B256A"/>
    <w:rsid w:val="003B279C"/>
    <w:rsid w:val="003B46FC"/>
    <w:rsid w:val="003B5767"/>
    <w:rsid w:val="003B7605"/>
    <w:rsid w:val="003B7C46"/>
    <w:rsid w:val="003C001C"/>
    <w:rsid w:val="003C08AA"/>
    <w:rsid w:val="003C17C1"/>
    <w:rsid w:val="003C2A7B"/>
    <w:rsid w:val="003C4064"/>
    <w:rsid w:val="003C49EF"/>
    <w:rsid w:val="003C5EA7"/>
    <w:rsid w:val="003C5FC4"/>
    <w:rsid w:val="003C6BCA"/>
    <w:rsid w:val="003C7902"/>
    <w:rsid w:val="003D0BFF"/>
    <w:rsid w:val="003D6EF1"/>
    <w:rsid w:val="003D76B5"/>
    <w:rsid w:val="003D7B30"/>
    <w:rsid w:val="003D7EB4"/>
    <w:rsid w:val="003E171B"/>
    <w:rsid w:val="003E2C65"/>
    <w:rsid w:val="003E5BE5"/>
    <w:rsid w:val="003E6E2B"/>
    <w:rsid w:val="003F18D1"/>
    <w:rsid w:val="003F1B49"/>
    <w:rsid w:val="003F20EC"/>
    <w:rsid w:val="003F4F0E"/>
    <w:rsid w:val="003F6096"/>
    <w:rsid w:val="003F6E06"/>
    <w:rsid w:val="004035AD"/>
    <w:rsid w:val="00403C7A"/>
    <w:rsid w:val="004057A6"/>
    <w:rsid w:val="00406554"/>
    <w:rsid w:val="00406742"/>
    <w:rsid w:val="00407755"/>
    <w:rsid w:val="00411C93"/>
    <w:rsid w:val="0041293B"/>
    <w:rsid w:val="004131B0"/>
    <w:rsid w:val="00413D08"/>
    <w:rsid w:val="00415730"/>
    <w:rsid w:val="00416C42"/>
    <w:rsid w:val="00422476"/>
    <w:rsid w:val="0042295D"/>
    <w:rsid w:val="0042385C"/>
    <w:rsid w:val="00426FA5"/>
    <w:rsid w:val="00431654"/>
    <w:rsid w:val="0043462E"/>
    <w:rsid w:val="00434926"/>
    <w:rsid w:val="0043493E"/>
    <w:rsid w:val="0043546E"/>
    <w:rsid w:val="00435603"/>
    <w:rsid w:val="0043784A"/>
    <w:rsid w:val="00441B96"/>
    <w:rsid w:val="00443ACE"/>
    <w:rsid w:val="00444217"/>
    <w:rsid w:val="00446082"/>
    <w:rsid w:val="004478F4"/>
    <w:rsid w:val="00450F7A"/>
    <w:rsid w:val="00452C6D"/>
    <w:rsid w:val="00455E0B"/>
    <w:rsid w:val="00456081"/>
    <w:rsid w:val="004570DD"/>
    <w:rsid w:val="0045724D"/>
    <w:rsid w:val="00457934"/>
    <w:rsid w:val="00462B9F"/>
    <w:rsid w:val="0046411A"/>
    <w:rsid w:val="004659EE"/>
    <w:rsid w:val="00466F2C"/>
    <w:rsid w:val="004733A2"/>
    <w:rsid w:val="00473E34"/>
    <w:rsid w:val="00476419"/>
    <w:rsid w:val="00476BA9"/>
    <w:rsid w:val="00481650"/>
    <w:rsid w:val="00481AB9"/>
    <w:rsid w:val="00482015"/>
    <w:rsid w:val="00486796"/>
    <w:rsid w:val="00490807"/>
    <w:rsid w:val="004936C2"/>
    <w:rsid w:val="0049379C"/>
    <w:rsid w:val="00495B5F"/>
    <w:rsid w:val="00495DA3"/>
    <w:rsid w:val="00497321"/>
    <w:rsid w:val="004973BE"/>
    <w:rsid w:val="004A0265"/>
    <w:rsid w:val="004A0D5C"/>
    <w:rsid w:val="004A1CA0"/>
    <w:rsid w:val="004A22E9"/>
    <w:rsid w:val="004A4ACD"/>
    <w:rsid w:val="004A506C"/>
    <w:rsid w:val="004A573C"/>
    <w:rsid w:val="004A5BC5"/>
    <w:rsid w:val="004A64AA"/>
    <w:rsid w:val="004A7134"/>
    <w:rsid w:val="004A7715"/>
    <w:rsid w:val="004A7F12"/>
    <w:rsid w:val="004A7F69"/>
    <w:rsid w:val="004B023D"/>
    <w:rsid w:val="004B30FB"/>
    <w:rsid w:val="004B3202"/>
    <w:rsid w:val="004C040E"/>
    <w:rsid w:val="004C0909"/>
    <w:rsid w:val="004C1658"/>
    <w:rsid w:val="004C3BE9"/>
    <w:rsid w:val="004C3F97"/>
    <w:rsid w:val="004C5B12"/>
    <w:rsid w:val="004C5E5B"/>
    <w:rsid w:val="004D01F2"/>
    <w:rsid w:val="004D290C"/>
    <w:rsid w:val="004D2CED"/>
    <w:rsid w:val="004D3339"/>
    <w:rsid w:val="004D353F"/>
    <w:rsid w:val="004D36D7"/>
    <w:rsid w:val="004D413C"/>
    <w:rsid w:val="004D682B"/>
    <w:rsid w:val="004E3C00"/>
    <w:rsid w:val="004E40A0"/>
    <w:rsid w:val="004E451B"/>
    <w:rsid w:val="004E51BA"/>
    <w:rsid w:val="004E534A"/>
    <w:rsid w:val="004E54E0"/>
    <w:rsid w:val="004E6152"/>
    <w:rsid w:val="004E7D0C"/>
    <w:rsid w:val="004F0F17"/>
    <w:rsid w:val="004F1386"/>
    <w:rsid w:val="004F2272"/>
    <w:rsid w:val="004F344A"/>
    <w:rsid w:val="004F4D8E"/>
    <w:rsid w:val="004F4EC3"/>
    <w:rsid w:val="00504ED4"/>
    <w:rsid w:val="005050AC"/>
    <w:rsid w:val="00510639"/>
    <w:rsid w:val="00511791"/>
    <w:rsid w:val="00512DEF"/>
    <w:rsid w:val="005139BE"/>
    <w:rsid w:val="00516142"/>
    <w:rsid w:val="0051681C"/>
    <w:rsid w:val="00520027"/>
    <w:rsid w:val="0052093C"/>
    <w:rsid w:val="005214DE"/>
    <w:rsid w:val="00521B31"/>
    <w:rsid w:val="00522469"/>
    <w:rsid w:val="0052400A"/>
    <w:rsid w:val="00536277"/>
    <w:rsid w:val="00536F43"/>
    <w:rsid w:val="005373E7"/>
    <w:rsid w:val="00540599"/>
    <w:rsid w:val="00540B4B"/>
    <w:rsid w:val="00542616"/>
    <w:rsid w:val="005468C1"/>
    <w:rsid w:val="00550417"/>
    <w:rsid w:val="005510BA"/>
    <w:rsid w:val="00551BC1"/>
    <w:rsid w:val="005527DA"/>
    <w:rsid w:val="0055385F"/>
    <w:rsid w:val="005538C8"/>
    <w:rsid w:val="00554B4E"/>
    <w:rsid w:val="005552A5"/>
    <w:rsid w:val="005555AE"/>
    <w:rsid w:val="00556C02"/>
    <w:rsid w:val="00557124"/>
    <w:rsid w:val="00557BCC"/>
    <w:rsid w:val="005600E7"/>
    <w:rsid w:val="00560A90"/>
    <w:rsid w:val="00560B67"/>
    <w:rsid w:val="00561BB2"/>
    <w:rsid w:val="005626E1"/>
    <w:rsid w:val="00563249"/>
    <w:rsid w:val="00566ED6"/>
    <w:rsid w:val="00566F4A"/>
    <w:rsid w:val="00570A65"/>
    <w:rsid w:val="005712B9"/>
    <w:rsid w:val="00574874"/>
    <w:rsid w:val="005750AB"/>
    <w:rsid w:val="00575D01"/>
    <w:rsid w:val="005762B1"/>
    <w:rsid w:val="00580456"/>
    <w:rsid w:val="0058089B"/>
    <w:rsid w:val="00580B6A"/>
    <w:rsid w:val="00580E73"/>
    <w:rsid w:val="00585858"/>
    <w:rsid w:val="005870FD"/>
    <w:rsid w:val="00590C2A"/>
    <w:rsid w:val="00592329"/>
    <w:rsid w:val="00593386"/>
    <w:rsid w:val="005938A2"/>
    <w:rsid w:val="0059472D"/>
    <w:rsid w:val="00594EC2"/>
    <w:rsid w:val="00596792"/>
    <w:rsid w:val="00596998"/>
    <w:rsid w:val="0059790F"/>
    <w:rsid w:val="005979E9"/>
    <w:rsid w:val="005A2ACB"/>
    <w:rsid w:val="005A6E62"/>
    <w:rsid w:val="005A73B8"/>
    <w:rsid w:val="005B2FB3"/>
    <w:rsid w:val="005B5101"/>
    <w:rsid w:val="005C14A3"/>
    <w:rsid w:val="005C19A8"/>
    <w:rsid w:val="005C63AE"/>
    <w:rsid w:val="005C6DE5"/>
    <w:rsid w:val="005C76B4"/>
    <w:rsid w:val="005D2B29"/>
    <w:rsid w:val="005D354A"/>
    <w:rsid w:val="005D3E53"/>
    <w:rsid w:val="005D506C"/>
    <w:rsid w:val="005D6E3F"/>
    <w:rsid w:val="005E1A02"/>
    <w:rsid w:val="005E2E25"/>
    <w:rsid w:val="005E3235"/>
    <w:rsid w:val="005E4176"/>
    <w:rsid w:val="005E4224"/>
    <w:rsid w:val="005E4308"/>
    <w:rsid w:val="005E4876"/>
    <w:rsid w:val="005E5822"/>
    <w:rsid w:val="005E6206"/>
    <w:rsid w:val="005E65B5"/>
    <w:rsid w:val="005F0301"/>
    <w:rsid w:val="005F1D69"/>
    <w:rsid w:val="005F2A91"/>
    <w:rsid w:val="005F3785"/>
    <w:rsid w:val="005F3AE9"/>
    <w:rsid w:val="005F6EDF"/>
    <w:rsid w:val="006007BB"/>
    <w:rsid w:val="00601DC0"/>
    <w:rsid w:val="006034CB"/>
    <w:rsid w:val="00603503"/>
    <w:rsid w:val="00603C52"/>
    <w:rsid w:val="00606CB9"/>
    <w:rsid w:val="006111F3"/>
    <w:rsid w:val="00611F3E"/>
    <w:rsid w:val="006131CE"/>
    <w:rsid w:val="0061336B"/>
    <w:rsid w:val="0061661A"/>
    <w:rsid w:val="00617D6E"/>
    <w:rsid w:val="0062021D"/>
    <w:rsid w:val="00620ED5"/>
    <w:rsid w:val="00622D61"/>
    <w:rsid w:val="00624198"/>
    <w:rsid w:val="006266AD"/>
    <w:rsid w:val="00636C28"/>
    <w:rsid w:val="00637DA5"/>
    <w:rsid w:val="0064233B"/>
    <w:rsid w:val="006428E5"/>
    <w:rsid w:val="006448BA"/>
    <w:rsid w:val="00644958"/>
    <w:rsid w:val="00646571"/>
    <w:rsid w:val="00647A92"/>
    <w:rsid w:val="0065117E"/>
    <w:rsid w:val="006513FB"/>
    <w:rsid w:val="00651761"/>
    <w:rsid w:val="00651BCA"/>
    <w:rsid w:val="00653EBE"/>
    <w:rsid w:val="00656EEF"/>
    <w:rsid w:val="006576AF"/>
    <w:rsid w:val="006617F2"/>
    <w:rsid w:val="006651FF"/>
    <w:rsid w:val="00666273"/>
    <w:rsid w:val="00672919"/>
    <w:rsid w:val="006731C9"/>
    <w:rsid w:val="00676258"/>
    <w:rsid w:val="00677544"/>
    <w:rsid w:val="006808CB"/>
    <w:rsid w:val="00681687"/>
    <w:rsid w:val="00682A22"/>
    <w:rsid w:val="00682DC0"/>
    <w:rsid w:val="00686295"/>
    <w:rsid w:val="00686587"/>
    <w:rsid w:val="006904CF"/>
    <w:rsid w:val="00690F90"/>
    <w:rsid w:val="006950DD"/>
    <w:rsid w:val="00695EE2"/>
    <w:rsid w:val="0069660B"/>
    <w:rsid w:val="00696A15"/>
    <w:rsid w:val="006A089D"/>
    <w:rsid w:val="006A1B33"/>
    <w:rsid w:val="006A33B7"/>
    <w:rsid w:val="006A3B82"/>
    <w:rsid w:val="006A46E6"/>
    <w:rsid w:val="006A48F1"/>
    <w:rsid w:val="006A71A3"/>
    <w:rsid w:val="006B03F2"/>
    <w:rsid w:val="006B14C1"/>
    <w:rsid w:val="006B1639"/>
    <w:rsid w:val="006B1E21"/>
    <w:rsid w:val="006B3044"/>
    <w:rsid w:val="006B4B5D"/>
    <w:rsid w:val="006B5CA7"/>
    <w:rsid w:val="006B5E89"/>
    <w:rsid w:val="006B615A"/>
    <w:rsid w:val="006C16A1"/>
    <w:rsid w:val="006C18A6"/>
    <w:rsid w:val="006C19B2"/>
    <w:rsid w:val="006C308C"/>
    <w:rsid w:val="006C30A0"/>
    <w:rsid w:val="006C35FF"/>
    <w:rsid w:val="006C3FCF"/>
    <w:rsid w:val="006C57F2"/>
    <w:rsid w:val="006C5949"/>
    <w:rsid w:val="006C6832"/>
    <w:rsid w:val="006C7A9A"/>
    <w:rsid w:val="006C7B9B"/>
    <w:rsid w:val="006D1370"/>
    <w:rsid w:val="006D2C28"/>
    <w:rsid w:val="006D3FC1"/>
    <w:rsid w:val="006D51DD"/>
    <w:rsid w:val="006D55BD"/>
    <w:rsid w:val="006D6F7D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47D0"/>
    <w:rsid w:val="006F60A4"/>
    <w:rsid w:val="00700DDA"/>
    <w:rsid w:val="0070158D"/>
    <w:rsid w:val="00705FEC"/>
    <w:rsid w:val="007100FE"/>
    <w:rsid w:val="00710659"/>
    <w:rsid w:val="0071147A"/>
    <w:rsid w:val="0071185D"/>
    <w:rsid w:val="00717B3C"/>
    <w:rsid w:val="0072111F"/>
    <w:rsid w:val="00721E01"/>
    <w:rsid w:val="007222AD"/>
    <w:rsid w:val="0072583C"/>
    <w:rsid w:val="0072585C"/>
    <w:rsid w:val="007267CF"/>
    <w:rsid w:val="00731F2B"/>
    <w:rsid w:val="00731F3F"/>
    <w:rsid w:val="00733BAB"/>
    <w:rsid w:val="0073604C"/>
    <w:rsid w:val="00737E4A"/>
    <w:rsid w:val="007426C1"/>
    <w:rsid w:val="007436BF"/>
    <w:rsid w:val="00743A71"/>
    <w:rsid w:val="007443E9"/>
    <w:rsid w:val="00745DCE"/>
    <w:rsid w:val="007465B3"/>
    <w:rsid w:val="0074715A"/>
    <w:rsid w:val="00751D35"/>
    <w:rsid w:val="00753556"/>
    <w:rsid w:val="00753C56"/>
    <w:rsid w:val="00753D89"/>
    <w:rsid w:val="00753DDA"/>
    <w:rsid w:val="00754A6E"/>
    <w:rsid w:val="007550F9"/>
    <w:rsid w:val="007553D8"/>
    <w:rsid w:val="00755C9B"/>
    <w:rsid w:val="0075721B"/>
    <w:rsid w:val="00760FE4"/>
    <w:rsid w:val="00761176"/>
    <w:rsid w:val="007616AD"/>
    <w:rsid w:val="0076323E"/>
    <w:rsid w:val="007636C2"/>
    <w:rsid w:val="00763D8B"/>
    <w:rsid w:val="00765376"/>
    <w:rsid w:val="007657F6"/>
    <w:rsid w:val="00765C0A"/>
    <w:rsid w:val="00765E47"/>
    <w:rsid w:val="0077125A"/>
    <w:rsid w:val="00771382"/>
    <w:rsid w:val="00771E0E"/>
    <w:rsid w:val="0077258A"/>
    <w:rsid w:val="00774FEC"/>
    <w:rsid w:val="007803DB"/>
    <w:rsid w:val="007809C2"/>
    <w:rsid w:val="0078405B"/>
    <w:rsid w:val="00784C5E"/>
    <w:rsid w:val="00786F58"/>
    <w:rsid w:val="0078730E"/>
    <w:rsid w:val="00787CC1"/>
    <w:rsid w:val="00791982"/>
    <w:rsid w:val="00792618"/>
    <w:rsid w:val="00792F4E"/>
    <w:rsid w:val="0079398D"/>
    <w:rsid w:val="00796C25"/>
    <w:rsid w:val="007A0BC1"/>
    <w:rsid w:val="007A287C"/>
    <w:rsid w:val="007A3B2A"/>
    <w:rsid w:val="007A775F"/>
    <w:rsid w:val="007B0C9D"/>
    <w:rsid w:val="007B2EE3"/>
    <w:rsid w:val="007B5522"/>
    <w:rsid w:val="007B64C1"/>
    <w:rsid w:val="007B6F83"/>
    <w:rsid w:val="007C0EE0"/>
    <w:rsid w:val="007C124A"/>
    <w:rsid w:val="007C1B71"/>
    <w:rsid w:val="007C2FBB"/>
    <w:rsid w:val="007C6B6D"/>
    <w:rsid w:val="007C7164"/>
    <w:rsid w:val="007C7413"/>
    <w:rsid w:val="007D1984"/>
    <w:rsid w:val="007D2371"/>
    <w:rsid w:val="007D2AFE"/>
    <w:rsid w:val="007D6287"/>
    <w:rsid w:val="007D6632"/>
    <w:rsid w:val="007D7189"/>
    <w:rsid w:val="007E3264"/>
    <w:rsid w:val="007E3FEA"/>
    <w:rsid w:val="007E6402"/>
    <w:rsid w:val="007F0A0B"/>
    <w:rsid w:val="007F1948"/>
    <w:rsid w:val="007F23AF"/>
    <w:rsid w:val="007F3079"/>
    <w:rsid w:val="007F3A60"/>
    <w:rsid w:val="007F3B0D"/>
    <w:rsid w:val="007F3D0B"/>
    <w:rsid w:val="007F437B"/>
    <w:rsid w:val="007F4D69"/>
    <w:rsid w:val="007F7C94"/>
    <w:rsid w:val="0080204E"/>
    <w:rsid w:val="00802FFA"/>
    <w:rsid w:val="008104DB"/>
    <w:rsid w:val="008107AB"/>
    <w:rsid w:val="00810E4B"/>
    <w:rsid w:val="008123ED"/>
    <w:rsid w:val="00814BAA"/>
    <w:rsid w:val="00814C1D"/>
    <w:rsid w:val="0081633B"/>
    <w:rsid w:val="00816F0C"/>
    <w:rsid w:val="0081786F"/>
    <w:rsid w:val="0082211C"/>
    <w:rsid w:val="00823789"/>
    <w:rsid w:val="00824295"/>
    <w:rsid w:val="00827A65"/>
    <w:rsid w:val="00830473"/>
    <w:rsid w:val="008313F3"/>
    <w:rsid w:val="00831C32"/>
    <w:rsid w:val="0083560A"/>
    <w:rsid w:val="0083775D"/>
    <w:rsid w:val="008402F2"/>
    <w:rsid w:val="00840469"/>
    <w:rsid w:val="008405BB"/>
    <w:rsid w:val="0084080E"/>
    <w:rsid w:val="00844BA0"/>
    <w:rsid w:val="0084564F"/>
    <w:rsid w:val="00845E63"/>
    <w:rsid w:val="00846494"/>
    <w:rsid w:val="00847142"/>
    <w:rsid w:val="008471E5"/>
    <w:rsid w:val="00847B20"/>
    <w:rsid w:val="008509D3"/>
    <w:rsid w:val="00850F9A"/>
    <w:rsid w:val="00853196"/>
    <w:rsid w:val="00853418"/>
    <w:rsid w:val="008544E4"/>
    <w:rsid w:val="00855DD8"/>
    <w:rsid w:val="008560B2"/>
    <w:rsid w:val="00856EBD"/>
    <w:rsid w:val="00857CF6"/>
    <w:rsid w:val="008610ED"/>
    <w:rsid w:val="00861C6A"/>
    <w:rsid w:val="008634B0"/>
    <w:rsid w:val="00865199"/>
    <w:rsid w:val="00867EAF"/>
    <w:rsid w:val="00870763"/>
    <w:rsid w:val="0087081D"/>
    <w:rsid w:val="008713EA"/>
    <w:rsid w:val="00873C6B"/>
    <w:rsid w:val="008823E2"/>
    <w:rsid w:val="00882B3E"/>
    <w:rsid w:val="00882B63"/>
    <w:rsid w:val="00883500"/>
    <w:rsid w:val="0088378C"/>
    <w:rsid w:val="0088426A"/>
    <w:rsid w:val="008852BA"/>
    <w:rsid w:val="00890108"/>
    <w:rsid w:val="00893877"/>
    <w:rsid w:val="0089532C"/>
    <w:rsid w:val="00896165"/>
    <w:rsid w:val="00896681"/>
    <w:rsid w:val="00897F90"/>
    <w:rsid w:val="008A14DA"/>
    <w:rsid w:val="008A1E84"/>
    <w:rsid w:val="008A2245"/>
    <w:rsid w:val="008A2749"/>
    <w:rsid w:val="008A3A90"/>
    <w:rsid w:val="008B06D4"/>
    <w:rsid w:val="008B4F20"/>
    <w:rsid w:val="008B68E7"/>
    <w:rsid w:val="008B7FFD"/>
    <w:rsid w:val="008C0375"/>
    <w:rsid w:val="008C1913"/>
    <w:rsid w:val="008C286A"/>
    <w:rsid w:val="008C2920"/>
    <w:rsid w:val="008C2A3D"/>
    <w:rsid w:val="008C3C99"/>
    <w:rsid w:val="008C4307"/>
    <w:rsid w:val="008C7FC4"/>
    <w:rsid w:val="008D23DF"/>
    <w:rsid w:val="008D73BF"/>
    <w:rsid w:val="008D7F09"/>
    <w:rsid w:val="008E00D5"/>
    <w:rsid w:val="008E022F"/>
    <w:rsid w:val="008E122B"/>
    <w:rsid w:val="008E2DF3"/>
    <w:rsid w:val="008E5B64"/>
    <w:rsid w:val="008E5D1A"/>
    <w:rsid w:val="008E7DAA"/>
    <w:rsid w:val="008F0094"/>
    <w:rsid w:val="008F03EF"/>
    <w:rsid w:val="008F340F"/>
    <w:rsid w:val="008F571E"/>
    <w:rsid w:val="0090050F"/>
    <w:rsid w:val="009013D2"/>
    <w:rsid w:val="00903523"/>
    <w:rsid w:val="00906281"/>
    <w:rsid w:val="0090659A"/>
    <w:rsid w:val="00907836"/>
    <w:rsid w:val="00911080"/>
    <w:rsid w:val="00912500"/>
    <w:rsid w:val="0091350B"/>
    <w:rsid w:val="0091496B"/>
    <w:rsid w:val="00915986"/>
    <w:rsid w:val="00915C07"/>
    <w:rsid w:val="00917624"/>
    <w:rsid w:val="009236F6"/>
    <w:rsid w:val="00926134"/>
    <w:rsid w:val="00926CB2"/>
    <w:rsid w:val="0092731C"/>
    <w:rsid w:val="00927340"/>
    <w:rsid w:val="00930386"/>
    <w:rsid w:val="009309F5"/>
    <w:rsid w:val="009311F2"/>
    <w:rsid w:val="00933237"/>
    <w:rsid w:val="00933707"/>
    <w:rsid w:val="00933AB6"/>
    <w:rsid w:val="00933F28"/>
    <w:rsid w:val="0093499A"/>
    <w:rsid w:val="009400C3"/>
    <w:rsid w:val="00942299"/>
    <w:rsid w:val="009453F7"/>
    <w:rsid w:val="00946ECA"/>
    <w:rsid w:val="009476C0"/>
    <w:rsid w:val="00950F22"/>
    <w:rsid w:val="00954260"/>
    <w:rsid w:val="0095768B"/>
    <w:rsid w:val="00961808"/>
    <w:rsid w:val="00963E34"/>
    <w:rsid w:val="009644EE"/>
    <w:rsid w:val="00964B5B"/>
    <w:rsid w:val="00964DFA"/>
    <w:rsid w:val="0096695E"/>
    <w:rsid w:val="00967652"/>
    <w:rsid w:val="00970A69"/>
    <w:rsid w:val="00973DD1"/>
    <w:rsid w:val="0098155C"/>
    <w:rsid w:val="00981CCA"/>
    <w:rsid w:val="00983116"/>
    <w:rsid w:val="00983680"/>
    <w:rsid w:val="00983B77"/>
    <w:rsid w:val="00983DCC"/>
    <w:rsid w:val="00984441"/>
    <w:rsid w:val="00985722"/>
    <w:rsid w:val="009910CC"/>
    <w:rsid w:val="00991388"/>
    <w:rsid w:val="0099196F"/>
    <w:rsid w:val="00991CFB"/>
    <w:rsid w:val="0099298B"/>
    <w:rsid w:val="00993AA3"/>
    <w:rsid w:val="00996053"/>
    <w:rsid w:val="00997E71"/>
    <w:rsid w:val="009A0B2F"/>
    <w:rsid w:val="009A1CF4"/>
    <w:rsid w:val="009A37D7"/>
    <w:rsid w:val="009A4E17"/>
    <w:rsid w:val="009A4E75"/>
    <w:rsid w:val="009A5463"/>
    <w:rsid w:val="009A6237"/>
    <w:rsid w:val="009A6955"/>
    <w:rsid w:val="009A7A49"/>
    <w:rsid w:val="009B0164"/>
    <w:rsid w:val="009B0697"/>
    <w:rsid w:val="009B341C"/>
    <w:rsid w:val="009B36E6"/>
    <w:rsid w:val="009B5713"/>
    <w:rsid w:val="009B5747"/>
    <w:rsid w:val="009B580D"/>
    <w:rsid w:val="009B5BB9"/>
    <w:rsid w:val="009B710B"/>
    <w:rsid w:val="009B74F2"/>
    <w:rsid w:val="009C0110"/>
    <w:rsid w:val="009C0B81"/>
    <w:rsid w:val="009C3182"/>
    <w:rsid w:val="009C6EF1"/>
    <w:rsid w:val="009D2BF4"/>
    <w:rsid w:val="009D2C27"/>
    <w:rsid w:val="009D503E"/>
    <w:rsid w:val="009D5C8D"/>
    <w:rsid w:val="009D5FCD"/>
    <w:rsid w:val="009D781B"/>
    <w:rsid w:val="009E173E"/>
    <w:rsid w:val="009E2309"/>
    <w:rsid w:val="009E33DE"/>
    <w:rsid w:val="009E42B9"/>
    <w:rsid w:val="009E4458"/>
    <w:rsid w:val="009E47F8"/>
    <w:rsid w:val="009E4E17"/>
    <w:rsid w:val="009E54B9"/>
    <w:rsid w:val="009E5D72"/>
    <w:rsid w:val="009E6330"/>
    <w:rsid w:val="009E63EE"/>
    <w:rsid w:val="009F08DB"/>
    <w:rsid w:val="009F0BCA"/>
    <w:rsid w:val="009F4C2E"/>
    <w:rsid w:val="009F75C8"/>
    <w:rsid w:val="00A014A3"/>
    <w:rsid w:val="00A027CC"/>
    <w:rsid w:val="00A02EB6"/>
    <w:rsid w:val="00A03E76"/>
    <w:rsid w:val="00A0412D"/>
    <w:rsid w:val="00A0429F"/>
    <w:rsid w:val="00A0577C"/>
    <w:rsid w:val="00A0613B"/>
    <w:rsid w:val="00A06314"/>
    <w:rsid w:val="00A07C3D"/>
    <w:rsid w:val="00A1009E"/>
    <w:rsid w:val="00A12537"/>
    <w:rsid w:val="00A149D8"/>
    <w:rsid w:val="00A15DF0"/>
    <w:rsid w:val="00A1737F"/>
    <w:rsid w:val="00A20413"/>
    <w:rsid w:val="00A208D5"/>
    <w:rsid w:val="00A21211"/>
    <w:rsid w:val="00A2244B"/>
    <w:rsid w:val="00A30F8A"/>
    <w:rsid w:val="00A33890"/>
    <w:rsid w:val="00A34C7E"/>
    <w:rsid w:val="00A34E7F"/>
    <w:rsid w:val="00A363D7"/>
    <w:rsid w:val="00A364D7"/>
    <w:rsid w:val="00A41F08"/>
    <w:rsid w:val="00A46F0A"/>
    <w:rsid w:val="00A46F25"/>
    <w:rsid w:val="00A478B6"/>
    <w:rsid w:val="00A47CC2"/>
    <w:rsid w:val="00A502BA"/>
    <w:rsid w:val="00A5313C"/>
    <w:rsid w:val="00A60146"/>
    <w:rsid w:val="00A601A9"/>
    <w:rsid w:val="00A60F6F"/>
    <w:rsid w:val="00A622C4"/>
    <w:rsid w:val="00A625FD"/>
    <w:rsid w:val="00A6283D"/>
    <w:rsid w:val="00A676FF"/>
    <w:rsid w:val="00A7060D"/>
    <w:rsid w:val="00A73EBA"/>
    <w:rsid w:val="00A754B4"/>
    <w:rsid w:val="00A7627E"/>
    <w:rsid w:val="00A76665"/>
    <w:rsid w:val="00A76749"/>
    <w:rsid w:val="00A76EF6"/>
    <w:rsid w:val="00A802E4"/>
    <w:rsid w:val="00A8031A"/>
    <w:rsid w:val="00A807C1"/>
    <w:rsid w:val="00A80E86"/>
    <w:rsid w:val="00A82658"/>
    <w:rsid w:val="00A83374"/>
    <w:rsid w:val="00A839CC"/>
    <w:rsid w:val="00A8570C"/>
    <w:rsid w:val="00A87A51"/>
    <w:rsid w:val="00A91C94"/>
    <w:rsid w:val="00A953C3"/>
    <w:rsid w:val="00A96172"/>
    <w:rsid w:val="00A96D52"/>
    <w:rsid w:val="00A97C5F"/>
    <w:rsid w:val="00AA068B"/>
    <w:rsid w:val="00AA28F6"/>
    <w:rsid w:val="00AA510C"/>
    <w:rsid w:val="00AA5300"/>
    <w:rsid w:val="00AB0D6A"/>
    <w:rsid w:val="00AB3494"/>
    <w:rsid w:val="00AB43B3"/>
    <w:rsid w:val="00AB49B9"/>
    <w:rsid w:val="00AB501D"/>
    <w:rsid w:val="00AB5BC4"/>
    <w:rsid w:val="00AB6B62"/>
    <w:rsid w:val="00AB758A"/>
    <w:rsid w:val="00AC027E"/>
    <w:rsid w:val="00AC05AB"/>
    <w:rsid w:val="00AC0D78"/>
    <w:rsid w:val="00AC1E7E"/>
    <w:rsid w:val="00AC2D7F"/>
    <w:rsid w:val="00AC4817"/>
    <w:rsid w:val="00AC507D"/>
    <w:rsid w:val="00AC66E4"/>
    <w:rsid w:val="00AD0118"/>
    <w:rsid w:val="00AD04F2"/>
    <w:rsid w:val="00AD41F1"/>
    <w:rsid w:val="00AD4578"/>
    <w:rsid w:val="00AD47B7"/>
    <w:rsid w:val="00AD68E9"/>
    <w:rsid w:val="00AD761F"/>
    <w:rsid w:val="00AD7861"/>
    <w:rsid w:val="00AD7CF7"/>
    <w:rsid w:val="00AE0802"/>
    <w:rsid w:val="00AE1ADD"/>
    <w:rsid w:val="00AE2474"/>
    <w:rsid w:val="00AE56C0"/>
    <w:rsid w:val="00AE7C8B"/>
    <w:rsid w:val="00AF14D8"/>
    <w:rsid w:val="00AF471E"/>
    <w:rsid w:val="00AF4DC5"/>
    <w:rsid w:val="00AF7ACC"/>
    <w:rsid w:val="00B00914"/>
    <w:rsid w:val="00B02A8E"/>
    <w:rsid w:val="00B04A86"/>
    <w:rsid w:val="00B052EE"/>
    <w:rsid w:val="00B0689D"/>
    <w:rsid w:val="00B1081F"/>
    <w:rsid w:val="00B11C2C"/>
    <w:rsid w:val="00B13399"/>
    <w:rsid w:val="00B13473"/>
    <w:rsid w:val="00B1542F"/>
    <w:rsid w:val="00B17D53"/>
    <w:rsid w:val="00B17FC2"/>
    <w:rsid w:val="00B2114E"/>
    <w:rsid w:val="00B2496B"/>
    <w:rsid w:val="00B25A9E"/>
    <w:rsid w:val="00B27499"/>
    <w:rsid w:val="00B3010D"/>
    <w:rsid w:val="00B33D11"/>
    <w:rsid w:val="00B34E57"/>
    <w:rsid w:val="00B35151"/>
    <w:rsid w:val="00B3734E"/>
    <w:rsid w:val="00B40960"/>
    <w:rsid w:val="00B40AA7"/>
    <w:rsid w:val="00B433F2"/>
    <w:rsid w:val="00B45757"/>
    <w:rsid w:val="00B458E8"/>
    <w:rsid w:val="00B4695E"/>
    <w:rsid w:val="00B47940"/>
    <w:rsid w:val="00B47979"/>
    <w:rsid w:val="00B50022"/>
    <w:rsid w:val="00B50C28"/>
    <w:rsid w:val="00B5397B"/>
    <w:rsid w:val="00B53EE9"/>
    <w:rsid w:val="00B54C63"/>
    <w:rsid w:val="00B55E6A"/>
    <w:rsid w:val="00B610FE"/>
    <w:rsid w:val="00B6183E"/>
    <w:rsid w:val="00B62809"/>
    <w:rsid w:val="00B67326"/>
    <w:rsid w:val="00B70A73"/>
    <w:rsid w:val="00B70CDF"/>
    <w:rsid w:val="00B72ED9"/>
    <w:rsid w:val="00B72F2A"/>
    <w:rsid w:val="00B73F38"/>
    <w:rsid w:val="00B74716"/>
    <w:rsid w:val="00B766D5"/>
    <w:rsid w:val="00B7675A"/>
    <w:rsid w:val="00B76859"/>
    <w:rsid w:val="00B81898"/>
    <w:rsid w:val="00B82DED"/>
    <w:rsid w:val="00B8401B"/>
    <w:rsid w:val="00B8606B"/>
    <w:rsid w:val="00B878E7"/>
    <w:rsid w:val="00B879CC"/>
    <w:rsid w:val="00B904B7"/>
    <w:rsid w:val="00B92835"/>
    <w:rsid w:val="00B93AE3"/>
    <w:rsid w:val="00B93C3C"/>
    <w:rsid w:val="00B94643"/>
    <w:rsid w:val="00B94839"/>
    <w:rsid w:val="00B97278"/>
    <w:rsid w:val="00B9792C"/>
    <w:rsid w:val="00B97943"/>
    <w:rsid w:val="00BA1D0B"/>
    <w:rsid w:val="00BA2B50"/>
    <w:rsid w:val="00BA35F4"/>
    <w:rsid w:val="00BA5F37"/>
    <w:rsid w:val="00BA6972"/>
    <w:rsid w:val="00BA7444"/>
    <w:rsid w:val="00BA748B"/>
    <w:rsid w:val="00BB1E0D"/>
    <w:rsid w:val="00BB26C8"/>
    <w:rsid w:val="00BB3B13"/>
    <w:rsid w:val="00BB3CD5"/>
    <w:rsid w:val="00BB4D9B"/>
    <w:rsid w:val="00BB54FD"/>
    <w:rsid w:val="00BB73FF"/>
    <w:rsid w:val="00BB7688"/>
    <w:rsid w:val="00BC01DB"/>
    <w:rsid w:val="00BC3E91"/>
    <w:rsid w:val="00BC60E1"/>
    <w:rsid w:val="00BC7423"/>
    <w:rsid w:val="00BC7598"/>
    <w:rsid w:val="00BC7CAC"/>
    <w:rsid w:val="00BD154D"/>
    <w:rsid w:val="00BD6D76"/>
    <w:rsid w:val="00BE20F1"/>
    <w:rsid w:val="00BE3A73"/>
    <w:rsid w:val="00BE3C83"/>
    <w:rsid w:val="00BE4316"/>
    <w:rsid w:val="00BE5628"/>
    <w:rsid w:val="00BE56B3"/>
    <w:rsid w:val="00BE5A5F"/>
    <w:rsid w:val="00BE6115"/>
    <w:rsid w:val="00BE676D"/>
    <w:rsid w:val="00BE788C"/>
    <w:rsid w:val="00BF02A8"/>
    <w:rsid w:val="00BF04E8"/>
    <w:rsid w:val="00BF1343"/>
    <w:rsid w:val="00BF16BF"/>
    <w:rsid w:val="00BF4D1F"/>
    <w:rsid w:val="00BF5E7B"/>
    <w:rsid w:val="00BF5EFB"/>
    <w:rsid w:val="00BF76BE"/>
    <w:rsid w:val="00BF79AE"/>
    <w:rsid w:val="00C02A73"/>
    <w:rsid w:val="00C063D2"/>
    <w:rsid w:val="00C07271"/>
    <w:rsid w:val="00C07FD9"/>
    <w:rsid w:val="00C0A07A"/>
    <w:rsid w:val="00C10955"/>
    <w:rsid w:val="00C10BA7"/>
    <w:rsid w:val="00C11C4D"/>
    <w:rsid w:val="00C162C0"/>
    <w:rsid w:val="00C16794"/>
    <w:rsid w:val="00C1712C"/>
    <w:rsid w:val="00C17C2F"/>
    <w:rsid w:val="00C20634"/>
    <w:rsid w:val="00C212E0"/>
    <w:rsid w:val="00C23E16"/>
    <w:rsid w:val="00C27606"/>
    <w:rsid w:val="00C27E37"/>
    <w:rsid w:val="00C30191"/>
    <w:rsid w:val="00C32713"/>
    <w:rsid w:val="00C34060"/>
    <w:rsid w:val="00C34ACC"/>
    <w:rsid w:val="00C351B8"/>
    <w:rsid w:val="00C35C00"/>
    <w:rsid w:val="00C36DBA"/>
    <w:rsid w:val="00C410D9"/>
    <w:rsid w:val="00C42534"/>
    <w:rsid w:val="00C43757"/>
    <w:rsid w:val="00C43F22"/>
    <w:rsid w:val="00C44DB7"/>
    <w:rsid w:val="00C4510A"/>
    <w:rsid w:val="00C47DC5"/>
    <w:rsid w:val="00C47F2E"/>
    <w:rsid w:val="00C51F01"/>
    <w:rsid w:val="00C52BA6"/>
    <w:rsid w:val="00C56D78"/>
    <w:rsid w:val="00C57A1A"/>
    <w:rsid w:val="00C60994"/>
    <w:rsid w:val="00C60BBD"/>
    <w:rsid w:val="00C610F8"/>
    <w:rsid w:val="00C6258F"/>
    <w:rsid w:val="00C62640"/>
    <w:rsid w:val="00C62C41"/>
    <w:rsid w:val="00C632AE"/>
    <w:rsid w:val="00C63DF6"/>
    <w:rsid w:val="00C63E58"/>
    <w:rsid w:val="00C6495E"/>
    <w:rsid w:val="00C665A2"/>
    <w:rsid w:val="00C6678E"/>
    <w:rsid w:val="00C670EE"/>
    <w:rsid w:val="00C67E3B"/>
    <w:rsid w:val="00C719B4"/>
    <w:rsid w:val="00C71A21"/>
    <w:rsid w:val="00C71F4C"/>
    <w:rsid w:val="00C73E03"/>
    <w:rsid w:val="00C76F13"/>
    <w:rsid w:val="00C774B0"/>
    <w:rsid w:val="00C77B29"/>
    <w:rsid w:val="00C82F6A"/>
    <w:rsid w:val="00C849B6"/>
    <w:rsid w:val="00C85947"/>
    <w:rsid w:val="00C85C00"/>
    <w:rsid w:val="00C87039"/>
    <w:rsid w:val="00C8718B"/>
    <w:rsid w:val="00C872E4"/>
    <w:rsid w:val="00C878D9"/>
    <w:rsid w:val="00C90311"/>
    <w:rsid w:val="00C91C26"/>
    <w:rsid w:val="00C932CA"/>
    <w:rsid w:val="00C9597F"/>
    <w:rsid w:val="00CA0087"/>
    <w:rsid w:val="00CA1C0C"/>
    <w:rsid w:val="00CA2BB2"/>
    <w:rsid w:val="00CA6A17"/>
    <w:rsid w:val="00CA73D5"/>
    <w:rsid w:val="00CB04BB"/>
    <w:rsid w:val="00CB2FC9"/>
    <w:rsid w:val="00CB5068"/>
    <w:rsid w:val="00CB5475"/>
    <w:rsid w:val="00CB6C3A"/>
    <w:rsid w:val="00CB7D2B"/>
    <w:rsid w:val="00CC14BA"/>
    <w:rsid w:val="00CC1C87"/>
    <w:rsid w:val="00CC3000"/>
    <w:rsid w:val="00CC4859"/>
    <w:rsid w:val="00CC7A35"/>
    <w:rsid w:val="00CD072A"/>
    <w:rsid w:val="00CD0B08"/>
    <w:rsid w:val="00CD1070"/>
    <w:rsid w:val="00CD2916"/>
    <w:rsid w:val="00CD40B1"/>
    <w:rsid w:val="00CD51E0"/>
    <w:rsid w:val="00CD5C3F"/>
    <w:rsid w:val="00CD6043"/>
    <w:rsid w:val="00CD77A8"/>
    <w:rsid w:val="00CD7F73"/>
    <w:rsid w:val="00CE26C5"/>
    <w:rsid w:val="00CE30E2"/>
    <w:rsid w:val="00CE36AF"/>
    <w:rsid w:val="00CE3C94"/>
    <w:rsid w:val="00CE47F3"/>
    <w:rsid w:val="00CE54DD"/>
    <w:rsid w:val="00CE7C68"/>
    <w:rsid w:val="00CF0DA5"/>
    <w:rsid w:val="00CF0F16"/>
    <w:rsid w:val="00CF260B"/>
    <w:rsid w:val="00CF26E3"/>
    <w:rsid w:val="00CF5D31"/>
    <w:rsid w:val="00CF5F3B"/>
    <w:rsid w:val="00CF6864"/>
    <w:rsid w:val="00CF75F1"/>
    <w:rsid w:val="00CF7733"/>
    <w:rsid w:val="00CF791A"/>
    <w:rsid w:val="00CF7EB9"/>
    <w:rsid w:val="00D00513"/>
    <w:rsid w:val="00D00D7D"/>
    <w:rsid w:val="00D00E27"/>
    <w:rsid w:val="00D030AE"/>
    <w:rsid w:val="00D139C8"/>
    <w:rsid w:val="00D1620E"/>
    <w:rsid w:val="00D16432"/>
    <w:rsid w:val="00D17F81"/>
    <w:rsid w:val="00D2142B"/>
    <w:rsid w:val="00D25AE6"/>
    <w:rsid w:val="00D2758C"/>
    <w:rsid w:val="00D275BF"/>
    <w:rsid w:val="00D275CA"/>
    <w:rsid w:val="00D2789B"/>
    <w:rsid w:val="00D27986"/>
    <w:rsid w:val="00D30707"/>
    <w:rsid w:val="00D345AB"/>
    <w:rsid w:val="00D3621C"/>
    <w:rsid w:val="00D36C9F"/>
    <w:rsid w:val="00D3757B"/>
    <w:rsid w:val="00D41566"/>
    <w:rsid w:val="00D42218"/>
    <w:rsid w:val="00D45116"/>
    <w:rsid w:val="00D45259"/>
    <w:rsid w:val="00D452F4"/>
    <w:rsid w:val="00D458EC"/>
    <w:rsid w:val="00D501B0"/>
    <w:rsid w:val="00D523FB"/>
    <w:rsid w:val="00D52582"/>
    <w:rsid w:val="00D531D0"/>
    <w:rsid w:val="00D55F6E"/>
    <w:rsid w:val="00D56A0E"/>
    <w:rsid w:val="00D57AD3"/>
    <w:rsid w:val="00D62F25"/>
    <w:rsid w:val="00D635FE"/>
    <w:rsid w:val="00D63E23"/>
    <w:rsid w:val="00D644B4"/>
    <w:rsid w:val="00D663F7"/>
    <w:rsid w:val="00D66A7B"/>
    <w:rsid w:val="00D707A9"/>
    <w:rsid w:val="00D729DE"/>
    <w:rsid w:val="00D7362C"/>
    <w:rsid w:val="00D75B6A"/>
    <w:rsid w:val="00D778DF"/>
    <w:rsid w:val="00D80778"/>
    <w:rsid w:val="00D812F6"/>
    <w:rsid w:val="00D83126"/>
    <w:rsid w:val="00D8333E"/>
    <w:rsid w:val="00D84792"/>
    <w:rsid w:val="00D84BDA"/>
    <w:rsid w:val="00D86D9E"/>
    <w:rsid w:val="00D86EC8"/>
    <w:rsid w:val="00D87013"/>
    <w:rsid w:val="00D876A8"/>
    <w:rsid w:val="00D87F26"/>
    <w:rsid w:val="00D90EFD"/>
    <w:rsid w:val="00D913F0"/>
    <w:rsid w:val="00D93063"/>
    <w:rsid w:val="00D933B0"/>
    <w:rsid w:val="00D951FC"/>
    <w:rsid w:val="00D96A1C"/>
    <w:rsid w:val="00D96D8A"/>
    <w:rsid w:val="00D977E8"/>
    <w:rsid w:val="00D97B16"/>
    <w:rsid w:val="00DA119B"/>
    <w:rsid w:val="00DB0914"/>
    <w:rsid w:val="00DB1C89"/>
    <w:rsid w:val="00DB3763"/>
    <w:rsid w:val="00DB4029"/>
    <w:rsid w:val="00DB5F4D"/>
    <w:rsid w:val="00DB66F2"/>
    <w:rsid w:val="00DB68DE"/>
    <w:rsid w:val="00DB6DA5"/>
    <w:rsid w:val="00DC076B"/>
    <w:rsid w:val="00DC0828"/>
    <w:rsid w:val="00DC17FD"/>
    <w:rsid w:val="00DC186F"/>
    <w:rsid w:val="00DC252F"/>
    <w:rsid w:val="00DC6050"/>
    <w:rsid w:val="00DC6097"/>
    <w:rsid w:val="00DC6445"/>
    <w:rsid w:val="00DC6F3D"/>
    <w:rsid w:val="00DC7A18"/>
    <w:rsid w:val="00DD0B84"/>
    <w:rsid w:val="00DD35E1"/>
    <w:rsid w:val="00DD43EA"/>
    <w:rsid w:val="00DD6BC8"/>
    <w:rsid w:val="00DE010B"/>
    <w:rsid w:val="00DE24C7"/>
    <w:rsid w:val="00DE4087"/>
    <w:rsid w:val="00DE50C3"/>
    <w:rsid w:val="00DE6022"/>
    <w:rsid w:val="00DE6F44"/>
    <w:rsid w:val="00DE7D54"/>
    <w:rsid w:val="00DF1B58"/>
    <w:rsid w:val="00DF20A4"/>
    <w:rsid w:val="00DF3AD1"/>
    <w:rsid w:val="00DF528B"/>
    <w:rsid w:val="00E009DA"/>
    <w:rsid w:val="00E00B36"/>
    <w:rsid w:val="00E027C9"/>
    <w:rsid w:val="00E03277"/>
    <w:rsid w:val="00E037D9"/>
    <w:rsid w:val="00E04927"/>
    <w:rsid w:val="00E05C2E"/>
    <w:rsid w:val="00E107EF"/>
    <w:rsid w:val="00E11A48"/>
    <w:rsid w:val="00E123BC"/>
    <w:rsid w:val="00E130EB"/>
    <w:rsid w:val="00E143F4"/>
    <w:rsid w:val="00E162CD"/>
    <w:rsid w:val="00E17FA5"/>
    <w:rsid w:val="00E20742"/>
    <w:rsid w:val="00E21BFE"/>
    <w:rsid w:val="00E21C88"/>
    <w:rsid w:val="00E223AC"/>
    <w:rsid w:val="00E23802"/>
    <w:rsid w:val="00E24B2B"/>
    <w:rsid w:val="00E25B84"/>
    <w:rsid w:val="00E26930"/>
    <w:rsid w:val="00E26B0A"/>
    <w:rsid w:val="00E27257"/>
    <w:rsid w:val="00E27D04"/>
    <w:rsid w:val="00E27F4F"/>
    <w:rsid w:val="00E33C65"/>
    <w:rsid w:val="00E35BE7"/>
    <w:rsid w:val="00E37BF3"/>
    <w:rsid w:val="00E445EB"/>
    <w:rsid w:val="00E449D0"/>
    <w:rsid w:val="00E44A34"/>
    <w:rsid w:val="00E4506A"/>
    <w:rsid w:val="00E477CB"/>
    <w:rsid w:val="00E53F99"/>
    <w:rsid w:val="00E542BB"/>
    <w:rsid w:val="00E56510"/>
    <w:rsid w:val="00E62EA8"/>
    <w:rsid w:val="00E67A6E"/>
    <w:rsid w:val="00E70096"/>
    <w:rsid w:val="00E71B43"/>
    <w:rsid w:val="00E7321C"/>
    <w:rsid w:val="00E73B15"/>
    <w:rsid w:val="00E74215"/>
    <w:rsid w:val="00E752E8"/>
    <w:rsid w:val="00E81612"/>
    <w:rsid w:val="00E8258D"/>
    <w:rsid w:val="00E82BD7"/>
    <w:rsid w:val="00E84076"/>
    <w:rsid w:val="00E859E3"/>
    <w:rsid w:val="00E87D18"/>
    <w:rsid w:val="00E87D62"/>
    <w:rsid w:val="00E910C0"/>
    <w:rsid w:val="00E92036"/>
    <w:rsid w:val="00E94ADB"/>
    <w:rsid w:val="00E97333"/>
    <w:rsid w:val="00E9ACFF"/>
    <w:rsid w:val="00EA486E"/>
    <w:rsid w:val="00EA4FA3"/>
    <w:rsid w:val="00EB001B"/>
    <w:rsid w:val="00EB0E47"/>
    <w:rsid w:val="00EB3082"/>
    <w:rsid w:val="00EB32A7"/>
    <w:rsid w:val="00EB63B3"/>
    <w:rsid w:val="00EB66B4"/>
    <w:rsid w:val="00EB6C33"/>
    <w:rsid w:val="00EB78B1"/>
    <w:rsid w:val="00EBD83A"/>
    <w:rsid w:val="00EC1DEA"/>
    <w:rsid w:val="00EC27FD"/>
    <w:rsid w:val="00EC297C"/>
    <w:rsid w:val="00EC483B"/>
    <w:rsid w:val="00EC6F62"/>
    <w:rsid w:val="00ED04F2"/>
    <w:rsid w:val="00ED18DF"/>
    <w:rsid w:val="00ED1D54"/>
    <w:rsid w:val="00ED2EA2"/>
    <w:rsid w:val="00ED4B0B"/>
    <w:rsid w:val="00ED6019"/>
    <w:rsid w:val="00ED6034"/>
    <w:rsid w:val="00ED74CC"/>
    <w:rsid w:val="00ED7830"/>
    <w:rsid w:val="00ED7956"/>
    <w:rsid w:val="00ED79F4"/>
    <w:rsid w:val="00EE1219"/>
    <w:rsid w:val="00EE1700"/>
    <w:rsid w:val="00EE2810"/>
    <w:rsid w:val="00EE2BFF"/>
    <w:rsid w:val="00EE30BA"/>
    <w:rsid w:val="00EE3909"/>
    <w:rsid w:val="00EF4205"/>
    <w:rsid w:val="00EF4F74"/>
    <w:rsid w:val="00EF5939"/>
    <w:rsid w:val="00F01714"/>
    <w:rsid w:val="00F0258F"/>
    <w:rsid w:val="00F02D06"/>
    <w:rsid w:val="00F04932"/>
    <w:rsid w:val="00F04CD8"/>
    <w:rsid w:val="00F056E5"/>
    <w:rsid w:val="00F06FDD"/>
    <w:rsid w:val="00F07237"/>
    <w:rsid w:val="00F07B65"/>
    <w:rsid w:val="00F1023F"/>
    <w:rsid w:val="00F10819"/>
    <w:rsid w:val="00F11219"/>
    <w:rsid w:val="00F150C3"/>
    <w:rsid w:val="00F16F35"/>
    <w:rsid w:val="00F17559"/>
    <w:rsid w:val="00F20685"/>
    <w:rsid w:val="00F21CA1"/>
    <w:rsid w:val="00F2229D"/>
    <w:rsid w:val="00F25ABB"/>
    <w:rsid w:val="00F266F0"/>
    <w:rsid w:val="00F26F62"/>
    <w:rsid w:val="00F27963"/>
    <w:rsid w:val="00F30103"/>
    <w:rsid w:val="00F30446"/>
    <w:rsid w:val="00F312A7"/>
    <w:rsid w:val="00F35940"/>
    <w:rsid w:val="00F401BD"/>
    <w:rsid w:val="00F40B40"/>
    <w:rsid w:val="00F4135D"/>
    <w:rsid w:val="00F41F1B"/>
    <w:rsid w:val="00F45310"/>
    <w:rsid w:val="00F45B02"/>
    <w:rsid w:val="00F46BD9"/>
    <w:rsid w:val="00F4739D"/>
    <w:rsid w:val="00F4798F"/>
    <w:rsid w:val="00F5185F"/>
    <w:rsid w:val="00F54048"/>
    <w:rsid w:val="00F60BE0"/>
    <w:rsid w:val="00F62520"/>
    <w:rsid w:val="00F6280E"/>
    <w:rsid w:val="00F639D5"/>
    <w:rsid w:val="00F666EC"/>
    <w:rsid w:val="00F67646"/>
    <w:rsid w:val="00F7050A"/>
    <w:rsid w:val="00F7163F"/>
    <w:rsid w:val="00F73572"/>
    <w:rsid w:val="00F7360C"/>
    <w:rsid w:val="00F75533"/>
    <w:rsid w:val="00F76B2D"/>
    <w:rsid w:val="00F8036D"/>
    <w:rsid w:val="00F809DC"/>
    <w:rsid w:val="00F80F1B"/>
    <w:rsid w:val="00F830CE"/>
    <w:rsid w:val="00F86EB0"/>
    <w:rsid w:val="00F962D9"/>
    <w:rsid w:val="00FA07C6"/>
    <w:rsid w:val="00FA1388"/>
    <w:rsid w:val="00FA154B"/>
    <w:rsid w:val="00FA2344"/>
    <w:rsid w:val="00FA3123"/>
    <w:rsid w:val="00FA3811"/>
    <w:rsid w:val="00FA3B9F"/>
    <w:rsid w:val="00FA3F06"/>
    <w:rsid w:val="00FA4A26"/>
    <w:rsid w:val="00FA7084"/>
    <w:rsid w:val="00FA7BEF"/>
    <w:rsid w:val="00FB1105"/>
    <w:rsid w:val="00FB14BB"/>
    <w:rsid w:val="00FB1929"/>
    <w:rsid w:val="00FB255D"/>
    <w:rsid w:val="00FB2689"/>
    <w:rsid w:val="00FB5FD9"/>
    <w:rsid w:val="00FB6713"/>
    <w:rsid w:val="00FB7491"/>
    <w:rsid w:val="00FB76B3"/>
    <w:rsid w:val="00FB7CF0"/>
    <w:rsid w:val="00FB7FFE"/>
    <w:rsid w:val="00FC16D7"/>
    <w:rsid w:val="00FC39C3"/>
    <w:rsid w:val="00FC46DE"/>
    <w:rsid w:val="00FD1398"/>
    <w:rsid w:val="00FD15AD"/>
    <w:rsid w:val="00FD33AB"/>
    <w:rsid w:val="00FD3BA4"/>
    <w:rsid w:val="00FD3C72"/>
    <w:rsid w:val="00FD4724"/>
    <w:rsid w:val="00FD4A68"/>
    <w:rsid w:val="00FD4A6A"/>
    <w:rsid w:val="00FD5CB1"/>
    <w:rsid w:val="00FD68ED"/>
    <w:rsid w:val="00FD7E00"/>
    <w:rsid w:val="00FE0120"/>
    <w:rsid w:val="00FE2824"/>
    <w:rsid w:val="00FE2EA5"/>
    <w:rsid w:val="00FE2F0E"/>
    <w:rsid w:val="00FE423B"/>
    <w:rsid w:val="00FE4F54"/>
    <w:rsid w:val="00FE53F2"/>
    <w:rsid w:val="00FE661F"/>
    <w:rsid w:val="00FF0400"/>
    <w:rsid w:val="00FF3D6B"/>
    <w:rsid w:val="00FF3E76"/>
    <w:rsid w:val="00FF5407"/>
    <w:rsid w:val="00FF604E"/>
    <w:rsid w:val="00FF6C7C"/>
    <w:rsid w:val="00FF6F66"/>
    <w:rsid w:val="010547A9"/>
    <w:rsid w:val="01280713"/>
    <w:rsid w:val="016B41F8"/>
    <w:rsid w:val="01754C0E"/>
    <w:rsid w:val="0185E2B0"/>
    <w:rsid w:val="01DCF52F"/>
    <w:rsid w:val="01EB0266"/>
    <w:rsid w:val="0203A07C"/>
    <w:rsid w:val="0206E7F5"/>
    <w:rsid w:val="0216AC0C"/>
    <w:rsid w:val="02182C7E"/>
    <w:rsid w:val="024EB9CF"/>
    <w:rsid w:val="024F2794"/>
    <w:rsid w:val="026F4CF2"/>
    <w:rsid w:val="02840F29"/>
    <w:rsid w:val="0288ADAF"/>
    <w:rsid w:val="028CD75C"/>
    <w:rsid w:val="02D06457"/>
    <w:rsid w:val="02DF0462"/>
    <w:rsid w:val="02ECCEC9"/>
    <w:rsid w:val="0388AC93"/>
    <w:rsid w:val="038DD057"/>
    <w:rsid w:val="0413F5C7"/>
    <w:rsid w:val="04313FFE"/>
    <w:rsid w:val="04372EE2"/>
    <w:rsid w:val="047EDFD6"/>
    <w:rsid w:val="04945153"/>
    <w:rsid w:val="051B2617"/>
    <w:rsid w:val="05217097"/>
    <w:rsid w:val="05413D29"/>
    <w:rsid w:val="05D76CC2"/>
    <w:rsid w:val="05E1DC79"/>
    <w:rsid w:val="05EA4E40"/>
    <w:rsid w:val="0609F774"/>
    <w:rsid w:val="065D0279"/>
    <w:rsid w:val="06DC42B2"/>
    <w:rsid w:val="071C3CDE"/>
    <w:rsid w:val="071E566B"/>
    <w:rsid w:val="07951945"/>
    <w:rsid w:val="079560E5"/>
    <w:rsid w:val="07A76F9F"/>
    <w:rsid w:val="07CD0ECD"/>
    <w:rsid w:val="07EDEE81"/>
    <w:rsid w:val="07F054F3"/>
    <w:rsid w:val="080274BA"/>
    <w:rsid w:val="08124D69"/>
    <w:rsid w:val="081E8872"/>
    <w:rsid w:val="0902FD5A"/>
    <w:rsid w:val="0948B748"/>
    <w:rsid w:val="094F3F99"/>
    <w:rsid w:val="09BD069E"/>
    <w:rsid w:val="09F54BBE"/>
    <w:rsid w:val="0A0803EA"/>
    <w:rsid w:val="0AB8BFA9"/>
    <w:rsid w:val="0AD1B492"/>
    <w:rsid w:val="0AE0A25B"/>
    <w:rsid w:val="0AF9DB02"/>
    <w:rsid w:val="0B0305F7"/>
    <w:rsid w:val="0B23B3F6"/>
    <w:rsid w:val="0B3D6B31"/>
    <w:rsid w:val="0B685AA6"/>
    <w:rsid w:val="0B6C81B4"/>
    <w:rsid w:val="0B8C737D"/>
    <w:rsid w:val="0BA933DF"/>
    <w:rsid w:val="0BB7F4AD"/>
    <w:rsid w:val="0BD4B19D"/>
    <w:rsid w:val="0C14A01F"/>
    <w:rsid w:val="0C293FE8"/>
    <w:rsid w:val="0C4BBDDD"/>
    <w:rsid w:val="0C51463D"/>
    <w:rsid w:val="0C7441AC"/>
    <w:rsid w:val="0CB8B801"/>
    <w:rsid w:val="0CC6F523"/>
    <w:rsid w:val="0D08C829"/>
    <w:rsid w:val="0D4C65CA"/>
    <w:rsid w:val="0D5F104E"/>
    <w:rsid w:val="0E4FDAEA"/>
    <w:rsid w:val="0E754733"/>
    <w:rsid w:val="0E7C0341"/>
    <w:rsid w:val="0E8B1D3E"/>
    <w:rsid w:val="0EA7F0E8"/>
    <w:rsid w:val="0EC1E916"/>
    <w:rsid w:val="0EC51007"/>
    <w:rsid w:val="0F08505A"/>
    <w:rsid w:val="0F1AEDE7"/>
    <w:rsid w:val="0F594251"/>
    <w:rsid w:val="0F9EC5D7"/>
    <w:rsid w:val="0FE83CCC"/>
    <w:rsid w:val="101C5BCE"/>
    <w:rsid w:val="101F81C7"/>
    <w:rsid w:val="102043A6"/>
    <w:rsid w:val="1084B60E"/>
    <w:rsid w:val="109A4DC1"/>
    <w:rsid w:val="10CA8106"/>
    <w:rsid w:val="110B4B3E"/>
    <w:rsid w:val="1183A7BE"/>
    <w:rsid w:val="121C0048"/>
    <w:rsid w:val="12BC8A1D"/>
    <w:rsid w:val="12F8DA64"/>
    <w:rsid w:val="13A3C4E7"/>
    <w:rsid w:val="13A6A3B2"/>
    <w:rsid w:val="13C67F1B"/>
    <w:rsid w:val="13C78B6B"/>
    <w:rsid w:val="13D6DDF0"/>
    <w:rsid w:val="13DE078C"/>
    <w:rsid w:val="14333203"/>
    <w:rsid w:val="149EF676"/>
    <w:rsid w:val="14E00235"/>
    <w:rsid w:val="15318AB6"/>
    <w:rsid w:val="153BB609"/>
    <w:rsid w:val="158E51D3"/>
    <w:rsid w:val="15E7A962"/>
    <w:rsid w:val="15EC308D"/>
    <w:rsid w:val="15FE75F4"/>
    <w:rsid w:val="163F8780"/>
    <w:rsid w:val="168CD955"/>
    <w:rsid w:val="16A4F4DD"/>
    <w:rsid w:val="16F689A5"/>
    <w:rsid w:val="170AFE9D"/>
    <w:rsid w:val="173B8661"/>
    <w:rsid w:val="17562CA0"/>
    <w:rsid w:val="17B49DA0"/>
    <w:rsid w:val="17C432EE"/>
    <w:rsid w:val="17D26F4D"/>
    <w:rsid w:val="17DE03E9"/>
    <w:rsid w:val="17F4761D"/>
    <w:rsid w:val="181084FB"/>
    <w:rsid w:val="182A0927"/>
    <w:rsid w:val="182AF8A0"/>
    <w:rsid w:val="18737411"/>
    <w:rsid w:val="18AB27A8"/>
    <w:rsid w:val="18E808A7"/>
    <w:rsid w:val="18FA1434"/>
    <w:rsid w:val="1922AEFC"/>
    <w:rsid w:val="1975F6B5"/>
    <w:rsid w:val="19CE22D4"/>
    <w:rsid w:val="19ED1B9D"/>
    <w:rsid w:val="1A989BD5"/>
    <w:rsid w:val="1AD0220E"/>
    <w:rsid w:val="1AE5E074"/>
    <w:rsid w:val="1B2033B1"/>
    <w:rsid w:val="1B2FA03E"/>
    <w:rsid w:val="1B500C04"/>
    <w:rsid w:val="1B6633E9"/>
    <w:rsid w:val="1BA1D6D3"/>
    <w:rsid w:val="1BB4FB11"/>
    <w:rsid w:val="1BE611ED"/>
    <w:rsid w:val="1C0CECB4"/>
    <w:rsid w:val="1C37D41C"/>
    <w:rsid w:val="1C5EF09F"/>
    <w:rsid w:val="1CA241E5"/>
    <w:rsid w:val="1CC10CDC"/>
    <w:rsid w:val="1CF78B34"/>
    <w:rsid w:val="1D01EC9D"/>
    <w:rsid w:val="1D7EAF90"/>
    <w:rsid w:val="1DA6D3E8"/>
    <w:rsid w:val="1DABD987"/>
    <w:rsid w:val="1DC2A90E"/>
    <w:rsid w:val="1DF3350E"/>
    <w:rsid w:val="1E01F7B3"/>
    <w:rsid w:val="1E2FA278"/>
    <w:rsid w:val="1E6B3637"/>
    <w:rsid w:val="1E95F7FC"/>
    <w:rsid w:val="1ECE76E3"/>
    <w:rsid w:val="1EDE14AE"/>
    <w:rsid w:val="1EEA3F79"/>
    <w:rsid w:val="1F16E1EA"/>
    <w:rsid w:val="1F3A84ED"/>
    <w:rsid w:val="1F7641C1"/>
    <w:rsid w:val="1F7A0D9D"/>
    <w:rsid w:val="1F7FE6A6"/>
    <w:rsid w:val="1F7FF3B0"/>
    <w:rsid w:val="1FADD587"/>
    <w:rsid w:val="1FB6E560"/>
    <w:rsid w:val="1FF54827"/>
    <w:rsid w:val="206745B3"/>
    <w:rsid w:val="20B379C1"/>
    <w:rsid w:val="2123D770"/>
    <w:rsid w:val="214685CB"/>
    <w:rsid w:val="219B1DE7"/>
    <w:rsid w:val="21CB9CA8"/>
    <w:rsid w:val="21DC0504"/>
    <w:rsid w:val="223419D8"/>
    <w:rsid w:val="224DA191"/>
    <w:rsid w:val="227A450B"/>
    <w:rsid w:val="22C0EC29"/>
    <w:rsid w:val="23567CD5"/>
    <w:rsid w:val="2356C8CE"/>
    <w:rsid w:val="23A56D81"/>
    <w:rsid w:val="23B5094E"/>
    <w:rsid w:val="23C3066F"/>
    <w:rsid w:val="246C8370"/>
    <w:rsid w:val="2476DD79"/>
    <w:rsid w:val="24AD65D2"/>
    <w:rsid w:val="24F29C8D"/>
    <w:rsid w:val="2531B53F"/>
    <w:rsid w:val="259D2EE4"/>
    <w:rsid w:val="25B9D3AE"/>
    <w:rsid w:val="25D011AB"/>
    <w:rsid w:val="25DCB314"/>
    <w:rsid w:val="25DE667F"/>
    <w:rsid w:val="25FAF320"/>
    <w:rsid w:val="25FECCFB"/>
    <w:rsid w:val="260B3FCA"/>
    <w:rsid w:val="262E9651"/>
    <w:rsid w:val="26408F26"/>
    <w:rsid w:val="26493633"/>
    <w:rsid w:val="264B956E"/>
    <w:rsid w:val="2677BC7F"/>
    <w:rsid w:val="26C29D2C"/>
    <w:rsid w:val="272DEC8C"/>
    <w:rsid w:val="2809F46E"/>
    <w:rsid w:val="281E77CF"/>
    <w:rsid w:val="28792A87"/>
    <w:rsid w:val="2896D99E"/>
    <w:rsid w:val="28C2778F"/>
    <w:rsid w:val="2917BB52"/>
    <w:rsid w:val="292A75B0"/>
    <w:rsid w:val="29459278"/>
    <w:rsid w:val="2A04C3AE"/>
    <w:rsid w:val="2AE6660E"/>
    <w:rsid w:val="2B11AA2A"/>
    <w:rsid w:val="2B14A80B"/>
    <w:rsid w:val="2B1AA316"/>
    <w:rsid w:val="2B748E10"/>
    <w:rsid w:val="2B91402E"/>
    <w:rsid w:val="2BB52201"/>
    <w:rsid w:val="2C273C61"/>
    <w:rsid w:val="2C60F597"/>
    <w:rsid w:val="2C95007E"/>
    <w:rsid w:val="2C9CF1A8"/>
    <w:rsid w:val="2CEA8B70"/>
    <w:rsid w:val="2D0E36C5"/>
    <w:rsid w:val="2D0FF0CB"/>
    <w:rsid w:val="2D1134C3"/>
    <w:rsid w:val="2D24F9CD"/>
    <w:rsid w:val="2DC0E64E"/>
    <w:rsid w:val="2DCAEEF1"/>
    <w:rsid w:val="2E2C50DD"/>
    <w:rsid w:val="2E33D288"/>
    <w:rsid w:val="2E3B1FBB"/>
    <w:rsid w:val="2E805EDE"/>
    <w:rsid w:val="2EB3D8A0"/>
    <w:rsid w:val="2F2C3FED"/>
    <w:rsid w:val="2F2F02D4"/>
    <w:rsid w:val="2FEC0BF8"/>
    <w:rsid w:val="3067745D"/>
    <w:rsid w:val="308AF359"/>
    <w:rsid w:val="3126A651"/>
    <w:rsid w:val="31676F9E"/>
    <w:rsid w:val="31E2E1E9"/>
    <w:rsid w:val="323B95A3"/>
    <w:rsid w:val="3277CE93"/>
    <w:rsid w:val="3292CEB7"/>
    <w:rsid w:val="32AA38ED"/>
    <w:rsid w:val="32B96D15"/>
    <w:rsid w:val="332D65D0"/>
    <w:rsid w:val="333C8ECC"/>
    <w:rsid w:val="3341BB45"/>
    <w:rsid w:val="33577F0F"/>
    <w:rsid w:val="34360FE9"/>
    <w:rsid w:val="3457FB5A"/>
    <w:rsid w:val="349AFB21"/>
    <w:rsid w:val="34B70C35"/>
    <w:rsid w:val="34B889C3"/>
    <w:rsid w:val="34BD3B04"/>
    <w:rsid w:val="34C86C57"/>
    <w:rsid w:val="357EBFB0"/>
    <w:rsid w:val="35887072"/>
    <w:rsid w:val="358B5ABD"/>
    <w:rsid w:val="35910565"/>
    <w:rsid w:val="35ABC3FC"/>
    <w:rsid w:val="35B07A2A"/>
    <w:rsid w:val="3602B780"/>
    <w:rsid w:val="36203342"/>
    <w:rsid w:val="36471EAE"/>
    <w:rsid w:val="369CFCF9"/>
    <w:rsid w:val="36A2D3A2"/>
    <w:rsid w:val="36B6E017"/>
    <w:rsid w:val="36D40C93"/>
    <w:rsid w:val="370EAA21"/>
    <w:rsid w:val="371B948A"/>
    <w:rsid w:val="371ED00A"/>
    <w:rsid w:val="37F43F06"/>
    <w:rsid w:val="381C399D"/>
    <w:rsid w:val="38205CCC"/>
    <w:rsid w:val="382A7ED8"/>
    <w:rsid w:val="385495B2"/>
    <w:rsid w:val="3856FAC0"/>
    <w:rsid w:val="38761026"/>
    <w:rsid w:val="39566ED0"/>
    <w:rsid w:val="39699F96"/>
    <w:rsid w:val="3978EB25"/>
    <w:rsid w:val="3981BA5E"/>
    <w:rsid w:val="39AF32B5"/>
    <w:rsid w:val="39D06BED"/>
    <w:rsid w:val="39D22593"/>
    <w:rsid w:val="39DEDDAB"/>
    <w:rsid w:val="39F6B28C"/>
    <w:rsid w:val="3A6815E5"/>
    <w:rsid w:val="3A774275"/>
    <w:rsid w:val="3A8D7661"/>
    <w:rsid w:val="3AAC1C2E"/>
    <w:rsid w:val="3AE07259"/>
    <w:rsid w:val="3AEA7C59"/>
    <w:rsid w:val="3B42706A"/>
    <w:rsid w:val="3B93F9FE"/>
    <w:rsid w:val="3B971F2C"/>
    <w:rsid w:val="3BBE1CC9"/>
    <w:rsid w:val="3CAAD93F"/>
    <w:rsid w:val="3CD189E1"/>
    <w:rsid w:val="3CD71640"/>
    <w:rsid w:val="3D9CDDB2"/>
    <w:rsid w:val="3DC3C9D2"/>
    <w:rsid w:val="3DE2E2AC"/>
    <w:rsid w:val="3DEE2E8B"/>
    <w:rsid w:val="3E036D3E"/>
    <w:rsid w:val="3E71E655"/>
    <w:rsid w:val="3F3CBE3E"/>
    <w:rsid w:val="3F4C67D3"/>
    <w:rsid w:val="3F5AB188"/>
    <w:rsid w:val="3F77733C"/>
    <w:rsid w:val="4042A2AC"/>
    <w:rsid w:val="4052653F"/>
    <w:rsid w:val="40595D21"/>
    <w:rsid w:val="4066DFE1"/>
    <w:rsid w:val="409B23FF"/>
    <w:rsid w:val="40BB7B5B"/>
    <w:rsid w:val="40BCCA0B"/>
    <w:rsid w:val="40F7835F"/>
    <w:rsid w:val="41A19177"/>
    <w:rsid w:val="41C7F2AF"/>
    <w:rsid w:val="41DA9E2A"/>
    <w:rsid w:val="42222B5C"/>
    <w:rsid w:val="424CC58F"/>
    <w:rsid w:val="42F53C37"/>
    <w:rsid w:val="430B8442"/>
    <w:rsid w:val="432E74EA"/>
    <w:rsid w:val="4364A69F"/>
    <w:rsid w:val="43B9E86E"/>
    <w:rsid w:val="43ED330E"/>
    <w:rsid w:val="44297DD3"/>
    <w:rsid w:val="44421748"/>
    <w:rsid w:val="44F3EF7C"/>
    <w:rsid w:val="44F59C3D"/>
    <w:rsid w:val="44FAC20A"/>
    <w:rsid w:val="4514D0DA"/>
    <w:rsid w:val="45356DA0"/>
    <w:rsid w:val="46098A34"/>
    <w:rsid w:val="46476311"/>
    <w:rsid w:val="46486909"/>
    <w:rsid w:val="464B40A1"/>
    <w:rsid w:val="46A5D0E0"/>
    <w:rsid w:val="46D78219"/>
    <w:rsid w:val="46F6F64F"/>
    <w:rsid w:val="470D1E9D"/>
    <w:rsid w:val="4729F47E"/>
    <w:rsid w:val="472BEC6A"/>
    <w:rsid w:val="4740F5EC"/>
    <w:rsid w:val="47637941"/>
    <w:rsid w:val="478488EE"/>
    <w:rsid w:val="47AA3AB5"/>
    <w:rsid w:val="47B47367"/>
    <w:rsid w:val="48C3D391"/>
    <w:rsid w:val="48DEB829"/>
    <w:rsid w:val="490F92E5"/>
    <w:rsid w:val="49504DE0"/>
    <w:rsid w:val="498ABF80"/>
    <w:rsid w:val="49BDDD87"/>
    <w:rsid w:val="49E315F7"/>
    <w:rsid w:val="49FAE9CE"/>
    <w:rsid w:val="4A523EB8"/>
    <w:rsid w:val="4A5BAEC3"/>
    <w:rsid w:val="4A6AD795"/>
    <w:rsid w:val="4B180B02"/>
    <w:rsid w:val="4B1902E7"/>
    <w:rsid w:val="4B5DED59"/>
    <w:rsid w:val="4B6E5A00"/>
    <w:rsid w:val="4B777658"/>
    <w:rsid w:val="4BDE66BF"/>
    <w:rsid w:val="4BE0D16A"/>
    <w:rsid w:val="4C0A6123"/>
    <w:rsid w:val="4C35D8BC"/>
    <w:rsid w:val="4C589BA8"/>
    <w:rsid w:val="4C8A9DE2"/>
    <w:rsid w:val="4C940B9B"/>
    <w:rsid w:val="4C9C2BCD"/>
    <w:rsid w:val="4CA64338"/>
    <w:rsid w:val="4CAAC89E"/>
    <w:rsid w:val="4CC39B79"/>
    <w:rsid w:val="4CD822D4"/>
    <w:rsid w:val="4CE712E4"/>
    <w:rsid w:val="4CEDDD1D"/>
    <w:rsid w:val="4D1A6C54"/>
    <w:rsid w:val="4DB96294"/>
    <w:rsid w:val="4DF7C11E"/>
    <w:rsid w:val="4E620DE7"/>
    <w:rsid w:val="4E966684"/>
    <w:rsid w:val="4F05A3FB"/>
    <w:rsid w:val="4F87A7A2"/>
    <w:rsid w:val="4F9FD09A"/>
    <w:rsid w:val="4FC52D0D"/>
    <w:rsid w:val="4FFB1F92"/>
    <w:rsid w:val="5039FC43"/>
    <w:rsid w:val="5094A858"/>
    <w:rsid w:val="50A7A78E"/>
    <w:rsid w:val="50BC4CAF"/>
    <w:rsid w:val="50BE8C69"/>
    <w:rsid w:val="50F2CD24"/>
    <w:rsid w:val="510D2242"/>
    <w:rsid w:val="5137F49E"/>
    <w:rsid w:val="51778866"/>
    <w:rsid w:val="519C68D2"/>
    <w:rsid w:val="51D66568"/>
    <w:rsid w:val="5209CA18"/>
    <w:rsid w:val="521A3449"/>
    <w:rsid w:val="5225EFBC"/>
    <w:rsid w:val="526553F5"/>
    <w:rsid w:val="53366BAC"/>
    <w:rsid w:val="5353CF1D"/>
    <w:rsid w:val="5390FEAB"/>
    <w:rsid w:val="53B49F69"/>
    <w:rsid w:val="53C8595B"/>
    <w:rsid w:val="53D4AB1B"/>
    <w:rsid w:val="549B5784"/>
    <w:rsid w:val="5543D2C3"/>
    <w:rsid w:val="554426CE"/>
    <w:rsid w:val="555F256E"/>
    <w:rsid w:val="562A293F"/>
    <w:rsid w:val="56518A9F"/>
    <w:rsid w:val="565EBC69"/>
    <w:rsid w:val="56A3E83D"/>
    <w:rsid w:val="56CCE4D6"/>
    <w:rsid w:val="56FD7AA1"/>
    <w:rsid w:val="5713E363"/>
    <w:rsid w:val="576124D6"/>
    <w:rsid w:val="57A7AE94"/>
    <w:rsid w:val="57AF6889"/>
    <w:rsid w:val="57CECF18"/>
    <w:rsid w:val="581CA93D"/>
    <w:rsid w:val="5842CEFB"/>
    <w:rsid w:val="58AD5E49"/>
    <w:rsid w:val="58F72473"/>
    <w:rsid w:val="59284745"/>
    <w:rsid w:val="5935322D"/>
    <w:rsid w:val="59929C00"/>
    <w:rsid w:val="5A006FDA"/>
    <w:rsid w:val="5A16D52B"/>
    <w:rsid w:val="5A1719B8"/>
    <w:rsid w:val="5A1BB289"/>
    <w:rsid w:val="5A1FD499"/>
    <w:rsid w:val="5A6FE465"/>
    <w:rsid w:val="5A8CA212"/>
    <w:rsid w:val="5AAD273C"/>
    <w:rsid w:val="5AE4130E"/>
    <w:rsid w:val="5AECC250"/>
    <w:rsid w:val="5AF31B97"/>
    <w:rsid w:val="5BBF35EA"/>
    <w:rsid w:val="5BF2C393"/>
    <w:rsid w:val="5C197156"/>
    <w:rsid w:val="5C28EDA9"/>
    <w:rsid w:val="5C5F2F1F"/>
    <w:rsid w:val="5C789B3F"/>
    <w:rsid w:val="5C970247"/>
    <w:rsid w:val="5CA518B7"/>
    <w:rsid w:val="5CA82382"/>
    <w:rsid w:val="5CC6CA6A"/>
    <w:rsid w:val="5CDB697B"/>
    <w:rsid w:val="5CF242D9"/>
    <w:rsid w:val="5D0FEA9D"/>
    <w:rsid w:val="5D405A0D"/>
    <w:rsid w:val="5D7FA50F"/>
    <w:rsid w:val="5D906D6B"/>
    <w:rsid w:val="5DA6B840"/>
    <w:rsid w:val="5DC6FA32"/>
    <w:rsid w:val="5DFB25E2"/>
    <w:rsid w:val="5E40911D"/>
    <w:rsid w:val="5E92BF88"/>
    <w:rsid w:val="5EAF2C38"/>
    <w:rsid w:val="5F0D4109"/>
    <w:rsid w:val="5F269F37"/>
    <w:rsid w:val="5F3D62B0"/>
    <w:rsid w:val="5F4AED78"/>
    <w:rsid w:val="5F628F2B"/>
    <w:rsid w:val="5F72EE38"/>
    <w:rsid w:val="5F74BB5A"/>
    <w:rsid w:val="5FDF04F5"/>
    <w:rsid w:val="5FFAD298"/>
    <w:rsid w:val="6019642E"/>
    <w:rsid w:val="60387E4E"/>
    <w:rsid w:val="6040D26F"/>
    <w:rsid w:val="6044652E"/>
    <w:rsid w:val="60633A9E"/>
    <w:rsid w:val="6082BC40"/>
    <w:rsid w:val="609C4F11"/>
    <w:rsid w:val="60A3AF1D"/>
    <w:rsid w:val="60B8885B"/>
    <w:rsid w:val="60ED15DC"/>
    <w:rsid w:val="60F49B6D"/>
    <w:rsid w:val="611C4A93"/>
    <w:rsid w:val="614283B1"/>
    <w:rsid w:val="61531027"/>
    <w:rsid w:val="6155B83F"/>
    <w:rsid w:val="61569992"/>
    <w:rsid w:val="6161CA23"/>
    <w:rsid w:val="620869BB"/>
    <w:rsid w:val="62717811"/>
    <w:rsid w:val="62B4306D"/>
    <w:rsid w:val="62EF2214"/>
    <w:rsid w:val="632B88FF"/>
    <w:rsid w:val="6344DF9F"/>
    <w:rsid w:val="637B95FE"/>
    <w:rsid w:val="63DEF288"/>
    <w:rsid w:val="6408D71D"/>
    <w:rsid w:val="64C9EA3E"/>
    <w:rsid w:val="64DC0BE5"/>
    <w:rsid w:val="64FAE089"/>
    <w:rsid w:val="65073795"/>
    <w:rsid w:val="650E217A"/>
    <w:rsid w:val="651454D4"/>
    <w:rsid w:val="65245FAA"/>
    <w:rsid w:val="65627408"/>
    <w:rsid w:val="65635B41"/>
    <w:rsid w:val="65AE0A1B"/>
    <w:rsid w:val="65E98D73"/>
    <w:rsid w:val="661EBC76"/>
    <w:rsid w:val="663FC81E"/>
    <w:rsid w:val="664A25A1"/>
    <w:rsid w:val="667EA916"/>
    <w:rsid w:val="66AADC02"/>
    <w:rsid w:val="66B8EEF6"/>
    <w:rsid w:val="66C07BD3"/>
    <w:rsid w:val="66CE11F2"/>
    <w:rsid w:val="67115477"/>
    <w:rsid w:val="671BE691"/>
    <w:rsid w:val="672727B0"/>
    <w:rsid w:val="675DE557"/>
    <w:rsid w:val="6778F6F7"/>
    <w:rsid w:val="6790B93B"/>
    <w:rsid w:val="67C797A7"/>
    <w:rsid w:val="67F75C12"/>
    <w:rsid w:val="68139855"/>
    <w:rsid w:val="684171F0"/>
    <w:rsid w:val="68BFB849"/>
    <w:rsid w:val="68C23468"/>
    <w:rsid w:val="68D596F2"/>
    <w:rsid w:val="68E4D414"/>
    <w:rsid w:val="698C9B28"/>
    <w:rsid w:val="69AE6B71"/>
    <w:rsid w:val="69B7DE66"/>
    <w:rsid w:val="6A0B43A0"/>
    <w:rsid w:val="6A142046"/>
    <w:rsid w:val="6A272BF1"/>
    <w:rsid w:val="6AAD75B2"/>
    <w:rsid w:val="6AC70E85"/>
    <w:rsid w:val="6B4A3BD2"/>
    <w:rsid w:val="6B62E7C5"/>
    <w:rsid w:val="6B689D94"/>
    <w:rsid w:val="6B9402BB"/>
    <w:rsid w:val="6B97800E"/>
    <w:rsid w:val="6BD953B4"/>
    <w:rsid w:val="6BFC55BE"/>
    <w:rsid w:val="6C03CFA0"/>
    <w:rsid w:val="6C45AD95"/>
    <w:rsid w:val="6C5DEAF5"/>
    <w:rsid w:val="6C8094E6"/>
    <w:rsid w:val="6CAB1D51"/>
    <w:rsid w:val="6CC6929B"/>
    <w:rsid w:val="6D07073E"/>
    <w:rsid w:val="6D25DD12"/>
    <w:rsid w:val="6D28FDA7"/>
    <w:rsid w:val="6D339178"/>
    <w:rsid w:val="6D4B03BE"/>
    <w:rsid w:val="6DC3FAC1"/>
    <w:rsid w:val="6DFF28FF"/>
    <w:rsid w:val="6E519D3C"/>
    <w:rsid w:val="6E6A0661"/>
    <w:rsid w:val="6E9E1F0E"/>
    <w:rsid w:val="6EA18A06"/>
    <w:rsid w:val="6EEC2F98"/>
    <w:rsid w:val="6EF3D157"/>
    <w:rsid w:val="6F41E28D"/>
    <w:rsid w:val="6F9F9689"/>
    <w:rsid w:val="6FB161D3"/>
    <w:rsid w:val="6FD18EF3"/>
    <w:rsid w:val="700C9394"/>
    <w:rsid w:val="7032FC63"/>
    <w:rsid w:val="70A3FEE5"/>
    <w:rsid w:val="70B0F922"/>
    <w:rsid w:val="70D55721"/>
    <w:rsid w:val="7104B0A6"/>
    <w:rsid w:val="713290CE"/>
    <w:rsid w:val="713FE713"/>
    <w:rsid w:val="7169E013"/>
    <w:rsid w:val="718B83D9"/>
    <w:rsid w:val="7236CB9E"/>
    <w:rsid w:val="72619D89"/>
    <w:rsid w:val="72793A51"/>
    <w:rsid w:val="727B0395"/>
    <w:rsid w:val="727D3CAB"/>
    <w:rsid w:val="72964D7F"/>
    <w:rsid w:val="72A80B27"/>
    <w:rsid w:val="730F3A3B"/>
    <w:rsid w:val="730FEEA9"/>
    <w:rsid w:val="73687C0B"/>
    <w:rsid w:val="73A6C400"/>
    <w:rsid w:val="73B4CBC4"/>
    <w:rsid w:val="73BF4D63"/>
    <w:rsid w:val="73F9B1C9"/>
    <w:rsid w:val="749F488D"/>
    <w:rsid w:val="74E2D673"/>
    <w:rsid w:val="74E56F78"/>
    <w:rsid w:val="74F735A7"/>
    <w:rsid w:val="752DFC82"/>
    <w:rsid w:val="7576918F"/>
    <w:rsid w:val="75F22CC9"/>
    <w:rsid w:val="764D5570"/>
    <w:rsid w:val="766421A3"/>
    <w:rsid w:val="767F51BC"/>
    <w:rsid w:val="7680BC47"/>
    <w:rsid w:val="769F63B5"/>
    <w:rsid w:val="76B57C83"/>
    <w:rsid w:val="76B9C47E"/>
    <w:rsid w:val="76DDA16D"/>
    <w:rsid w:val="7740D7A9"/>
    <w:rsid w:val="775C0DC7"/>
    <w:rsid w:val="77614E4B"/>
    <w:rsid w:val="778DF95E"/>
    <w:rsid w:val="77D01AE6"/>
    <w:rsid w:val="7815B908"/>
    <w:rsid w:val="784F4C37"/>
    <w:rsid w:val="78717A6E"/>
    <w:rsid w:val="7877680C"/>
    <w:rsid w:val="7885E930"/>
    <w:rsid w:val="78976798"/>
    <w:rsid w:val="78C7C6B8"/>
    <w:rsid w:val="78D18C33"/>
    <w:rsid w:val="78EEC189"/>
    <w:rsid w:val="79014B6F"/>
    <w:rsid w:val="79384BDF"/>
    <w:rsid w:val="79422601"/>
    <w:rsid w:val="7947E907"/>
    <w:rsid w:val="79557C2C"/>
    <w:rsid w:val="7979A869"/>
    <w:rsid w:val="797ED90F"/>
    <w:rsid w:val="798B462A"/>
    <w:rsid w:val="79C5223F"/>
    <w:rsid w:val="7A2DC554"/>
    <w:rsid w:val="7A591C07"/>
    <w:rsid w:val="7A5EB731"/>
    <w:rsid w:val="7A607359"/>
    <w:rsid w:val="7A8480AD"/>
    <w:rsid w:val="7AC9CC58"/>
    <w:rsid w:val="7B1EE9A6"/>
    <w:rsid w:val="7B23EB08"/>
    <w:rsid w:val="7B476A10"/>
    <w:rsid w:val="7B4D6587"/>
    <w:rsid w:val="7B623A44"/>
    <w:rsid w:val="7B7598E0"/>
    <w:rsid w:val="7BB88DE0"/>
    <w:rsid w:val="7BE41DDB"/>
    <w:rsid w:val="7C3247BE"/>
    <w:rsid w:val="7C492465"/>
    <w:rsid w:val="7C58F1F2"/>
    <w:rsid w:val="7C789519"/>
    <w:rsid w:val="7C9366CD"/>
    <w:rsid w:val="7CAA970A"/>
    <w:rsid w:val="7CBB5C05"/>
    <w:rsid w:val="7CCA5AAB"/>
    <w:rsid w:val="7CD5B4D3"/>
    <w:rsid w:val="7CEDA4EC"/>
    <w:rsid w:val="7D2C3ABF"/>
    <w:rsid w:val="7D67EB89"/>
    <w:rsid w:val="7D69F1CE"/>
    <w:rsid w:val="7D933565"/>
    <w:rsid w:val="7E34483D"/>
    <w:rsid w:val="7E4106AD"/>
    <w:rsid w:val="7E564EF5"/>
    <w:rsid w:val="7E5A5F51"/>
    <w:rsid w:val="7ECA9896"/>
    <w:rsid w:val="7F3E7546"/>
    <w:rsid w:val="7F3F5004"/>
    <w:rsid w:val="7F641455"/>
    <w:rsid w:val="7F6C7436"/>
    <w:rsid w:val="7FDE7AB0"/>
    <w:rsid w:val="7FF3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369497"/>
  <w15:docId w15:val="{D1917B0D-8BBF-46E0-8FEB-BF19EA98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6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6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6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2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8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E170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6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6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B3370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2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6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99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uiPriority w:val="99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2B3370"/>
    <w:rPr>
      <w:b/>
      <w:sz w:val="32"/>
    </w:rPr>
  </w:style>
  <w:style w:type="numbering" w:customStyle="1" w:styleId="PartStepSubStepList">
    <w:name w:val="Part_Step_SubStep_List"/>
    <w:basedOn w:val="NoList"/>
    <w:uiPriority w:val="99"/>
    <w:rsid w:val="002B3370"/>
    <w:pPr>
      <w:numPr>
        <w:numId w:val="11"/>
      </w:numPr>
    </w:pPr>
  </w:style>
  <w:style w:type="paragraph" w:styleId="ListParagraph">
    <w:name w:val="List Paragraph"/>
    <w:basedOn w:val="Normal"/>
    <w:uiPriority w:val="34"/>
    <w:unhideWhenUsed/>
    <w:qFormat/>
    <w:rsid w:val="002B3370"/>
    <w:pPr>
      <w:ind w:left="720"/>
    </w:pPr>
  </w:style>
  <w:style w:type="paragraph" w:customStyle="1" w:styleId="LabSection">
    <w:name w:val="Lab Section"/>
    <w:basedOn w:val="Normal"/>
    <w:next w:val="Normal"/>
    <w:qFormat/>
    <w:rsid w:val="00BC7598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substepalpha0">
    <w:name w:val="substepalpha"/>
    <w:basedOn w:val="Normal"/>
    <w:rsid w:val="00CF0F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paragraph" w:customStyle="1" w:styleId="substepnum0">
    <w:name w:val="substepnum"/>
    <w:basedOn w:val="Normal"/>
    <w:rsid w:val="00CF0F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paragraph" w:customStyle="1" w:styleId="bodytextl250">
    <w:name w:val="bodytextl25"/>
    <w:basedOn w:val="Normal"/>
    <w:rsid w:val="006731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paragraph" w:customStyle="1" w:styleId="bulletlevel20">
    <w:name w:val="bulletlevel2"/>
    <w:basedOn w:val="Normal"/>
    <w:rsid w:val="006731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427F11FD80B4D80891CF1F63A087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9F46F-0C98-49E2-9D22-06496453494A}"/>
      </w:docPartPr>
      <w:docPartBody>
        <w:p w:rsidR="00760CF9" w:rsidRDefault="0077258A">
          <w:pPr>
            <w:pStyle w:val="1427F11FD80B4D80891CF1F63A08786B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58A"/>
    <w:rsid w:val="000303FD"/>
    <w:rsid w:val="000552B9"/>
    <w:rsid w:val="00060525"/>
    <w:rsid w:val="000D471F"/>
    <w:rsid w:val="003337F5"/>
    <w:rsid w:val="004F07DD"/>
    <w:rsid w:val="00540C51"/>
    <w:rsid w:val="005949B4"/>
    <w:rsid w:val="00760CF9"/>
    <w:rsid w:val="0077258A"/>
    <w:rsid w:val="008D34E6"/>
    <w:rsid w:val="009A2253"/>
    <w:rsid w:val="009F687B"/>
    <w:rsid w:val="00C1472A"/>
    <w:rsid w:val="00CE788C"/>
    <w:rsid w:val="00D53362"/>
    <w:rsid w:val="00F22D33"/>
    <w:rsid w:val="00F349C7"/>
    <w:rsid w:val="00FC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427F11FD80B4D80891CF1F63A08786B">
    <w:name w:val="1427F11FD80B4D80891CF1F63A0878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ByJobTitle xmlns="F9234BC5-676D-41D9-98CB-EAC5CD0817FE" xsi:nil="true"/>
    <TaxCatchAll xmlns="f9234bc5-676d-41d9-98cb-eac5cd0817fe"/>
    <e5907546988c4e8c9baabef7a7152e87 xmlns="f9234bc5-676d-41d9-98cb-eac5cd0817fe">
      <Terms xmlns="http://schemas.microsoft.com/office/infopath/2007/PartnerControls">
        <TermInfo xmlns="http://schemas.microsoft.com/office/infopath/2007/PartnerControls">
          <TermName xmlns="http://schemas.microsoft.com/office/infopath/2007/PartnerControls">Document</TermName>
          <TermId xmlns="http://schemas.microsoft.com/office/infopath/2007/PartnerControls">2bc295bf-0bf1-44d1-9b2a-e81c04385a3a</TermId>
        </TermInfo>
      </Terms>
    </e5907546988c4e8c9baabef7a7152e87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A1DA0EF2A4944BDDFC6DEB22607AC" ma:contentTypeVersion="14" ma:contentTypeDescription="Create a new document." ma:contentTypeScope="" ma:versionID="299cb2f875aa7bc801871f7325104165">
  <xsd:schema xmlns:xsd="http://www.w3.org/2001/XMLSchema" xmlns:xs="http://www.w3.org/2001/XMLSchema" xmlns:p="http://schemas.microsoft.com/office/2006/metadata/properties" xmlns:ns3="F9234BC5-676D-41D9-98CB-EAC5CD0817FE" xmlns:ns4="f9234bc5-676d-41d9-98cb-eac5cd0817fe" xmlns:ns5="bc579046-2a57-44f0-97d7-861ef135aa8e" xmlns:ns6="729401a2-073c-48d2-8093-4534a14e890f" targetNamespace="http://schemas.microsoft.com/office/2006/metadata/properties" ma:root="true" ma:fieldsID="b9891d19d399419ea16e111de9e1caa2" ns3:_="" ns4:_="" ns5:_="" ns6:_="">
    <xsd:import namespace="F9234BC5-676D-41D9-98CB-EAC5CD0817FE"/>
    <xsd:import namespace="f9234bc5-676d-41d9-98cb-eac5cd0817fe"/>
    <xsd:import namespace="bc579046-2a57-44f0-97d7-861ef135aa8e"/>
    <xsd:import namespace="729401a2-073c-48d2-8093-4534a14e890f"/>
    <xsd:element name="properties">
      <xsd:complexType>
        <xsd:sequence>
          <xsd:element name="documentManagement">
            <xsd:complexType>
              <xsd:all>
                <xsd:element ref="ns3:ModifiedByJobTitle" minOccurs="0"/>
                <xsd:element ref="ns4:e5907546988c4e8c9baabef7a7152e87" minOccurs="0"/>
                <xsd:element ref="ns4:TaxCatchAll" minOccurs="0"/>
                <xsd:element ref="ns4:TaxCatchAllLabel" minOccurs="0"/>
                <xsd:element ref="ns5:SharedWithUsers" minOccurs="0"/>
                <xsd:element ref="ns5:SharedWithDetails" minOccurs="0"/>
                <xsd:element ref="ns5:SharingHintHash" minOccurs="0"/>
                <xsd:element ref="ns6:MediaServiceMetadata" minOccurs="0"/>
                <xsd:element ref="ns6:MediaServiceFastMetadata" minOccurs="0"/>
                <xsd:element ref="ns6:MediaServiceAutoTags" minOccurs="0"/>
                <xsd:element ref="ns6:MediaServiceOCR" minOccurs="0"/>
                <xsd:element ref="ns6:MediaServiceDateTaken" minOccurs="0"/>
                <xsd:element ref="ns6:MediaServiceGenerationTime" minOccurs="0"/>
                <xsd:element ref="ns6:MediaServiceEventHashCode" minOccurs="0"/>
                <xsd:element ref="ns6:MediaServiceAutoKeyPoints" minOccurs="0"/>
                <xsd:element ref="ns6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ModifiedByJobTitle" ma:index="8" nillable="true" ma:displayName="ModifiedByJobTitle" ma:internalName="ModifiedByJobTitle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e5907546988c4e8c9baabef7a7152e87" ma:index="9" nillable="true" ma:taxonomy="true" ma:internalName="e5907546988c4e8c9baabef7a7152e87" ma:taxonomyFieldName="Classified" ma:displayName="Classified" ma:default="1;#Document|2bc295bf-0bf1-44d1-9b2a-e81c04385a3a" ma:fieldId="{e5907546-988c-4e8c-9baa-bef7a7152e87}" ma:sspId="320c34e5-3de5-4711-b8de-78f3088d3d03" ma:termSetId="ec34cdfc-97bc-4c18-8bbe-bf211122e5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dcbc1539-bf6c-460e-84b7-30d871dc1be1}" ma:internalName="TaxCatchAll" ma:showField="CatchAllData" ma:web="bc579046-2a57-44f0-97d7-861ef135aa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dcbc1539-bf6c-460e-84b7-30d871dc1be1}" ma:internalName="TaxCatchAllLabel" ma:readOnly="true" ma:showField="CatchAllDataLabel" ma:web="bc579046-2a57-44f0-97d7-861ef135aa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79046-2a57-44f0-97d7-861ef135aa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401a2-073c-48d2-8093-4534a14e8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320c34e5-3de5-4711-b8de-78f3088d3d03" ContentTypeId="0x0101" PreviousValue="false"/>
</file>

<file path=customXml/itemProps1.xml><?xml version="1.0" encoding="utf-8"?>
<ds:datastoreItem xmlns:ds="http://schemas.openxmlformats.org/officeDocument/2006/customXml" ds:itemID="{B772ED29-9FC7-4DDA-939A-CCBAD96798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671D6B-4EE3-4A54-BFFF-DE6A07FAEF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B6B83F-C39E-47A0-8F49-BFD07EF2F6E4}">
  <ds:schemaRefs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bc579046-2a57-44f0-97d7-861ef135aa8e"/>
    <ds:schemaRef ds:uri="F9234BC5-676D-41D9-98CB-EAC5CD0817FE"/>
    <ds:schemaRef ds:uri="http://purl.org/dc/dcmitype/"/>
    <ds:schemaRef ds:uri="729401a2-073c-48d2-8093-4534a14e890f"/>
    <ds:schemaRef ds:uri="f9234bc5-676d-41d9-98cb-eac5cd0817fe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93485611-37FB-4E28-90FF-AC1FB1982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34BC5-676D-41D9-98CB-EAC5CD0817FE"/>
    <ds:schemaRef ds:uri="f9234bc5-676d-41d9-98cb-eac5cd0817fe"/>
    <ds:schemaRef ds:uri="bc579046-2a57-44f0-97d7-861ef135aa8e"/>
    <ds:schemaRef ds:uri="729401a2-073c-48d2-8093-4534a14e8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4259E5D-C94E-42BC-8F93-FAE32A0BF0A3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13</TotalTime>
  <Pages>27</Pages>
  <Words>5101</Words>
  <Characters>29078</Characters>
  <Application>Microsoft Office Word</Application>
  <DocSecurity>0</DocSecurity>
  <Lines>242</Lines>
  <Paragraphs>68</Paragraphs>
  <ScaleCrop>false</ScaleCrop>
  <Company>Cisco Systems, Inc.</Company>
  <LinksUpToDate>false</LinksUpToDate>
  <CharactersWithSpaces>34111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CCNA2v7 Case Study</dc:title>
  <dc:creator>SP</dc:creator>
  <dc:description>2019</dc:description>
  <cp:lastModifiedBy>Raine Roberts</cp:lastModifiedBy>
  <cp:revision>2</cp:revision>
  <cp:lastPrinted>2019-12-03T00:48:00Z</cp:lastPrinted>
  <dcterms:created xsi:type="dcterms:W3CDTF">2024-06-15T08:36:00Z</dcterms:created>
  <dcterms:modified xsi:type="dcterms:W3CDTF">2024-06-15T08:36:00Z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0x01010054DA1DA0EF2A4944BDDFC6DEB22607AC</vt:lpwstr>
  </property>
</Properties>
</file>